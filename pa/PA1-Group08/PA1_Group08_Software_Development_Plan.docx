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E2091" w14:textId="6283C3FE" w:rsidR="007C47A5" w:rsidRDefault="00ED1DFE">
      <w:pPr>
        <w:pStyle w:val="Title"/>
        <w:jc w:val="right"/>
      </w:pPr>
      <w:fldSimple w:instr=" SUBJECT  \* MERGEFORMAT ">
        <w:r w:rsidR="00E216A4">
          <w:t xml:space="preserve">MOVIE STREAMING </w:t>
        </w:r>
        <w:r w:rsidR="00D42B20">
          <w:t>WEBSITE</w:t>
        </w:r>
      </w:fldSimple>
    </w:p>
    <w:p w14:paraId="3504309F" w14:textId="053AD2C7" w:rsidR="007C47A5" w:rsidRDefault="00ED1DFE">
      <w:pPr>
        <w:pStyle w:val="Title"/>
        <w:jc w:val="right"/>
      </w:pPr>
      <w:fldSimple w:instr=" TITLE  \* MERGEFORMAT ">
        <w:r w:rsidR="00433ACC">
          <w:t>Software Development Plan</w:t>
        </w:r>
      </w:fldSimple>
    </w:p>
    <w:p w14:paraId="7CCA0459" w14:textId="77777777"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6D15BA33" w14:textId="77777777" w:rsidR="007C47A5" w:rsidRDefault="007C47A5">
      <w:pPr>
        <w:pStyle w:val="Title"/>
        <w:rPr>
          <w:sz w:val="28"/>
        </w:rPr>
      </w:pPr>
    </w:p>
    <w:p w14:paraId="759517B5" w14:textId="77777777" w:rsidR="007C47A5" w:rsidRDefault="007C47A5"/>
    <w:p w14:paraId="2DD9FB25" w14:textId="77777777" w:rsidR="007C47A5" w:rsidRDefault="007C47A5">
      <w:pPr>
        <w:pStyle w:val="BodyText"/>
      </w:pPr>
    </w:p>
    <w:p w14:paraId="1E8489A5" w14:textId="77777777"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DA13231" w14:textId="77777777"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 w14:paraId="03256D59" w14:textId="77777777" w:rsidTr="788D2175">
        <w:tc>
          <w:tcPr>
            <w:tcW w:w="2304" w:type="dxa"/>
          </w:tcPr>
          <w:p w14:paraId="0C0F64EF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59FE437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202DF15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34FEF2" w14:textId="77777777"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 w14:paraId="7BFB7B23" w14:textId="77777777" w:rsidTr="788D2175">
        <w:tc>
          <w:tcPr>
            <w:tcW w:w="2304" w:type="dxa"/>
          </w:tcPr>
          <w:p w14:paraId="4DE0A43B" w14:textId="21B0A961" w:rsidR="007C47A5" w:rsidRDefault="001F3E99">
            <w:pPr>
              <w:pStyle w:val="Tabletext"/>
            </w:pPr>
            <w:r>
              <w:fldChar w:fldCharType="begin"/>
            </w:r>
            <w:r>
              <w:instrText xml:space="preserve"> DATE  \@ "dd/MMM/yy"  \* MERGEFORMAT </w:instrText>
            </w:r>
            <w:r>
              <w:fldChar w:fldCharType="separate"/>
            </w:r>
            <w:r w:rsidR="00DA4A40">
              <w:rPr>
                <w:noProof/>
              </w:rPr>
              <w:t>19/Jun/22</w:t>
            </w:r>
            <w:r>
              <w:fldChar w:fldCharType="end"/>
            </w:r>
          </w:p>
        </w:tc>
        <w:tc>
          <w:tcPr>
            <w:tcW w:w="1152" w:type="dxa"/>
          </w:tcPr>
          <w:p w14:paraId="3E094E6B" w14:textId="2899EE86" w:rsidR="007C47A5" w:rsidRDefault="007C47A5">
            <w:pPr>
              <w:pStyle w:val="Tabletext"/>
            </w:pPr>
            <w:r>
              <w:t>&lt;</w:t>
            </w:r>
            <w:r w:rsidR="0057156D">
              <w:t>1.0</w:t>
            </w:r>
            <w:r>
              <w:t>&gt;</w:t>
            </w:r>
          </w:p>
        </w:tc>
        <w:tc>
          <w:tcPr>
            <w:tcW w:w="3744" w:type="dxa"/>
          </w:tcPr>
          <w:p w14:paraId="06122755" w14:textId="77777777" w:rsidR="007C47A5" w:rsidRDefault="007C47A5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14:paraId="017B8DCC" w14:textId="77777777" w:rsidR="007C47A5" w:rsidRDefault="007C47A5">
            <w:pPr>
              <w:pStyle w:val="Tabletext"/>
            </w:pPr>
            <w:r>
              <w:t>&lt;name&gt;</w:t>
            </w:r>
          </w:p>
        </w:tc>
      </w:tr>
      <w:tr w:rsidR="007C47A5" w14:paraId="5DE8F14A" w14:textId="77777777" w:rsidTr="788D2175">
        <w:tc>
          <w:tcPr>
            <w:tcW w:w="2304" w:type="dxa"/>
          </w:tcPr>
          <w:p w14:paraId="79AFD81C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6A02B337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4A2275E" w14:textId="44BBA340" w:rsidR="007C47A5" w:rsidRDefault="788D2175">
            <w:pPr>
              <w:pStyle w:val="Tabletext"/>
            </w:pPr>
            <w:r>
              <w:t>Đổi thành 2.0 ngày 15/06/2022</w:t>
            </w:r>
          </w:p>
        </w:tc>
        <w:tc>
          <w:tcPr>
            <w:tcW w:w="2304" w:type="dxa"/>
          </w:tcPr>
          <w:p w14:paraId="5BCCE137" w14:textId="166C65D5" w:rsidR="007C47A5" w:rsidRDefault="788D2175">
            <w:pPr>
              <w:pStyle w:val="Tabletext"/>
            </w:pPr>
            <w:r>
              <w:t>Thịnh</w:t>
            </w:r>
          </w:p>
        </w:tc>
      </w:tr>
      <w:tr w:rsidR="007C47A5" w14:paraId="3ABA83DE" w14:textId="77777777" w:rsidTr="788D2175">
        <w:tc>
          <w:tcPr>
            <w:tcW w:w="2304" w:type="dxa"/>
          </w:tcPr>
          <w:p w14:paraId="4C7D9CD1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09F5DE36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385A80C1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030A3C5E" w14:textId="77777777" w:rsidR="007C47A5" w:rsidRDefault="007C47A5">
            <w:pPr>
              <w:pStyle w:val="Tabletext"/>
            </w:pPr>
          </w:p>
        </w:tc>
      </w:tr>
      <w:tr w:rsidR="007C47A5" w14:paraId="0292378E" w14:textId="77777777" w:rsidTr="788D2175">
        <w:tc>
          <w:tcPr>
            <w:tcW w:w="2304" w:type="dxa"/>
          </w:tcPr>
          <w:p w14:paraId="2061AB74" w14:textId="77777777" w:rsidR="007C47A5" w:rsidRDefault="007C47A5">
            <w:pPr>
              <w:pStyle w:val="Tabletext"/>
            </w:pPr>
          </w:p>
        </w:tc>
        <w:tc>
          <w:tcPr>
            <w:tcW w:w="1152" w:type="dxa"/>
          </w:tcPr>
          <w:p w14:paraId="5DFB366A" w14:textId="77777777" w:rsidR="007C47A5" w:rsidRDefault="007C47A5">
            <w:pPr>
              <w:pStyle w:val="Tabletext"/>
            </w:pPr>
          </w:p>
        </w:tc>
        <w:tc>
          <w:tcPr>
            <w:tcW w:w="3744" w:type="dxa"/>
          </w:tcPr>
          <w:p w14:paraId="09635FF8" w14:textId="77777777" w:rsidR="007C47A5" w:rsidRDefault="007C47A5">
            <w:pPr>
              <w:pStyle w:val="Tabletext"/>
            </w:pPr>
          </w:p>
        </w:tc>
        <w:tc>
          <w:tcPr>
            <w:tcW w:w="2304" w:type="dxa"/>
          </w:tcPr>
          <w:p w14:paraId="4465704E" w14:textId="77777777" w:rsidR="007C47A5" w:rsidRDefault="007C47A5">
            <w:pPr>
              <w:pStyle w:val="Tabletext"/>
            </w:pPr>
          </w:p>
        </w:tc>
      </w:tr>
    </w:tbl>
    <w:p w14:paraId="3E6A068C" w14:textId="77777777" w:rsidR="007C47A5" w:rsidRDefault="007C47A5"/>
    <w:p w14:paraId="0489F90A" w14:textId="77777777"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14:paraId="3DA6B102" w14:textId="1F015240" w:rsidR="00AE7439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05359558" w:history="1">
        <w:r w:rsidR="00AE7439" w:rsidRPr="00DE5A17">
          <w:rPr>
            <w:rStyle w:val="Hyperlink"/>
            <w:noProof/>
          </w:rPr>
          <w:t>1.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Introduction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3EE16182" w14:textId="43BC539E" w:rsidR="00AE7439" w:rsidRDefault="002316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59" w:history="1">
        <w:r w:rsidR="00AE7439" w:rsidRPr="00DE5A17">
          <w:rPr>
            <w:rStyle w:val="Hyperlink"/>
            <w:noProof/>
          </w:rPr>
          <w:t>2.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Overview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_Toc105359559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7669283" w14:textId="08DF67F5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0" w:history="1">
        <w:r w:rsidR="00AE7439" w:rsidRPr="00DE5A17">
          <w:rPr>
            <w:rStyle w:val="Hyperlink"/>
            <w:noProof/>
          </w:rPr>
          <w:t>2.1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Purpose, Scope, and Objectives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650FA712" w14:textId="0FE8B0E1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1" w:history="1">
        <w:r w:rsidR="00AE7439" w:rsidRPr="00DE5A17">
          <w:rPr>
            <w:rStyle w:val="Hyperlink"/>
            <w:noProof/>
          </w:rPr>
          <w:t>2.2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Assumptions and Constraints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24894491" w14:textId="75C9A669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2" w:history="1">
        <w:r w:rsidR="00AE7439" w:rsidRPr="00DE5A17">
          <w:rPr>
            <w:rStyle w:val="Hyperlink"/>
            <w:noProof/>
          </w:rPr>
          <w:t>2.3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Deliverables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4</w:t>
        </w:r>
        <w:r w:rsidR="00AE7439">
          <w:rPr>
            <w:noProof/>
            <w:webHidden/>
          </w:rPr>
          <w:fldChar w:fldCharType="end"/>
        </w:r>
      </w:hyperlink>
    </w:p>
    <w:p w14:paraId="41183F26" w14:textId="6A17EF53" w:rsidR="00AE7439" w:rsidRDefault="002316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3" w:history="1">
        <w:r w:rsidR="00AE7439" w:rsidRPr="00DE5A17">
          <w:rPr>
            <w:rStyle w:val="Hyperlink"/>
            <w:noProof/>
          </w:rPr>
          <w:t>3.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Organization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5A3B71CA" w14:textId="7E1426D4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4" w:history="1">
        <w:r w:rsidR="00AE7439" w:rsidRPr="00DE5A17">
          <w:rPr>
            <w:rStyle w:val="Hyperlink"/>
            <w:noProof/>
          </w:rPr>
          <w:t>3.1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Organizational Structure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35893C2F" w14:textId="57EC77B6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5" w:history="1">
        <w:r w:rsidR="00AE7439" w:rsidRPr="00DE5A17">
          <w:rPr>
            <w:rStyle w:val="Hyperlink"/>
            <w:noProof/>
          </w:rPr>
          <w:t>3.2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Roles and Responsibilities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CD69CD4" w14:textId="563EB402" w:rsidR="00AE7439" w:rsidRDefault="00231627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105359566" w:history="1">
        <w:r w:rsidR="00AE7439" w:rsidRPr="00DE5A17">
          <w:rPr>
            <w:rStyle w:val="Hyperlink"/>
            <w:noProof/>
          </w:rPr>
          <w:t>4.</w:t>
        </w:r>
        <w:r w:rsidR="00AE7439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Management Process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_Toc105359566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004B7558" w14:textId="2FEC1704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7" w:history="1">
        <w:r w:rsidR="00AE7439" w:rsidRPr="00DE5A17">
          <w:rPr>
            <w:rStyle w:val="Hyperlink"/>
            <w:noProof/>
          </w:rPr>
          <w:t>4.1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Estimates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_Toc105359567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5</w:t>
        </w:r>
        <w:r w:rsidR="00AE7439">
          <w:rPr>
            <w:noProof/>
            <w:webHidden/>
          </w:rPr>
          <w:fldChar w:fldCharType="end"/>
        </w:r>
      </w:hyperlink>
    </w:p>
    <w:p w14:paraId="69E15C0D" w14:textId="7FB73AD8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68" w:history="1">
        <w:r w:rsidR="00AE7439" w:rsidRPr="00DE5A17">
          <w:rPr>
            <w:rStyle w:val="Hyperlink"/>
            <w:noProof/>
          </w:rPr>
          <w:t>4.2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_Toc105359568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05954993" w14:textId="08053684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69" w:history="1">
        <w:r w:rsidR="00AE7439" w:rsidRPr="00DE5A17">
          <w:rPr>
            <w:rStyle w:val="Hyperlink"/>
            <w:noProof/>
          </w:rPr>
          <w:t>4.2.1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Phase and Iteration Plan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_Toc105359569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4B344F03" w14:textId="36A00874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0" w:history="1">
        <w:r w:rsidR="00AE7439" w:rsidRPr="00DE5A17">
          <w:rPr>
            <w:rStyle w:val="Hyperlink"/>
            <w:noProof/>
          </w:rPr>
          <w:t>4.2.2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Releases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_Toc105359570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7</w:t>
        </w:r>
        <w:r w:rsidR="00AE7439">
          <w:rPr>
            <w:noProof/>
            <w:webHidden/>
          </w:rPr>
          <w:fldChar w:fldCharType="end"/>
        </w:r>
      </w:hyperlink>
    </w:p>
    <w:p w14:paraId="30C8124A" w14:textId="7278919F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1" w:history="1">
        <w:r w:rsidR="00AE7439" w:rsidRPr="00DE5A17">
          <w:rPr>
            <w:rStyle w:val="Hyperlink"/>
            <w:noProof/>
          </w:rPr>
          <w:t>4.2.3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Schedule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_Toc105359571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06725F74" w14:textId="003F8534" w:rsidR="00AE7439" w:rsidRDefault="00231627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vi-VN" w:eastAsia="vi-VN"/>
        </w:rPr>
      </w:pPr>
      <w:hyperlink w:anchor="_Toc105359572" w:history="1">
        <w:r w:rsidR="00AE7439" w:rsidRPr="00DE5A17">
          <w:rPr>
            <w:rStyle w:val="Hyperlink"/>
            <w:noProof/>
          </w:rPr>
          <w:t>4.3</w:t>
        </w:r>
        <w:r w:rsidR="00AE7439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Project Monitoring and Control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_Toc105359572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6CC48BF3" w14:textId="5053A3AC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3" w:history="1">
        <w:r w:rsidR="00AE7439" w:rsidRPr="00DE5A17">
          <w:rPr>
            <w:rStyle w:val="Hyperlink"/>
            <w:noProof/>
          </w:rPr>
          <w:t>4.3.1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Reporting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_Toc105359573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8</w:t>
        </w:r>
        <w:r w:rsidR="00AE7439">
          <w:rPr>
            <w:noProof/>
            <w:webHidden/>
          </w:rPr>
          <w:fldChar w:fldCharType="end"/>
        </w:r>
      </w:hyperlink>
    </w:p>
    <w:p w14:paraId="4B39ECED" w14:textId="22A9B3E7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4" w:history="1">
        <w:r w:rsidR="00AE7439" w:rsidRPr="00DE5A17">
          <w:rPr>
            <w:rStyle w:val="Hyperlink"/>
            <w:noProof/>
          </w:rPr>
          <w:t>4.3.2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Risk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_Toc105359574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08431F7C" w14:textId="1206E637" w:rsidR="00AE7439" w:rsidRDefault="00231627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105359575" w:history="1">
        <w:r w:rsidR="00AE7439" w:rsidRPr="00DE5A17">
          <w:rPr>
            <w:rStyle w:val="Hyperlink"/>
            <w:noProof/>
          </w:rPr>
          <w:t>4.3.3</w:t>
        </w:r>
        <w:r w:rsidR="00AE7439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AE7439" w:rsidRPr="00DE5A17">
          <w:rPr>
            <w:rStyle w:val="Hyperlink"/>
            <w:noProof/>
          </w:rPr>
          <w:t>Configuration Management</w:t>
        </w:r>
        <w:r w:rsidR="00AE7439">
          <w:rPr>
            <w:noProof/>
            <w:webHidden/>
          </w:rPr>
          <w:tab/>
        </w:r>
        <w:r w:rsidR="00AE7439">
          <w:rPr>
            <w:noProof/>
            <w:webHidden/>
          </w:rPr>
          <w:fldChar w:fldCharType="begin"/>
        </w:r>
        <w:r w:rsidR="00AE7439">
          <w:rPr>
            <w:noProof/>
            <w:webHidden/>
          </w:rPr>
          <w:instrText xml:space="preserve"> PAGEREF _Toc105359575 \h </w:instrText>
        </w:r>
        <w:r w:rsidR="00AE7439">
          <w:rPr>
            <w:noProof/>
            <w:webHidden/>
          </w:rPr>
        </w:r>
        <w:r w:rsidR="00AE7439">
          <w:rPr>
            <w:noProof/>
            <w:webHidden/>
          </w:rPr>
          <w:fldChar w:fldCharType="separate"/>
        </w:r>
        <w:r w:rsidR="005821C2">
          <w:rPr>
            <w:noProof/>
            <w:webHidden/>
          </w:rPr>
          <w:t>9</w:t>
        </w:r>
        <w:r w:rsidR="00AE7439">
          <w:rPr>
            <w:noProof/>
            <w:webHidden/>
          </w:rPr>
          <w:fldChar w:fldCharType="end"/>
        </w:r>
      </w:hyperlink>
    </w:p>
    <w:p w14:paraId="1F958927" w14:textId="121B944B"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fldSimple w:instr=" TITLE  \* MERGEFORMAT ">
        <w:r w:rsidR="007748E1">
          <w:t>Software Development Plan</w:t>
        </w:r>
      </w:fldSimple>
    </w:p>
    <w:p w14:paraId="46BB6D57" w14:textId="77777777" w:rsidR="007C47A5" w:rsidRDefault="007C47A5">
      <w:pPr>
        <w:pStyle w:val="Heading1"/>
        <w:numPr>
          <w:ilvl w:val="0"/>
          <w:numId w:val="0"/>
        </w:numPr>
      </w:pPr>
      <w:bookmarkStart w:id="0" w:name="_Toc447095880"/>
    </w:p>
    <w:p w14:paraId="08E41B8D" w14:textId="04C91A66" w:rsidR="007C47A5" w:rsidRDefault="007C47A5" w:rsidP="0033522C">
      <w:pPr>
        <w:pStyle w:val="Heading1"/>
      </w:pPr>
      <w:bookmarkStart w:id="1" w:name="_Toc524312826"/>
      <w:bookmarkStart w:id="2" w:name="_Toc307271011"/>
      <w:bookmarkStart w:id="3" w:name="_Toc105359558"/>
      <w:bookmarkStart w:id="4" w:name="_Toc456598586"/>
      <w:bookmarkStart w:id="5" w:name="_Toc456600917"/>
      <w:r>
        <w:t>Introduction</w:t>
      </w:r>
      <w:bookmarkEnd w:id="1"/>
      <w:bookmarkEnd w:id="2"/>
      <w:bookmarkEnd w:id="3"/>
    </w:p>
    <w:p w14:paraId="2AB52527" w14:textId="3C9CE198" w:rsidR="00F737C0" w:rsidRPr="0033522C" w:rsidRDefault="00265210" w:rsidP="0090747A">
      <w:pPr>
        <w:ind w:left="720"/>
      </w:pPr>
      <w:bookmarkStart w:id="6" w:name="_Toc524312832"/>
      <w:bookmarkStart w:id="7" w:name="_Toc307271015"/>
      <w:r w:rsidRPr="00265210">
        <w:rPr>
          <w:lang w:val="en"/>
        </w:rPr>
        <w:t>This paper is about establishing project objectives and requirements, defining project deliverables, and managing team member responsibilities for our project development</w:t>
      </w:r>
      <w:r w:rsidR="00F737C0">
        <w:rPr>
          <w:lang w:val="en"/>
        </w:rPr>
        <w:t>.</w:t>
      </w:r>
    </w:p>
    <w:p w14:paraId="3201B47C" w14:textId="77777777" w:rsidR="007C47A5" w:rsidRDefault="007C47A5">
      <w:pPr>
        <w:pStyle w:val="Heading1"/>
      </w:pPr>
      <w:bookmarkStart w:id="8" w:name="_Toc105359559"/>
      <w:r>
        <w:t>Project Overview</w:t>
      </w:r>
      <w:bookmarkEnd w:id="6"/>
      <w:bookmarkEnd w:id="7"/>
      <w:bookmarkEnd w:id="8"/>
    </w:p>
    <w:p w14:paraId="0675BEBC" w14:textId="25C15EC9" w:rsidR="007C47A5" w:rsidRDefault="007C47A5">
      <w:pPr>
        <w:pStyle w:val="Heading2"/>
      </w:pPr>
      <w:bookmarkStart w:id="9" w:name="_Toc524312833"/>
      <w:bookmarkStart w:id="10" w:name="_Toc307271016"/>
      <w:bookmarkStart w:id="11" w:name="_Toc105359560"/>
      <w:r>
        <w:t>Project Purpose, Scope, and Objectives</w:t>
      </w:r>
      <w:bookmarkEnd w:id="9"/>
      <w:bookmarkEnd w:id="10"/>
      <w:bookmarkEnd w:id="11"/>
    </w:p>
    <w:p w14:paraId="31F4492D" w14:textId="3BC05B09" w:rsidR="006D06D3" w:rsidRPr="001D056A" w:rsidRDefault="0006193A" w:rsidP="009D62CC">
      <w:pPr>
        <w:ind w:left="720"/>
        <w:jc w:val="both"/>
      </w:pPr>
      <w:r>
        <w:t xml:space="preserve">Nowadays, people have various options for entertainment like working out, playing games, listening to music, and so on. One of them is watching movies. You have 2 options for watching a movie or a documentary: go to the theater or watch them online. Because of the Covid epidemic, people prefer watching movies at home than going out. As a result, various streaming services that are growing rapidly currently such as Netflix, Disney+, Hulu, and Apple TV, … For that reason, our team decided to build a website about movie streaming services. </w:t>
      </w:r>
    </w:p>
    <w:p w14:paraId="4B687384" w14:textId="209CCB92" w:rsidR="007C47A5" w:rsidRDefault="007C47A5">
      <w:pPr>
        <w:pStyle w:val="Heading2"/>
      </w:pPr>
      <w:bookmarkStart w:id="12" w:name="_Toc524312834"/>
      <w:bookmarkStart w:id="13" w:name="_Toc307271017"/>
      <w:bookmarkStart w:id="14" w:name="_Toc105359561"/>
      <w:r>
        <w:t>Assumptions and Constraints</w:t>
      </w:r>
      <w:bookmarkEnd w:id="12"/>
      <w:bookmarkEnd w:id="13"/>
      <w:bookmarkEnd w:id="14"/>
    </w:p>
    <w:p w14:paraId="3A3A54A4" w14:textId="38FA2525" w:rsidR="00107993" w:rsidRDefault="00BD0F57" w:rsidP="00107993">
      <w:pPr>
        <w:ind w:left="720"/>
      </w:pPr>
      <w:r>
        <w:t>Assumptio</w:t>
      </w:r>
      <w:r w:rsidR="00DB3160">
        <w:t>n:</w:t>
      </w:r>
    </w:p>
    <w:p w14:paraId="67D6FEC3" w14:textId="0BDB9527" w:rsidR="00487FF9" w:rsidRDefault="006A3005" w:rsidP="00107993">
      <w:pPr>
        <w:ind w:left="720"/>
      </w:pPr>
      <w:r>
        <w:t xml:space="preserve">- </w:t>
      </w:r>
      <w:r w:rsidR="00376439">
        <w:t xml:space="preserve">Project development took around </w:t>
      </w:r>
      <w:r w:rsidR="006179B7">
        <w:t>three</w:t>
      </w:r>
      <w:r w:rsidR="00376439">
        <w:t xml:space="preserve"> months.</w:t>
      </w:r>
    </w:p>
    <w:p w14:paraId="2C9F991E" w14:textId="1561AC9D" w:rsidR="0080697E" w:rsidRDefault="0080697E" w:rsidP="00107993">
      <w:pPr>
        <w:ind w:left="720"/>
      </w:pPr>
      <w:r>
        <w:t>- Fixed scheduling.</w:t>
      </w:r>
    </w:p>
    <w:p w14:paraId="5F27D2D5" w14:textId="7D33CCCF" w:rsidR="0080697E" w:rsidRDefault="0080697E" w:rsidP="00107993">
      <w:pPr>
        <w:ind w:left="720"/>
      </w:pPr>
      <w:r>
        <w:t>- Zero-budget project.</w:t>
      </w:r>
    </w:p>
    <w:p w14:paraId="34CC0E4D" w14:textId="03D450EF" w:rsidR="00DB3160" w:rsidRDefault="00DB3160" w:rsidP="00107993">
      <w:pPr>
        <w:ind w:left="720"/>
      </w:pPr>
      <w:r>
        <w:t>Constraints:</w:t>
      </w:r>
    </w:p>
    <w:p w14:paraId="03319521" w14:textId="69A3E429" w:rsidR="006A3005" w:rsidRDefault="006A3005" w:rsidP="006A3005">
      <w:pPr>
        <w:ind w:left="720"/>
      </w:pPr>
      <w:r>
        <w:t xml:space="preserve">- </w:t>
      </w:r>
      <w:r w:rsidR="0061286A" w:rsidRPr="0061286A">
        <w:t>There have been no changes to the team members.</w:t>
      </w:r>
    </w:p>
    <w:p w14:paraId="2F6E5958" w14:textId="28616143" w:rsidR="00DB3160" w:rsidRDefault="00DB3160" w:rsidP="00107993">
      <w:pPr>
        <w:ind w:left="720"/>
      </w:pPr>
      <w:r>
        <w:t xml:space="preserve">- </w:t>
      </w:r>
      <w:r w:rsidR="004E0E79">
        <w:t xml:space="preserve">Must not leave the </w:t>
      </w:r>
      <w:r w:rsidR="00C417B7">
        <w:t xml:space="preserve">meeting </w:t>
      </w:r>
      <w:r w:rsidR="00A74F96" w:rsidRPr="00A74F96">
        <w:t>for no apparent reason.</w:t>
      </w:r>
    </w:p>
    <w:p w14:paraId="1E4E1C1B" w14:textId="62CE9524" w:rsidR="003E4665" w:rsidRDefault="003E4665" w:rsidP="00107993">
      <w:pPr>
        <w:ind w:left="720"/>
      </w:pPr>
      <w:r>
        <w:t xml:space="preserve">- Must not </w:t>
      </w:r>
      <w:r w:rsidR="00930143">
        <w:t>miss a</w:t>
      </w:r>
      <w:r w:rsidR="005D1864">
        <w:t>ny</w:t>
      </w:r>
      <w:r w:rsidR="00930143">
        <w:t xml:space="preserve"> meeting without</w:t>
      </w:r>
      <w:r w:rsidR="002E548F">
        <w:t xml:space="preserve"> notifying</w:t>
      </w:r>
      <w:r w:rsidR="00930143">
        <w:t xml:space="preserve"> the team</w:t>
      </w:r>
      <w:r w:rsidR="005D1864">
        <w:t>.</w:t>
      </w:r>
    </w:p>
    <w:p w14:paraId="1A87837A" w14:textId="2965934B" w:rsidR="0061709F" w:rsidRDefault="005D1864" w:rsidP="00607535">
      <w:pPr>
        <w:ind w:left="720"/>
      </w:pPr>
      <w:r>
        <w:t xml:space="preserve">- </w:t>
      </w:r>
      <w:r w:rsidR="00280022" w:rsidRPr="00280022">
        <w:t>Must complete assigned tasks by the deadline.</w:t>
      </w:r>
    </w:p>
    <w:p w14:paraId="017F4AF4" w14:textId="1A3AC45A" w:rsidR="00DB401A" w:rsidRPr="00607535" w:rsidRDefault="00DB401A" w:rsidP="00607535">
      <w:pPr>
        <w:ind w:left="720"/>
      </w:pPr>
      <w:r>
        <w:t xml:space="preserve">- </w:t>
      </w:r>
      <w:r w:rsidR="00814B04" w:rsidRPr="00814B04">
        <w:t>Must notify the team if any problems occur while doing assigned tasks.</w:t>
      </w:r>
    </w:p>
    <w:p w14:paraId="6103929F" w14:textId="77777777" w:rsidR="007C47A5" w:rsidRDefault="007C47A5">
      <w:pPr>
        <w:pStyle w:val="Heading2"/>
      </w:pPr>
      <w:bookmarkStart w:id="15" w:name="_Toc524312835"/>
      <w:bookmarkStart w:id="16" w:name="_Toc307271018"/>
      <w:bookmarkStart w:id="17" w:name="_Toc105359562"/>
      <w:r>
        <w:t>Project Deliverables</w:t>
      </w:r>
      <w:bookmarkEnd w:id="15"/>
      <w:bookmarkEnd w:id="16"/>
      <w:bookmarkEnd w:id="17"/>
    </w:p>
    <w:p w14:paraId="34E8D710" w14:textId="77777777" w:rsidR="00DA085B" w:rsidRDefault="00DA085B" w:rsidP="00DA085B">
      <w:pPr>
        <w:pStyle w:val="ListParagraph"/>
        <w:widowControl w:val="0"/>
        <w:numPr>
          <w:ilvl w:val="0"/>
          <w:numId w:val="8"/>
        </w:numPr>
        <w:spacing w:after="0" w:line="240" w:lineRule="atLeast"/>
      </w:pPr>
      <w:r>
        <w:t>Administrator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8"/>
        <w:gridCol w:w="1661"/>
        <w:gridCol w:w="2103"/>
      </w:tblGrid>
      <w:tr w:rsidR="006031D8" w:rsidRPr="00154F2E" w14:paraId="7D0AA2EF" w14:textId="77777777" w:rsidTr="00D73E2B">
        <w:tc>
          <w:tcPr>
            <w:tcW w:w="968" w:type="dxa"/>
            <w:shd w:val="clear" w:color="auto" w:fill="000000" w:themeFill="text1"/>
          </w:tcPr>
          <w:p w14:paraId="638F6224" w14:textId="77777777" w:rsidR="006031D8" w:rsidRPr="00154F2E" w:rsidRDefault="006031D8" w:rsidP="00D73E2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61" w:type="dxa"/>
            <w:shd w:val="clear" w:color="auto" w:fill="000000" w:themeFill="text1"/>
          </w:tcPr>
          <w:p w14:paraId="0EB4FD69" w14:textId="77777777" w:rsidR="006031D8" w:rsidRPr="00154F2E" w:rsidRDefault="006031D8" w:rsidP="00D73E2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103" w:type="dxa"/>
            <w:shd w:val="clear" w:color="auto" w:fill="000000" w:themeFill="text1"/>
          </w:tcPr>
          <w:p w14:paraId="1C40CD24" w14:textId="12BE0E5D" w:rsidR="006031D8" w:rsidRPr="00154F2E" w:rsidRDefault="00870677" w:rsidP="00D73E2B">
            <w:pPr>
              <w:pStyle w:val="BodyText"/>
              <w:ind w:left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6031D8" w:rsidRPr="00B96042" w14:paraId="02D2402B" w14:textId="77777777" w:rsidTr="00D73E2B">
        <w:tc>
          <w:tcPr>
            <w:tcW w:w="968" w:type="dxa"/>
          </w:tcPr>
          <w:p w14:paraId="1C19A842" w14:textId="77777777" w:rsidR="006031D8" w:rsidRPr="00B96042" w:rsidRDefault="006031D8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61" w:type="dxa"/>
          </w:tcPr>
          <w:p w14:paraId="1F58A227" w14:textId="77777777" w:rsidR="006031D8" w:rsidRPr="00986CF3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User list control</w:t>
            </w:r>
          </w:p>
        </w:tc>
        <w:tc>
          <w:tcPr>
            <w:tcW w:w="2103" w:type="dxa"/>
          </w:tcPr>
          <w:p w14:paraId="1D954705" w14:textId="25C20C34" w:rsidR="006031D8" w:rsidRPr="00BB0C8E" w:rsidRDefault="003A6683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6031D8" w:rsidRPr="00B96042" w14:paraId="12263989" w14:textId="77777777" w:rsidTr="00D73E2B">
        <w:tc>
          <w:tcPr>
            <w:tcW w:w="968" w:type="dxa"/>
          </w:tcPr>
          <w:p w14:paraId="56F471AF" w14:textId="77777777" w:rsidR="006031D8" w:rsidRPr="00DE331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02</w:t>
            </w:r>
          </w:p>
        </w:tc>
        <w:tc>
          <w:tcPr>
            <w:tcW w:w="1661" w:type="dxa"/>
          </w:tcPr>
          <w:p w14:paraId="7ABA2C07" w14:textId="77777777" w:rsidR="006031D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U</w:t>
            </w:r>
            <w:r w:rsidRPr="00832793">
              <w:rPr>
                <w:iCs/>
              </w:rPr>
              <w:t>ser's comment moderation</w:t>
            </w:r>
          </w:p>
        </w:tc>
        <w:tc>
          <w:tcPr>
            <w:tcW w:w="2103" w:type="dxa"/>
          </w:tcPr>
          <w:p w14:paraId="2510D774" w14:textId="0E1842E3" w:rsidR="006031D8" w:rsidRDefault="003A6683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6031D8" w:rsidRPr="00B96042" w14:paraId="07581926" w14:textId="77777777" w:rsidTr="00D73E2B">
        <w:tc>
          <w:tcPr>
            <w:tcW w:w="968" w:type="dxa"/>
          </w:tcPr>
          <w:p w14:paraId="5F79FFAE" w14:textId="77777777" w:rsidR="006031D8" w:rsidRPr="00394FF5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661" w:type="dxa"/>
          </w:tcPr>
          <w:p w14:paraId="665297EA" w14:textId="77777777" w:rsidR="006031D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F32304">
              <w:rPr>
                <w:iCs/>
              </w:rPr>
              <w:t>ilm list control</w:t>
            </w:r>
          </w:p>
        </w:tc>
        <w:tc>
          <w:tcPr>
            <w:tcW w:w="2103" w:type="dxa"/>
          </w:tcPr>
          <w:p w14:paraId="1695AE9A" w14:textId="2A563BC8" w:rsidR="006031D8" w:rsidRDefault="003A6683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6031D8" w:rsidRPr="00B96042" w14:paraId="17219573" w14:textId="77777777" w:rsidTr="00D73E2B">
        <w:tc>
          <w:tcPr>
            <w:tcW w:w="968" w:type="dxa"/>
          </w:tcPr>
          <w:p w14:paraId="59C97A0E" w14:textId="77777777" w:rsidR="006031D8" w:rsidRPr="00367ECF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04</w:t>
            </w:r>
          </w:p>
        </w:tc>
        <w:tc>
          <w:tcPr>
            <w:tcW w:w="1661" w:type="dxa"/>
          </w:tcPr>
          <w:p w14:paraId="215C4E38" w14:textId="77777777" w:rsidR="006031D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614252">
              <w:rPr>
                <w:iCs/>
              </w:rPr>
              <w:t>eedback log</w:t>
            </w:r>
          </w:p>
        </w:tc>
        <w:tc>
          <w:tcPr>
            <w:tcW w:w="2103" w:type="dxa"/>
          </w:tcPr>
          <w:p w14:paraId="1E17EE67" w14:textId="18929394" w:rsidR="006031D8" w:rsidRDefault="003A6683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6031D8" w:rsidRPr="00B96042" w14:paraId="704B1133" w14:textId="77777777" w:rsidTr="00D73E2B">
        <w:tc>
          <w:tcPr>
            <w:tcW w:w="968" w:type="dxa"/>
          </w:tcPr>
          <w:p w14:paraId="7E6F20CF" w14:textId="77777777" w:rsidR="006031D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05</w:t>
            </w:r>
          </w:p>
        </w:tc>
        <w:tc>
          <w:tcPr>
            <w:tcW w:w="1661" w:type="dxa"/>
          </w:tcPr>
          <w:p w14:paraId="084AA2B5" w14:textId="77777777" w:rsidR="006031D8" w:rsidRDefault="006031D8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GUI</w:t>
            </w:r>
          </w:p>
        </w:tc>
        <w:tc>
          <w:tcPr>
            <w:tcW w:w="2103" w:type="dxa"/>
          </w:tcPr>
          <w:p w14:paraId="5D82718D" w14:textId="7CF020BE" w:rsidR="006031D8" w:rsidRDefault="006319A5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</w:tbl>
    <w:p w14:paraId="0ADFCFB6" w14:textId="77777777" w:rsidR="00DA085B" w:rsidRDefault="00DA085B" w:rsidP="00DA085B">
      <w:pPr>
        <w:ind w:left="360"/>
      </w:pPr>
    </w:p>
    <w:p w14:paraId="47302819" w14:textId="77777777" w:rsidR="00DA085B" w:rsidRDefault="00DA085B" w:rsidP="00DA085B">
      <w:pPr>
        <w:widowControl/>
        <w:spacing w:line="240" w:lineRule="auto"/>
      </w:pPr>
      <w:r>
        <w:br w:type="page"/>
      </w:r>
    </w:p>
    <w:p w14:paraId="1D7F1CA7" w14:textId="77777777" w:rsidR="00DA085B" w:rsidRPr="00DA55E6" w:rsidRDefault="00DA085B" w:rsidP="00DA085B">
      <w:pPr>
        <w:pStyle w:val="ListParagraph"/>
        <w:widowControl w:val="0"/>
        <w:numPr>
          <w:ilvl w:val="0"/>
          <w:numId w:val="8"/>
        </w:numPr>
        <w:spacing w:after="0" w:line="240" w:lineRule="atLeast"/>
      </w:pPr>
      <w:r>
        <w:lastRenderedPageBreak/>
        <w:t>User features: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0"/>
        <w:gridCol w:w="1727"/>
        <w:gridCol w:w="2084"/>
      </w:tblGrid>
      <w:tr w:rsidR="00F262D7" w:rsidRPr="00712ACB" w14:paraId="35E0B9B2" w14:textId="77777777" w:rsidTr="00D73E2B">
        <w:tc>
          <w:tcPr>
            <w:tcW w:w="960" w:type="dxa"/>
            <w:shd w:val="clear" w:color="auto" w:fill="000000" w:themeFill="text1"/>
          </w:tcPr>
          <w:p w14:paraId="307AF6C7" w14:textId="77777777" w:rsidR="00F262D7" w:rsidRPr="00154F2E" w:rsidRDefault="00F262D7" w:rsidP="00D73E2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727" w:type="dxa"/>
            <w:shd w:val="clear" w:color="auto" w:fill="000000" w:themeFill="text1"/>
          </w:tcPr>
          <w:p w14:paraId="785A0E66" w14:textId="77777777" w:rsidR="00F262D7" w:rsidRPr="00154F2E" w:rsidRDefault="00F262D7" w:rsidP="00D73E2B">
            <w:pPr>
              <w:pStyle w:val="BodyText"/>
              <w:ind w:left="0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  <w:r>
              <w:rPr>
                <w:b/>
                <w:bCs/>
                <w:iCs/>
              </w:rPr>
              <w:t>s</w:t>
            </w:r>
          </w:p>
        </w:tc>
        <w:tc>
          <w:tcPr>
            <w:tcW w:w="2084" w:type="dxa"/>
            <w:shd w:val="clear" w:color="auto" w:fill="000000" w:themeFill="text1"/>
          </w:tcPr>
          <w:p w14:paraId="150D2F6A" w14:textId="33B92DC0" w:rsidR="00F262D7" w:rsidRPr="00154F2E" w:rsidRDefault="00C860E3" w:rsidP="00D73E2B">
            <w:pPr>
              <w:pStyle w:val="BodyText"/>
              <w:ind w:left="0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</w:tr>
      <w:tr w:rsidR="00E04E72" w:rsidRPr="00712ACB" w14:paraId="22CDBE71" w14:textId="77777777" w:rsidTr="00D73E2B">
        <w:tc>
          <w:tcPr>
            <w:tcW w:w="960" w:type="dxa"/>
          </w:tcPr>
          <w:p w14:paraId="0940A062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727" w:type="dxa"/>
          </w:tcPr>
          <w:p w14:paraId="0F55845B" w14:textId="7BEB5D19" w:rsidR="00E04E72" w:rsidRPr="00FA7BC5" w:rsidRDefault="00E04E72" w:rsidP="00D73E2B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Log in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/</w:t>
            </w:r>
            <w:r>
              <w:rPr>
                <w:iCs/>
              </w:rPr>
              <w:t xml:space="preserve"> </w:t>
            </w:r>
            <w:r w:rsidRPr="00B96042">
              <w:rPr>
                <w:iCs/>
                <w:lang w:val="vi-VN"/>
              </w:rPr>
              <w:t>sign up</w:t>
            </w:r>
            <w:r>
              <w:rPr>
                <w:iCs/>
              </w:rPr>
              <w:t xml:space="preserve"> / Log out</w:t>
            </w:r>
          </w:p>
        </w:tc>
        <w:tc>
          <w:tcPr>
            <w:tcW w:w="2084" w:type="dxa"/>
          </w:tcPr>
          <w:p w14:paraId="045743B9" w14:textId="3A5C1F1A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E04E72" w:rsidRPr="00712ACB" w14:paraId="558A5691" w14:textId="77777777" w:rsidTr="00D73E2B">
        <w:tc>
          <w:tcPr>
            <w:tcW w:w="960" w:type="dxa"/>
          </w:tcPr>
          <w:p w14:paraId="4A0FAB4C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727" w:type="dxa"/>
          </w:tcPr>
          <w:p w14:paraId="562B6FEE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Edit user </w:t>
            </w:r>
            <w:r>
              <w:rPr>
                <w:iCs/>
              </w:rPr>
              <w:t xml:space="preserve">basic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4" w:type="dxa"/>
          </w:tcPr>
          <w:p w14:paraId="397195BD" w14:textId="34118E3D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E04E72" w:rsidRPr="00712ACB" w14:paraId="04A55430" w14:textId="77777777" w:rsidTr="00D73E2B">
        <w:tc>
          <w:tcPr>
            <w:tcW w:w="960" w:type="dxa"/>
          </w:tcPr>
          <w:p w14:paraId="3727C986" w14:textId="77777777" w:rsidR="00E04E72" w:rsidRPr="00947A94" w:rsidRDefault="00E04E72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03</w:t>
            </w:r>
          </w:p>
        </w:tc>
        <w:tc>
          <w:tcPr>
            <w:tcW w:w="1727" w:type="dxa"/>
          </w:tcPr>
          <w:p w14:paraId="0C6AF326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</w:t>
            </w:r>
            <w:r>
              <w:rPr>
                <w:iCs/>
              </w:rPr>
              <w:t xml:space="preserve"> extra </w:t>
            </w:r>
            <w:r w:rsidRPr="00B96042">
              <w:rPr>
                <w:iCs/>
                <w:lang w:val="vi-VN"/>
              </w:rPr>
              <w:t>information</w:t>
            </w:r>
          </w:p>
        </w:tc>
        <w:tc>
          <w:tcPr>
            <w:tcW w:w="2084" w:type="dxa"/>
          </w:tcPr>
          <w:p w14:paraId="2D71DFD9" w14:textId="677BE568" w:rsidR="00E04E72" w:rsidRPr="003D74EE" w:rsidRDefault="00E04E72" w:rsidP="00D73E2B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07/08/2022</w:t>
            </w:r>
          </w:p>
        </w:tc>
      </w:tr>
      <w:tr w:rsidR="00E04E72" w:rsidRPr="00712ACB" w14:paraId="4532A614" w14:textId="77777777" w:rsidTr="00D73E2B">
        <w:tc>
          <w:tcPr>
            <w:tcW w:w="960" w:type="dxa"/>
          </w:tcPr>
          <w:p w14:paraId="559B6C6F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727" w:type="dxa"/>
          </w:tcPr>
          <w:p w14:paraId="469BC49A" w14:textId="77777777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 xml:space="preserve">Plan and pricing </w:t>
            </w:r>
          </w:p>
        </w:tc>
        <w:tc>
          <w:tcPr>
            <w:tcW w:w="2084" w:type="dxa"/>
          </w:tcPr>
          <w:p w14:paraId="780DD1B3" w14:textId="7A02BD6D" w:rsidR="00E04E72" w:rsidRPr="00B96042" w:rsidRDefault="00E04E72" w:rsidP="00D73E2B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</w:tr>
      <w:tr w:rsidR="00E04E72" w:rsidRPr="00712ACB" w14:paraId="2F75B804" w14:textId="77777777" w:rsidTr="00D73E2B">
        <w:tc>
          <w:tcPr>
            <w:tcW w:w="960" w:type="dxa"/>
          </w:tcPr>
          <w:p w14:paraId="431A3664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0</w:t>
            </w:r>
            <w:r>
              <w:rPr>
                <w:iCs/>
              </w:rPr>
              <w:t>5</w:t>
            </w:r>
          </w:p>
        </w:tc>
        <w:tc>
          <w:tcPr>
            <w:tcW w:w="1727" w:type="dxa"/>
          </w:tcPr>
          <w:p w14:paraId="5FA56E19" w14:textId="77777777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2084" w:type="dxa"/>
          </w:tcPr>
          <w:p w14:paraId="344E007E" w14:textId="4B3A77C2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11AB65D9" w14:textId="77777777" w:rsidTr="00D73E2B">
        <w:tc>
          <w:tcPr>
            <w:tcW w:w="960" w:type="dxa"/>
          </w:tcPr>
          <w:p w14:paraId="52214DEA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06</w:t>
            </w:r>
          </w:p>
        </w:tc>
        <w:tc>
          <w:tcPr>
            <w:tcW w:w="1727" w:type="dxa"/>
          </w:tcPr>
          <w:p w14:paraId="62B6E964" w14:textId="77777777" w:rsidR="00E04E72" w:rsidRPr="005169FB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Streaming film</w:t>
            </w:r>
          </w:p>
        </w:tc>
        <w:tc>
          <w:tcPr>
            <w:tcW w:w="2084" w:type="dxa"/>
          </w:tcPr>
          <w:p w14:paraId="79E64329" w14:textId="1D1120A6" w:rsidR="00E04E72" w:rsidRPr="00CE2498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456BF754" w14:textId="77777777" w:rsidTr="00D73E2B">
        <w:tc>
          <w:tcPr>
            <w:tcW w:w="960" w:type="dxa"/>
          </w:tcPr>
          <w:p w14:paraId="776EE34F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07</w:t>
            </w:r>
          </w:p>
        </w:tc>
        <w:tc>
          <w:tcPr>
            <w:tcW w:w="1727" w:type="dxa"/>
          </w:tcPr>
          <w:p w14:paraId="741357B7" w14:textId="77777777" w:rsidR="00E04E72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D628B2">
              <w:rPr>
                <w:iCs/>
              </w:rPr>
              <w:t>orward/backward film</w:t>
            </w:r>
          </w:p>
        </w:tc>
        <w:tc>
          <w:tcPr>
            <w:tcW w:w="2084" w:type="dxa"/>
          </w:tcPr>
          <w:p w14:paraId="49E731BD" w14:textId="351E4B9C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4EF65C38" w14:textId="77777777" w:rsidTr="00D73E2B">
        <w:tc>
          <w:tcPr>
            <w:tcW w:w="960" w:type="dxa"/>
          </w:tcPr>
          <w:p w14:paraId="59FC18EC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08</w:t>
            </w:r>
          </w:p>
        </w:tc>
        <w:tc>
          <w:tcPr>
            <w:tcW w:w="1727" w:type="dxa"/>
          </w:tcPr>
          <w:p w14:paraId="3754F38C" w14:textId="77777777" w:rsidR="00E04E72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T</w:t>
            </w:r>
            <w:r w:rsidRPr="003F4FC0">
              <w:rPr>
                <w:iCs/>
              </w:rPr>
              <w:t>ime remaining of the film</w:t>
            </w:r>
          </w:p>
        </w:tc>
        <w:tc>
          <w:tcPr>
            <w:tcW w:w="2084" w:type="dxa"/>
          </w:tcPr>
          <w:p w14:paraId="6EA51A7F" w14:textId="66476833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0D90E288" w14:textId="77777777" w:rsidTr="00D73E2B">
        <w:tc>
          <w:tcPr>
            <w:tcW w:w="960" w:type="dxa"/>
          </w:tcPr>
          <w:p w14:paraId="5C3CA157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09</w:t>
            </w:r>
          </w:p>
        </w:tc>
        <w:tc>
          <w:tcPr>
            <w:tcW w:w="1727" w:type="dxa"/>
          </w:tcPr>
          <w:p w14:paraId="1D066E02" w14:textId="77777777" w:rsidR="00E04E72" w:rsidRPr="003F4FC0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3F4FC0">
              <w:rPr>
                <w:iCs/>
              </w:rPr>
              <w:t xml:space="preserve">ilm resolution </w:t>
            </w:r>
          </w:p>
        </w:tc>
        <w:tc>
          <w:tcPr>
            <w:tcW w:w="2084" w:type="dxa"/>
          </w:tcPr>
          <w:p w14:paraId="7BE14E97" w14:textId="5C756622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265EECE6" w14:textId="77777777" w:rsidTr="00D73E2B">
        <w:tc>
          <w:tcPr>
            <w:tcW w:w="960" w:type="dxa"/>
          </w:tcPr>
          <w:p w14:paraId="0A4F2FA3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10</w:t>
            </w:r>
          </w:p>
        </w:tc>
        <w:tc>
          <w:tcPr>
            <w:tcW w:w="1727" w:type="dxa"/>
          </w:tcPr>
          <w:p w14:paraId="1AE3247C" w14:textId="77777777" w:rsidR="00E04E72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S</w:t>
            </w:r>
            <w:r w:rsidRPr="003F4FC0">
              <w:rPr>
                <w:iCs/>
              </w:rPr>
              <w:t>ound control</w:t>
            </w:r>
          </w:p>
        </w:tc>
        <w:tc>
          <w:tcPr>
            <w:tcW w:w="2084" w:type="dxa"/>
          </w:tcPr>
          <w:p w14:paraId="439AD80B" w14:textId="1EDC1EFD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206A65C9" w14:textId="77777777" w:rsidTr="00D73E2B">
        <w:tc>
          <w:tcPr>
            <w:tcW w:w="960" w:type="dxa"/>
          </w:tcPr>
          <w:p w14:paraId="22B2F14C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11</w:t>
            </w:r>
          </w:p>
        </w:tc>
        <w:tc>
          <w:tcPr>
            <w:tcW w:w="1727" w:type="dxa"/>
          </w:tcPr>
          <w:p w14:paraId="45DFBDDC" w14:textId="77777777" w:rsidR="00E04E72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CF2EDC">
              <w:rPr>
                <w:iCs/>
              </w:rPr>
              <w:t>ilm comment</w:t>
            </w:r>
          </w:p>
        </w:tc>
        <w:tc>
          <w:tcPr>
            <w:tcW w:w="2084" w:type="dxa"/>
          </w:tcPr>
          <w:p w14:paraId="5798EA89" w14:textId="7D9D9451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049E50B8" w14:textId="77777777" w:rsidTr="00D73E2B">
        <w:tc>
          <w:tcPr>
            <w:tcW w:w="960" w:type="dxa"/>
          </w:tcPr>
          <w:p w14:paraId="2CCF8598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12</w:t>
            </w:r>
          </w:p>
        </w:tc>
        <w:tc>
          <w:tcPr>
            <w:tcW w:w="1727" w:type="dxa"/>
          </w:tcPr>
          <w:p w14:paraId="3044ED30" w14:textId="77777777" w:rsidR="00E04E72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F</w:t>
            </w:r>
            <w:r w:rsidRPr="00786E55">
              <w:rPr>
                <w:iCs/>
              </w:rPr>
              <w:t>ilm like count</w:t>
            </w:r>
          </w:p>
        </w:tc>
        <w:tc>
          <w:tcPr>
            <w:tcW w:w="2084" w:type="dxa"/>
          </w:tcPr>
          <w:p w14:paraId="06FBCAC3" w14:textId="214FE169" w:rsidR="00E04E72" w:rsidRDefault="00E04E72" w:rsidP="00E04E72">
            <w:pPr>
              <w:pStyle w:val="BodyText"/>
              <w:ind w:left="0"/>
              <w:rPr>
                <w:iCs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3E444F00" w14:textId="77777777" w:rsidTr="00D73E2B">
        <w:tc>
          <w:tcPr>
            <w:tcW w:w="960" w:type="dxa"/>
          </w:tcPr>
          <w:p w14:paraId="488B46F6" w14:textId="77777777" w:rsidR="00E04E72" w:rsidRPr="00947A94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>
              <w:rPr>
                <w:iCs/>
              </w:rPr>
              <w:t>13</w:t>
            </w:r>
          </w:p>
        </w:tc>
        <w:tc>
          <w:tcPr>
            <w:tcW w:w="1727" w:type="dxa"/>
          </w:tcPr>
          <w:p w14:paraId="222E13FA" w14:textId="77777777" w:rsidR="00E04E72" w:rsidRPr="00786E55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786E55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2084" w:type="dxa"/>
          </w:tcPr>
          <w:p w14:paraId="75CFC1A2" w14:textId="108747E6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60AD1BFE" w14:textId="77777777" w:rsidTr="00D73E2B">
        <w:tc>
          <w:tcPr>
            <w:tcW w:w="960" w:type="dxa"/>
          </w:tcPr>
          <w:p w14:paraId="5D97833F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14</w:t>
            </w:r>
          </w:p>
        </w:tc>
        <w:tc>
          <w:tcPr>
            <w:tcW w:w="1727" w:type="dxa"/>
          </w:tcPr>
          <w:p w14:paraId="1892F655" w14:textId="77777777" w:rsidR="00E04E72" w:rsidRPr="00431BBE" w:rsidRDefault="00E04E72" w:rsidP="00E04E72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Release calendar</w:t>
            </w:r>
            <w:r>
              <w:rPr>
                <w:iCs/>
              </w:rPr>
              <w:t xml:space="preserve"> </w:t>
            </w:r>
            <w:r w:rsidRPr="00431BBE">
              <w:rPr>
                <w:iCs/>
              </w:rPr>
              <w:t>for upcoming film from theater</w:t>
            </w:r>
          </w:p>
        </w:tc>
        <w:tc>
          <w:tcPr>
            <w:tcW w:w="2084" w:type="dxa"/>
          </w:tcPr>
          <w:p w14:paraId="1337D9D9" w14:textId="30DDF25C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6A9AEEB1" w14:textId="77777777" w:rsidTr="00D73E2B">
        <w:tc>
          <w:tcPr>
            <w:tcW w:w="960" w:type="dxa"/>
          </w:tcPr>
          <w:p w14:paraId="6C17C805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15</w:t>
            </w:r>
          </w:p>
        </w:tc>
        <w:tc>
          <w:tcPr>
            <w:tcW w:w="1727" w:type="dxa"/>
          </w:tcPr>
          <w:p w14:paraId="67616578" w14:textId="77777777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2084" w:type="dxa"/>
          </w:tcPr>
          <w:p w14:paraId="7A7EB962" w14:textId="4DA788EA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7C2B469A" w14:textId="77777777" w:rsidTr="00D73E2B">
        <w:tc>
          <w:tcPr>
            <w:tcW w:w="960" w:type="dxa"/>
          </w:tcPr>
          <w:p w14:paraId="54C3F383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>
              <w:rPr>
                <w:iCs/>
              </w:rPr>
              <w:t>16</w:t>
            </w:r>
          </w:p>
        </w:tc>
        <w:tc>
          <w:tcPr>
            <w:tcW w:w="1727" w:type="dxa"/>
          </w:tcPr>
          <w:p w14:paraId="7C61C20D" w14:textId="77777777" w:rsidR="00E04E72" w:rsidRPr="0097732C" w:rsidRDefault="00E04E72" w:rsidP="00E04E72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2084" w:type="dxa"/>
          </w:tcPr>
          <w:p w14:paraId="39D359DD" w14:textId="2F3C5C84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  <w:tr w:rsidR="00E04E72" w:rsidRPr="00712ACB" w14:paraId="12672EB7" w14:textId="77777777" w:rsidTr="00D73E2B">
        <w:tc>
          <w:tcPr>
            <w:tcW w:w="960" w:type="dxa"/>
          </w:tcPr>
          <w:p w14:paraId="2340818D" w14:textId="77777777" w:rsidR="00E04E72" w:rsidRPr="00947A94" w:rsidRDefault="00E04E72" w:rsidP="00E04E72">
            <w:pPr>
              <w:pStyle w:val="BodyText"/>
              <w:ind w:left="0"/>
              <w:rPr>
                <w:iCs/>
              </w:rPr>
            </w:pPr>
            <w:r w:rsidRPr="00B96042">
              <w:rPr>
                <w:iCs/>
                <w:lang w:val="vi-VN"/>
              </w:rPr>
              <w:t>1</w:t>
            </w:r>
            <w:r>
              <w:rPr>
                <w:iCs/>
              </w:rPr>
              <w:t>7</w:t>
            </w:r>
          </w:p>
        </w:tc>
        <w:tc>
          <w:tcPr>
            <w:tcW w:w="1727" w:type="dxa"/>
          </w:tcPr>
          <w:p w14:paraId="7CB6BE95" w14:textId="77777777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2084" w:type="dxa"/>
          </w:tcPr>
          <w:p w14:paraId="4D535EC3" w14:textId="39B5EFD2" w:rsidR="00E04E72" w:rsidRPr="00B96042" w:rsidRDefault="00E04E72" w:rsidP="00E04E72">
            <w:pPr>
              <w:pStyle w:val="BodyText"/>
              <w:ind w:left="0"/>
              <w:rPr>
                <w:iCs/>
                <w:lang w:val="vi-VN"/>
              </w:rPr>
            </w:pPr>
            <w:r w:rsidRPr="00A7303E">
              <w:rPr>
                <w:iCs/>
              </w:rPr>
              <w:t>07/08/2022</w:t>
            </w:r>
          </w:p>
        </w:tc>
      </w:tr>
    </w:tbl>
    <w:p w14:paraId="536F48FE" w14:textId="77777777" w:rsidR="003E667F" w:rsidRPr="003E667F" w:rsidRDefault="003E667F" w:rsidP="003E667F"/>
    <w:p w14:paraId="285A227C" w14:textId="77777777" w:rsidR="007C47A5" w:rsidRDefault="007C47A5">
      <w:pPr>
        <w:pStyle w:val="Heading1"/>
      </w:pPr>
      <w:bookmarkStart w:id="18" w:name="_Toc524312837"/>
      <w:bookmarkStart w:id="19" w:name="_Toc307271019"/>
      <w:bookmarkStart w:id="20" w:name="_Toc105359563"/>
      <w:r>
        <w:lastRenderedPageBreak/>
        <w:t>Project Organization</w:t>
      </w:r>
      <w:bookmarkEnd w:id="18"/>
      <w:bookmarkEnd w:id="19"/>
      <w:bookmarkEnd w:id="20"/>
    </w:p>
    <w:p w14:paraId="24E9C750" w14:textId="77777777" w:rsidR="007C47A5" w:rsidRDefault="007C47A5">
      <w:pPr>
        <w:pStyle w:val="Heading2"/>
      </w:pPr>
      <w:bookmarkStart w:id="21" w:name="_Toc524312838"/>
      <w:bookmarkStart w:id="22" w:name="_Toc307271020"/>
      <w:bookmarkStart w:id="23" w:name="_Toc105359564"/>
      <w:r>
        <w:t>Organizational Structure</w:t>
      </w:r>
      <w:bookmarkEnd w:id="21"/>
      <w:bookmarkEnd w:id="22"/>
      <w:bookmarkEnd w:id="23"/>
    </w:p>
    <w:p w14:paraId="1DB2FA47" w14:textId="4653005A" w:rsidR="007C47A5" w:rsidRDefault="00E61278" w:rsidP="009978FA">
      <w:pPr>
        <w:pStyle w:val="BodyText"/>
      </w:pPr>
      <w:r>
        <w:rPr>
          <w:noProof/>
        </w:rPr>
        <w:drawing>
          <wp:inline distT="0" distB="0" distL="0" distR="0" wp14:anchorId="278312FA" wp14:editId="2ED12C38">
            <wp:extent cx="4610100" cy="2245659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B281539" w14:textId="0FDD45F4" w:rsidR="00B725BF" w:rsidRPr="00B725BF" w:rsidRDefault="007C47A5" w:rsidP="00BF4A90">
      <w:pPr>
        <w:pStyle w:val="Heading2"/>
      </w:pPr>
      <w:bookmarkStart w:id="24" w:name="_Toc524312840"/>
      <w:bookmarkStart w:id="25" w:name="_Toc307271021"/>
      <w:bookmarkStart w:id="26" w:name="_Toc105359565"/>
      <w:r>
        <w:t>Roles and Responsibilities</w:t>
      </w:r>
      <w:bookmarkEnd w:id="24"/>
      <w:bookmarkEnd w:id="25"/>
      <w:bookmarkEnd w:id="26"/>
    </w:p>
    <w:tbl>
      <w:tblPr>
        <w:tblW w:w="3841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4024"/>
      </w:tblGrid>
      <w:tr w:rsidR="007C47A5" w14:paraId="14489980" w14:textId="77777777">
        <w:trPr>
          <w:tblCellSpacing w:w="15" w:type="dxa"/>
        </w:trPr>
        <w:tc>
          <w:tcPr>
            <w:tcW w:w="2203" w:type="pct"/>
            <w:vAlign w:val="center"/>
          </w:tcPr>
          <w:p w14:paraId="69856D88" w14:textId="77777777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Person</w:t>
            </w:r>
          </w:p>
        </w:tc>
        <w:tc>
          <w:tcPr>
            <w:tcW w:w="2735" w:type="pct"/>
            <w:vAlign w:val="center"/>
          </w:tcPr>
          <w:p w14:paraId="3EC7DBD0" w14:textId="67D33263" w:rsidR="007C47A5" w:rsidRPr="00970FA9" w:rsidRDefault="007C47A5" w:rsidP="003C1713">
            <w:pPr>
              <w:pStyle w:val="infoblue0"/>
              <w:ind w:left="125"/>
              <w:rPr>
                <w:b/>
                <w:color w:val="auto"/>
              </w:rPr>
            </w:pPr>
            <w:r w:rsidRPr="00970FA9">
              <w:rPr>
                <w:b/>
                <w:color w:val="auto"/>
              </w:rPr>
              <w:t>Role</w:t>
            </w:r>
            <w:r w:rsidR="00876DB6">
              <w:rPr>
                <w:b/>
                <w:color w:val="auto"/>
              </w:rPr>
              <w:t>s</w:t>
            </w:r>
          </w:p>
        </w:tc>
      </w:tr>
      <w:tr w:rsidR="007C47A5" w14:paraId="7E8620AD" w14:textId="77777777">
        <w:trPr>
          <w:trHeight w:val="1935"/>
          <w:tblCellSpacing w:w="15" w:type="dxa"/>
        </w:trPr>
        <w:tc>
          <w:tcPr>
            <w:tcW w:w="2203" w:type="pct"/>
            <w:vAlign w:val="center"/>
          </w:tcPr>
          <w:p w14:paraId="1359F625" w14:textId="77777777" w:rsidR="002E6B7F" w:rsidRPr="00970FA9" w:rsidRDefault="009978FA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Phạm Huy Cường Thịnh</w:t>
            </w:r>
          </w:p>
          <w:p w14:paraId="5EEE3D4F" w14:textId="40DF83C1" w:rsidR="007C47A5" w:rsidRPr="00970FA9" w:rsidRDefault="002E6B7F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Trung Nguyên</w:t>
            </w:r>
          </w:p>
          <w:p w14:paraId="74B2E766" w14:textId="04A116E8" w:rsidR="007C47A5" w:rsidRPr="00970FA9" w:rsidRDefault="002F2110" w:rsidP="003C1713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Lê Đặng Minh Khôi</w:t>
            </w:r>
          </w:p>
          <w:p w14:paraId="4007C05D" w14:textId="77777777" w:rsidR="007C47A5" w:rsidRPr="00970FA9" w:rsidRDefault="002F2110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Phượng Khanh</w:t>
            </w:r>
          </w:p>
          <w:p w14:paraId="0E641CE2" w14:textId="0461CB6A" w:rsidR="00834A14" w:rsidRPr="00970FA9" w:rsidRDefault="00834A14" w:rsidP="008F3CB9">
            <w:pPr>
              <w:pStyle w:val="infoblue0"/>
              <w:ind w:left="125"/>
              <w:rPr>
                <w:color w:val="auto"/>
              </w:rPr>
            </w:pPr>
            <w:r w:rsidRPr="00970FA9">
              <w:rPr>
                <w:color w:val="auto"/>
              </w:rPr>
              <w:t>Nguyễn Bùi Hoàng Lam</w:t>
            </w:r>
          </w:p>
        </w:tc>
        <w:tc>
          <w:tcPr>
            <w:tcW w:w="2735" w:type="pct"/>
            <w:vAlign w:val="center"/>
          </w:tcPr>
          <w:p w14:paraId="77AF8CA7" w14:textId="77777777" w:rsidR="002E6B7F" w:rsidRPr="00970FA9" w:rsidRDefault="009978F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Team Leader</w:t>
            </w:r>
            <w:r w:rsidR="00834A14" w:rsidRPr="00970FA9">
              <w:rPr>
                <w:color w:val="auto"/>
              </w:rPr>
              <w:t>, Developer</w:t>
            </w:r>
          </w:p>
          <w:p w14:paraId="2B7B3BB2" w14:textId="77777777" w:rsidR="000D3902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Developer, Writer</w:t>
            </w:r>
          </w:p>
          <w:p w14:paraId="5C84DE43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Developer</w:t>
            </w:r>
          </w:p>
          <w:p w14:paraId="5BF56AFF" w14:textId="77777777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  <w:p w14:paraId="31B4C213" w14:textId="69AA350F" w:rsidR="000C6D3A" w:rsidRPr="00970FA9" w:rsidRDefault="000C6D3A" w:rsidP="009978FA">
            <w:pPr>
              <w:pStyle w:val="infoblue0"/>
              <w:ind w:left="0"/>
              <w:rPr>
                <w:color w:val="auto"/>
              </w:rPr>
            </w:pPr>
            <w:r w:rsidRPr="00970FA9">
              <w:rPr>
                <w:color w:val="auto"/>
              </w:rPr>
              <w:t>Designer, Tester</w:t>
            </w:r>
          </w:p>
        </w:tc>
      </w:tr>
    </w:tbl>
    <w:p w14:paraId="7AA07B83" w14:textId="77777777" w:rsidR="007C47A5" w:rsidRDefault="007C47A5">
      <w:pPr>
        <w:pStyle w:val="BodyText"/>
      </w:pPr>
    </w:p>
    <w:p w14:paraId="79AF5BBA" w14:textId="77777777" w:rsidR="007C47A5" w:rsidRDefault="007C47A5">
      <w:pPr>
        <w:pStyle w:val="Heading1"/>
      </w:pPr>
      <w:bookmarkStart w:id="27" w:name="_Toc524312841"/>
      <w:bookmarkStart w:id="28" w:name="_Toc307271022"/>
      <w:bookmarkStart w:id="29" w:name="_Toc105359566"/>
      <w:r>
        <w:t>Management Process</w:t>
      </w:r>
      <w:bookmarkEnd w:id="27"/>
      <w:bookmarkEnd w:id="28"/>
      <w:bookmarkEnd w:id="29"/>
    </w:p>
    <w:p w14:paraId="575EFA9C" w14:textId="77777777" w:rsidR="007C47A5" w:rsidRDefault="007C47A5">
      <w:pPr>
        <w:pStyle w:val="Heading2"/>
      </w:pPr>
      <w:bookmarkStart w:id="30" w:name="_Toc524312842"/>
      <w:bookmarkStart w:id="31" w:name="_Toc307271023"/>
      <w:bookmarkStart w:id="32" w:name="_Toc105359567"/>
      <w:r>
        <w:t>Project Estimates</w:t>
      </w:r>
      <w:bookmarkEnd w:id="30"/>
      <w:bookmarkEnd w:id="31"/>
      <w:bookmarkEnd w:id="32"/>
    </w:p>
    <w:p w14:paraId="2874EC55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 xml:space="preserve">Total effort: 3 months/ 4 weeks per month/ 5 days per weeks </w:t>
      </w:r>
    </w:p>
    <w:p w14:paraId="289B369F" w14:textId="77777777" w:rsidR="005B3AF8" w:rsidRPr="005B3AF8" w:rsidRDefault="005B3AF8" w:rsidP="005B3AF8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Total hours: 3*5*4*3*5 = 900 hours</w:t>
      </w:r>
    </w:p>
    <w:p w14:paraId="16624118" w14:textId="4556394A" w:rsidR="00BF4A90" w:rsidRPr="0024659F" w:rsidRDefault="005B3AF8" w:rsidP="0024659F">
      <w:pPr>
        <w:pStyle w:val="ListParagraph"/>
        <w:numPr>
          <w:ilvl w:val="0"/>
          <w:numId w:val="7"/>
        </w:numPr>
        <w:rPr>
          <w:sz w:val="20"/>
          <w:szCs w:val="18"/>
          <w:lang w:val="en-US"/>
        </w:rPr>
      </w:pPr>
      <w:r w:rsidRPr="005B3AF8">
        <w:rPr>
          <w:sz w:val="20"/>
          <w:szCs w:val="18"/>
          <w:lang w:val="en-US"/>
        </w:rPr>
        <w:t>Effort per day: 3 hours</w:t>
      </w:r>
    </w:p>
    <w:p w14:paraId="18D86EEF" w14:textId="77777777" w:rsidR="007C47A5" w:rsidRDefault="007C47A5">
      <w:pPr>
        <w:pStyle w:val="Heading2"/>
      </w:pPr>
      <w:bookmarkStart w:id="33" w:name="_Toc524312843"/>
      <w:bookmarkStart w:id="34" w:name="_Toc307271024"/>
      <w:bookmarkStart w:id="35" w:name="_Toc105359568"/>
      <w:r>
        <w:lastRenderedPageBreak/>
        <w:t>Project Plan</w:t>
      </w:r>
      <w:bookmarkEnd w:id="33"/>
      <w:bookmarkEnd w:id="34"/>
      <w:bookmarkEnd w:id="35"/>
    </w:p>
    <w:p w14:paraId="48FD14AD" w14:textId="75166C73" w:rsidR="00D45597" w:rsidRDefault="007C47A5" w:rsidP="00F47524">
      <w:pPr>
        <w:pStyle w:val="Heading3"/>
      </w:pPr>
      <w:bookmarkStart w:id="36" w:name="_Toc524312844"/>
      <w:bookmarkStart w:id="37" w:name="_Toc307271025"/>
      <w:bookmarkStart w:id="38" w:name="_Toc105359569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14:paraId="7E4757F8" w14:textId="28A1A630" w:rsidR="00F47524" w:rsidRPr="00F47524" w:rsidRDefault="00876DB6" w:rsidP="00F47524">
      <w:r>
        <w:rPr>
          <w:noProof/>
        </w:rPr>
        <w:drawing>
          <wp:inline distT="0" distB="0" distL="0" distR="0" wp14:anchorId="5C7149EA" wp14:editId="246665C1">
            <wp:extent cx="5943600" cy="44577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6AF2" w14:textId="2C220563" w:rsidR="007C47A5" w:rsidRDefault="007C47A5" w:rsidP="00297332">
      <w:pPr>
        <w:pStyle w:val="Heading3"/>
      </w:pPr>
      <w:bookmarkStart w:id="39" w:name="_Toc524312846"/>
      <w:bookmarkStart w:id="40" w:name="_Toc307271027"/>
      <w:bookmarkStart w:id="41" w:name="_Toc105359570"/>
      <w:r>
        <w:t>Releases</w:t>
      </w:r>
      <w:bookmarkEnd w:id="39"/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1683"/>
        <w:gridCol w:w="3055"/>
        <w:gridCol w:w="2734"/>
      </w:tblGrid>
      <w:tr w:rsidR="00D63611" w:rsidRPr="00154F2E" w14:paraId="0708032F" w14:textId="0489DCF3" w:rsidTr="00EB268E">
        <w:tc>
          <w:tcPr>
            <w:tcW w:w="804" w:type="dxa"/>
            <w:shd w:val="clear" w:color="auto" w:fill="000000" w:themeFill="text1"/>
            <w:vAlign w:val="center"/>
          </w:tcPr>
          <w:p w14:paraId="7E765FA0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No.</w:t>
            </w:r>
          </w:p>
        </w:tc>
        <w:tc>
          <w:tcPr>
            <w:tcW w:w="1683" w:type="dxa"/>
            <w:shd w:val="clear" w:color="auto" w:fill="000000" w:themeFill="text1"/>
            <w:vAlign w:val="center"/>
          </w:tcPr>
          <w:p w14:paraId="1E3F8473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 w:rsidRPr="00154F2E">
              <w:rPr>
                <w:b/>
                <w:bCs/>
                <w:iCs/>
              </w:rPr>
              <w:t>Feature</w:t>
            </w:r>
          </w:p>
        </w:tc>
        <w:tc>
          <w:tcPr>
            <w:tcW w:w="3055" w:type="dxa"/>
            <w:shd w:val="clear" w:color="auto" w:fill="000000" w:themeFill="text1"/>
            <w:vAlign w:val="center"/>
          </w:tcPr>
          <w:p w14:paraId="05C8E50E" w14:textId="77777777" w:rsidR="00D63611" w:rsidRPr="00154F2E" w:rsidRDefault="00D63611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Release date</w:t>
            </w:r>
          </w:p>
        </w:tc>
        <w:tc>
          <w:tcPr>
            <w:tcW w:w="2734" w:type="dxa"/>
            <w:shd w:val="clear" w:color="auto" w:fill="000000" w:themeFill="text1"/>
            <w:vAlign w:val="center"/>
          </w:tcPr>
          <w:p w14:paraId="37EE166B" w14:textId="38089481" w:rsidR="00D63611" w:rsidRDefault="00EF7AD2" w:rsidP="000F3C47">
            <w:pPr>
              <w:pStyle w:val="BodyText"/>
              <w:ind w:left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Demo release date</w:t>
            </w:r>
          </w:p>
        </w:tc>
      </w:tr>
      <w:tr w:rsidR="00D63611" w:rsidRPr="00B96042" w14:paraId="7FFE59EE" w14:textId="28E626A4" w:rsidTr="00EB268E">
        <w:tc>
          <w:tcPr>
            <w:tcW w:w="804" w:type="dxa"/>
            <w:vAlign w:val="center"/>
          </w:tcPr>
          <w:p w14:paraId="596EE549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01</w:t>
            </w:r>
          </w:p>
        </w:tc>
        <w:tc>
          <w:tcPr>
            <w:tcW w:w="1683" w:type="dxa"/>
            <w:vAlign w:val="center"/>
          </w:tcPr>
          <w:p w14:paraId="0E5EF8BD" w14:textId="77777777" w:rsidR="00D63611" w:rsidRPr="002E692B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Log in / sign up</w:t>
            </w:r>
          </w:p>
        </w:tc>
        <w:tc>
          <w:tcPr>
            <w:tcW w:w="3055" w:type="dxa"/>
            <w:vAlign w:val="center"/>
          </w:tcPr>
          <w:p w14:paraId="6C792E9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206519A0" w14:textId="47259D75" w:rsidR="00D63611" w:rsidRDefault="005B2978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3</w:t>
            </w:r>
            <w:r w:rsidR="00B12BBB">
              <w:rPr>
                <w:iCs/>
              </w:rPr>
              <w:t>1</w:t>
            </w:r>
            <w:r>
              <w:rPr>
                <w:iCs/>
              </w:rPr>
              <w:t>/07/2022</w:t>
            </w:r>
          </w:p>
        </w:tc>
      </w:tr>
      <w:tr w:rsidR="00D63611" w:rsidRPr="003C7C19" w14:paraId="4729191F" w14:textId="3C52B13E" w:rsidTr="00EB268E">
        <w:tc>
          <w:tcPr>
            <w:tcW w:w="804" w:type="dxa"/>
            <w:vAlign w:val="center"/>
          </w:tcPr>
          <w:p w14:paraId="5BCD0D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02</w:t>
            </w:r>
          </w:p>
        </w:tc>
        <w:tc>
          <w:tcPr>
            <w:tcW w:w="1683" w:type="dxa"/>
            <w:vAlign w:val="center"/>
          </w:tcPr>
          <w:p w14:paraId="6489D6B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Edit user information</w:t>
            </w:r>
          </w:p>
        </w:tc>
        <w:tc>
          <w:tcPr>
            <w:tcW w:w="3055" w:type="dxa"/>
            <w:vAlign w:val="center"/>
          </w:tcPr>
          <w:p w14:paraId="16FEC71B" w14:textId="77777777" w:rsidR="00D63611" w:rsidRPr="003C7C19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B6672A3" w14:textId="0BC00B81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21FFA65C" w14:textId="5B766DDD" w:rsidTr="00EB268E">
        <w:tc>
          <w:tcPr>
            <w:tcW w:w="804" w:type="dxa"/>
            <w:vAlign w:val="center"/>
          </w:tcPr>
          <w:p w14:paraId="0EB58A9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03</w:t>
            </w:r>
          </w:p>
        </w:tc>
        <w:tc>
          <w:tcPr>
            <w:tcW w:w="1683" w:type="dxa"/>
            <w:vAlign w:val="center"/>
          </w:tcPr>
          <w:p w14:paraId="65926B8A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Watch trailer</w:t>
            </w:r>
          </w:p>
        </w:tc>
        <w:tc>
          <w:tcPr>
            <w:tcW w:w="3055" w:type="dxa"/>
            <w:vAlign w:val="center"/>
          </w:tcPr>
          <w:p w14:paraId="3D347F2D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96193E5" w14:textId="7A6BDC67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FA6A9F" w14:paraId="11C2904F" w14:textId="35DDA8BA" w:rsidTr="00EB268E">
        <w:tc>
          <w:tcPr>
            <w:tcW w:w="804" w:type="dxa"/>
            <w:vAlign w:val="center"/>
          </w:tcPr>
          <w:p w14:paraId="679DD60F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04</w:t>
            </w:r>
          </w:p>
        </w:tc>
        <w:tc>
          <w:tcPr>
            <w:tcW w:w="1683" w:type="dxa"/>
            <w:vAlign w:val="center"/>
          </w:tcPr>
          <w:p w14:paraId="2D29F7F5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Plan and pricing</w:t>
            </w:r>
          </w:p>
        </w:tc>
        <w:tc>
          <w:tcPr>
            <w:tcW w:w="3055" w:type="dxa"/>
            <w:vAlign w:val="center"/>
          </w:tcPr>
          <w:p w14:paraId="3E1A4B2B" w14:textId="77777777" w:rsidR="00D63611" w:rsidRPr="00FA6A9F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9B1434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139ECA8E" w14:textId="7975915C" w:rsidR="00D63611" w:rsidRPr="009B1434" w:rsidRDefault="00B12BBB" w:rsidP="000F3C47">
            <w:pPr>
              <w:pStyle w:val="BodyText"/>
              <w:ind w:left="0"/>
              <w:jc w:val="center"/>
              <w:rPr>
                <w:iCs/>
              </w:rPr>
            </w:pPr>
            <w:r>
              <w:rPr>
                <w:iCs/>
              </w:rPr>
              <w:t>29/07/2022</w:t>
            </w:r>
          </w:p>
        </w:tc>
      </w:tr>
      <w:tr w:rsidR="00D63611" w:rsidRPr="00B96042" w14:paraId="04A151B1" w14:textId="274A4364" w:rsidTr="00EB268E">
        <w:tc>
          <w:tcPr>
            <w:tcW w:w="804" w:type="dxa"/>
            <w:vAlign w:val="center"/>
          </w:tcPr>
          <w:p w14:paraId="7026D873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05</w:t>
            </w:r>
          </w:p>
        </w:tc>
        <w:tc>
          <w:tcPr>
            <w:tcW w:w="1683" w:type="dxa"/>
            <w:vAlign w:val="center"/>
          </w:tcPr>
          <w:p w14:paraId="1D4AA4FF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Top movie charts/ most popular now</w:t>
            </w:r>
          </w:p>
        </w:tc>
        <w:tc>
          <w:tcPr>
            <w:tcW w:w="3055" w:type="dxa"/>
            <w:vAlign w:val="center"/>
          </w:tcPr>
          <w:p w14:paraId="53A88FCB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7081770" w14:textId="0BAE0CF3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F17DDF" w14:paraId="5FF1AFD8" w14:textId="3E9DDAA3" w:rsidTr="00EB268E">
        <w:tc>
          <w:tcPr>
            <w:tcW w:w="804" w:type="dxa"/>
            <w:vAlign w:val="center"/>
          </w:tcPr>
          <w:p w14:paraId="3BC798D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06</w:t>
            </w:r>
          </w:p>
        </w:tc>
        <w:tc>
          <w:tcPr>
            <w:tcW w:w="1683" w:type="dxa"/>
            <w:vAlign w:val="center"/>
          </w:tcPr>
          <w:p w14:paraId="733F4A04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Release calendar</w:t>
            </w:r>
          </w:p>
        </w:tc>
        <w:tc>
          <w:tcPr>
            <w:tcW w:w="3055" w:type="dxa"/>
            <w:vAlign w:val="center"/>
          </w:tcPr>
          <w:p w14:paraId="5E077A74" w14:textId="77777777" w:rsidR="00D63611" w:rsidRPr="00F17DDF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48D982CB" w14:textId="4B702A8D" w:rsidR="00D63611" w:rsidRPr="00975D97" w:rsidRDefault="00B12BBB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B96042" w14:paraId="1D857867" w14:textId="444A433C" w:rsidTr="00EB268E">
        <w:tc>
          <w:tcPr>
            <w:tcW w:w="804" w:type="dxa"/>
            <w:vAlign w:val="center"/>
          </w:tcPr>
          <w:p w14:paraId="55F3ED66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07</w:t>
            </w:r>
          </w:p>
        </w:tc>
        <w:tc>
          <w:tcPr>
            <w:tcW w:w="1683" w:type="dxa"/>
            <w:vAlign w:val="center"/>
          </w:tcPr>
          <w:p w14:paraId="09E74C88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Recommendation/ Alread</w:t>
            </w:r>
            <w:r>
              <w:rPr>
                <w:iCs/>
              </w:rPr>
              <w:t>y</w:t>
            </w:r>
            <w:r w:rsidRPr="00B96042">
              <w:rPr>
                <w:iCs/>
                <w:lang w:val="vi-VN"/>
              </w:rPr>
              <w:t xml:space="preserve"> watched/ Favorites/ Not interested</w:t>
            </w:r>
          </w:p>
        </w:tc>
        <w:tc>
          <w:tcPr>
            <w:tcW w:w="3055" w:type="dxa"/>
            <w:vAlign w:val="center"/>
          </w:tcPr>
          <w:p w14:paraId="096FB528" w14:textId="77777777" w:rsidR="00D63611" w:rsidRPr="00B96042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  <w:lang w:val="vi-VN"/>
              </w:rPr>
            </w:pPr>
            <w:r w:rsidRPr="00975D97"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70022318" w14:textId="3FA87484" w:rsidR="00D63611" w:rsidRPr="00975D97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27/07/2022</w:t>
            </w:r>
          </w:p>
        </w:tc>
      </w:tr>
      <w:tr w:rsidR="00D63611" w:rsidRPr="004972F7" w14:paraId="5A0993E6" w14:textId="53183D8F" w:rsidTr="00EB268E">
        <w:tc>
          <w:tcPr>
            <w:tcW w:w="804" w:type="dxa"/>
            <w:vAlign w:val="center"/>
          </w:tcPr>
          <w:p w14:paraId="2468DC17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lastRenderedPageBreak/>
              <w:t>08</w:t>
            </w:r>
          </w:p>
        </w:tc>
        <w:tc>
          <w:tcPr>
            <w:tcW w:w="1683" w:type="dxa"/>
            <w:vAlign w:val="center"/>
          </w:tcPr>
          <w:p w14:paraId="65D01B92" w14:textId="77777777" w:rsidR="00D63611" w:rsidRPr="0097732C" w:rsidRDefault="00D63611" w:rsidP="000F3C47">
            <w:pPr>
              <w:pStyle w:val="BodyText"/>
              <w:ind w:left="0"/>
              <w:jc w:val="center"/>
              <w:rPr>
                <w:iCs/>
              </w:rPr>
            </w:pPr>
            <w:r w:rsidRPr="00B96042">
              <w:rPr>
                <w:iCs/>
                <w:lang w:val="vi-VN"/>
              </w:rPr>
              <w:t>Contact and Help Center/ Feed</w:t>
            </w:r>
            <w:r>
              <w:rPr>
                <w:iCs/>
              </w:rPr>
              <w:t>back</w:t>
            </w:r>
          </w:p>
        </w:tc>
        <w:tc>
          <w:tcPr>
            <w:tcW w:w="3055" w:type="dxa"/>
            <w:vAlign w:val="center"/>
          </w:tcPr>
          <w:p w14:paraId="7BBE993C" w14:textId="77777777" w:rsidR="00D63611" w:rsidRPr="004972F7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63FE67F2" w14:textId="64D6365E" w:rsidR="00D63611" w:rsidRDefault="006D7AC5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31/07/2022</w:t>
            </w:r>
          </w:p>
        </w:tc>
      </w:tr>
      <w:tr w:rsidR="00D63611" w:rsidRPr="00543F63" w14:paraId="2F20BA68" w14:textId="7B94479E" w:rsidTr="00EB268E">
        <w:tc>
          <w:tcPr>
            <w:tcW w:w="804" w:type="dxa"/>
            <w:vAlign w:val="center"/>
          </w:tcPr>
          <w:p w14:paraId="3C7BB732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09</w:t>
            </w:r>
          </w:p>
        </w:tc>
        <w:tc>
          <w:tcPr>
            <w:tcW w:w="1683" w:type="dxa"/>
            <w:vAlign w:val="center"/>
          </w:tcPr>
          <w:p w14:paraId="712FCE6E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Interface for admin</w:t>
            </w:r>
          </w:p>
        </w:tc>
        <w:tc>
          <w:tcPr>
            <w:tcW w:w="3055" w:type="dxa"/>
            <w:vAlign w:val="center"/>
          </w:tcPr>
          <w:p w14:paraId="520F46EC" w14:textId="77777777" w:rsidR="00D63611" w:rsidRPr="00543F63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07/08/2022</w:t>
            </w:r>
          </w:p>
        </w:tc>
        <w:tc>
          <w:tcPr>
            <w:tcW w:w="2734" w:type="dxa"/>
            <w:vAlign w:val="center"/>
          </w:tcPr>
          <w:p w14:paraId="028C6439" w14:textId="53076B27" w:rsidR="00D63611" w:rsidRDefault="00143D4E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</w:tr>
      <w:tr w:rsidR="00D63611" w:rsidRPr="007E7CBA" w14:paraId="3323814B" w14:textId="2D43305A" w:rsidTr="00EB268E">
        <w:tc>
          <w:tcPr>
            <w:tcW w:w="804" w:type="dxa"/>
            <w:vAlign w:val="center"/>
          </w:tcPr>
          <w:p w14:paraId="159BE620" w14:textId="77777777" w:rsidR="00D63611" w:rsidRPr="00B96042" w:rsidRDefault="00D63611" w:rsidP="00EB268E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10</w:t>
            </w:r>
          </w:p>
        </w:tc>
        <w:tc>
          <w:tcPr>
            <w:tcW w:w="1683" w:type="dxa"/>
            <w:vAlign w:val="center"/>
          </w:tcPr>
          <w:p w14:paraId="18D811E6" w14:textId="77777777" w:rsidR="00D63611" w:rsidRPr="00B96042" w:rsidRDefault="00D63611" w:rsidP="000F3C47">
            <w:pPr>
              <w:pStyle w:val="BodyText"/>
              <w:ind w:left="0"/>
              <w:jc w:val="center"/>
              <w:rPr>
                <w:iCs/>
                <w:lang w:val="vi-VN"/>
              </w:rPr>
            </w:pPr>
            <w:r w:rsidRPr="00B96042">
              <w:rPr>
                <w:iCs/>
                <w:lang w:val="vi-VN"/>
              </w:rPr>
              <w:t>GUI</w:t>
            </w:r>
          </w:p>
        </w:tc>
        <w:tc>
          <w:tcPr>
            <w:tcW w:w="3055" w:type="dxa"/>
            <w:vAlign w:val="center"/>
          </w:tcPr>
          <w:p w14:paraId="343367D7" w14:textId="77777777" w:rsidR="00D63611" w:rsidRPr="007E7CBA" w:rsidRDefault="00D63611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24/07/2022</w:t>
            </w:r>
          </w:p>
        </w:tc>
        <w:tc>
          <w:tcPr>
            <w:tcW w:w="2734" w:type="dxa"/>
            <w:vAlign w:val="center"/>
          </w:tcPr>
          <w:p w14:paraId="05A2AE90" w14:textId="77B18A8C" w:rsidR="00D63611" w:rsidRDefault="00297332" w:rsidP="000F3C47">
            <w:pPr>
              <w:pStyle w:val="BodyText"/>
              <w:tabs>
                <w:tab w:val="left" w:pos="3009"/>
              </w:tabs>
              <w:ind w:left="0"/>
              <w:jc w:val="center"/>
              <w:rPr>
                <w:iCs/>
              </w:rPr>
            </w:pPr>
            <w:r>
              <w:rPr>
                <w:iCs/>
              </w:rPr>
              <w:t>16/07/2022</w:t>
            </w:r>
          </w:p>
        </w:tc>
      </w:tr>
    </w:tbl>
    <w:p w14:paraId="56726AC1" w14:textId="77777777" w:rsidR="00D63611" w:rsidRDefault="00D63611" w:rsidP="00D63611">
      <w:pPr>
        <w:pStyle w:val="infoblue0"/>
        <w:ind w:left="0"/>
      </w:pPr>
    </w:p>
    <w:p w14:paraId="724597BC" w14:textId="77777777" w:rsidR="007C47A5" w:rsidRDefault="007C47A5">
      <w:pPr>
        <w:pStyle w:val="Heading3"/>
      </w:pPr>
      <w:bookmarkStart w:id="42" w:name="_Toc524312847"/>
      <w:bookmarkStart w:id="43" w:name="_Toc307271028"/>
      <w:bookmarkStart w:id="44" w:name="_Toc105359571"/>
      <w:r>
        <w:t>Project Schedule</w:t>
      </w:r>
      <w:bookmarkEnd w:id="42"/>
      <w:bookmarkEnd w:id="43"/>
      <w:bookmarkEnd w:id="44"/>
    </w:p>
    <w:p w14:paraId="16E5396D" w14:textId="72D8D35A" w:rsidR="00876DB6" w:rsidRPr="00876DB6" w:rsidRDefault="00876DB6" w:rsidP="00876DB6">
      <w:r>
        <w:rPr>
          <w:noProof/>
        </w:rPr>
        <w:drawing>
          <wp:inline distT="0" distB="0" distL="0" distR="0" wp14:anchorId="03310BDA" wp14:editId="7FA827A2">
            <wp:extent cx="5943600" cy="4457700"/>
            <wp:effectExtent l="0" t="0" r="0" b="0"/>
            <wp:docPr id="2" name="Picture 2" descr="A picture containing text, w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or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F246" w14:textId="77777777" w:rsidR="009D62CC" w:rsidRPr="009D62CC" w:rsidRDefault="009D62CC" w:rsidP="009D62CC"/>
    <w:p w14:paraId="5401362F" w14:textId="394F0C8F" w:rsidR="007C47A5" w:rsidRDefault="007C47A5" w:rsidP="009D62CC">
      <w:pPr>
        <w:pStyle w:val="infoblue0"/>
        <w:ind w:left="0"/>
      </w:pPr>
    </w:p>
    <w:p w14:paraId="4D887C9E" w14:textId="77777777" w:rsidR="007C47A5" w:rsidRDefault="007C47A5">
      <w:pPr>
        <w:pStyle w:val="Heading2"/>
      </w:pPr>
      <w:bookmarkStart w:id="45" w:name="_Toc447095892"/>
      <w:bookmarkStart w:id="46" w:name="_Toc512930361"/>
      <w:bookmarkStart w:id="47" w:name="_Toc447095893"/>
      <w:bookmarkStart w:id="48" w:name="_Toc512930362"/>
      <w:bookmarkStart w:id="49" w:name="_Toc430447687"/>
      <w:bookmarkStart w:id="50" w:name="_Toc447095894"/>
      <w:bookmarkStart w:id="51" w:name="_Toc512930363"/>
      <w:bookmarkStart w:id="52" w:name="_Toc430447688"/>
      <w:bookmarkStart w:id="53" w:name="_Toc430447689"/>
      <w:bookmarkStart w:id="54" w:name="_Toc447095895"/>
      <w:bookmarkStart w:id="55" w:name="_Toc512930364"/>
      <w:bookmarkStart w:id="56" w:name="_Toc430447690"/>
      <w:bookmarkStart w:id="57" w:name="_Toc447095896"/>
      <w:bookmarkStart w:id="58" w:name="_Toc512930365"/>
      <w:bookmarkStart w:id="59" w:name="_Toc447095897"/>
      <w:bookmarkStart w:id="60" w:name="_Toc512930366"/>
      <w:bookmarkStart w:id="61" w:name="_Toc430447691"/>
      <w:bookmarkStart w:id="62" w:name="_Toc447095898"/>
      <w:bookmarkStart w:id="63" w:name="_Toc512930367"/>
      <w:bookmarkStart w:id="64" w:name="_Toc447095908"/>
      <w:bookmarkStart w:id="65" w:name="_Toc512930368"/>
      <w:bookmarkStart w:id="66" w:name="_Toc513004379"/>
      <w:bookmarkStart w:id="67" w:name="_Toc307271030"/>
      <w:bookmarkStart w:id="68" w:name="_Toc105359572"/>
      <w:bookmarkEnd w:id="0"/>
      <w:bookmarkEnd w:id="4"/>
      <w:bookmarkEnd w:id="5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t>Project Monitoring and Control</w:t>
      </w:r>
      <w:bookmarkEnd w:id="66"/>
      <w:bookmarkEnd w:id="67"/>
      <w:bookmarkEnd w:id="68"/>
    </w:p>
    <w:p w14:paraId="0821A78C" w14:textId="77777777" w:rsidR="007C47A5" w:rsidRPr="00F761F6" w:rsidRDefault="007C47A5" w:rsidP="00F761F6">
      <w:pPr>
        <w:pStyle w:val="Heading3"/>
      </w:pPr>
      <w:bookmarkStart w:id="69" w:name="_Toc447095913"/>
      <w:bookmarkStart w:id="70" w:name="_Toc307271032"/>
      <w:bookmarkStart w:id="71" w:name="_Toc105359573"/>
      <w:r w:rsidRPr="00F761F6">
        <w:t>Reporting</w:t>
      </w:r>
      <w:bookmarkEnd w:id="69"/>
      <w:bookmarkEnd w:id="70"/>
      <w:bookmarkEnd w:id="71"/>
    </w:p>
    <w:p w14:paraId="64EF8E5A" w14:textId="77777777" w:rsidR="00CE0240" w:rsidRDefault="00CE0240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CE0240">
        <w:rPr>
          <w:i w:val="0"/>
          <w:iCs w:val="0"/>
          <w:color w:val="auto"/>
        </w:rPr>
        <w:t>We will have a weekly meeting to report on all tasks completed.</w:t>
      </w:r>
    </w:p>
    <w:p w14:paraId="215FA946" w14:textId="46BE2146" w:rsidR="008361DB" w:rsidRDefault="008361DB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8361DB">
        <w:rPr>
          <w:i w:val="0"/>
          <w:iCs w:val="0"/>
          <w:color w:val="auto"/>
        </w:rPr>
        <w:t>Another report about the overall state of our project.</w:t>
      </w:r>
    </w:p>
    <w:p w14:paraId="6CA909EA" w14:textId="77777777" w:rsidR="001D0A0F" w:rsidRDefault="001D0A0F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1D0A0F">
        <w:rPr>
          <w:i w:val="0"/>
          <w:iCs w:val="0"/>
          <w:color w:val="auto"/>
        </w:rPr>
        <w:t>We would communicate via Slack and Messenger.</w:t>
      </w:r>
    </w:p>
    <w:p w14:paraId="04BE398D" w14:textId="243B8B8D" w:rsidR="00F03723" w:rsidRDefault="00F03723" w:rsidP="00D45597">
      <w:pPr>
        <w:pStyle w:val="infoblue0"/>
        <w:numPr>
          <w:ilvl w:val="0"/>
          <w:numId w:val="2"/>
        </w:numPr>
        <w:rPr>
          <w:i w:val="0"/>
          <w:iCs w:val="0"/>
          <w:color w:val="auto"/>
        </w:rPr>
      </w:pPr>
      <w:r w:rsidRPr="00F03723">
        <w:rPr>
          <w:i w:val="0"/>
          <w:iCs w:val="0"/>
          <w:color w:val="auto"/>
        </w:rPr>
        <w:t>We also use Trello to keep track of our projects to ensure that they are on schedule.</w:t>
      </w:r>
    </w:p>
    <w:p w14:paraId="246A22CE" w14:textId="62CB02AE" w:rsidR="007C47A5" w:rsidRDefault="007C47A5" w:rsidP="00080C04">
      <w:pPr>
        <w:pStyle w:val="Heading3"/>
      </w:pPr>
      <w:bookmarkStart w:id="72" w:name="_Toc307271033"/>
      <w:bookmarkStart w:id="73" w:name="_Toc105359574"/>
      <w:bookmarkStart w:id="74" w:name="_Toc447095915"/>
      <w:r w:rsidRPr="00F761F6">
        <w:lastRenderedPageBreak/>
        <w:t>Risk Management</w:t>
      </w:r>
      <w:bookmarkEnd w:id="72"/>
      <w:bookmarkEnd w:id="73"/>
      <w:r w:rsidRPr="00F761F6">
        <w:t xml:space="preserve"> </w:t>
      </w:r>
      <w:bookmarkStart w:id="75" w:name="_Toc447095916"/>
      <w:bookmarkEnd w:id="74"/>
    </w:p>
    <w:tbl>
      <w:tblPr>
        <w:tblStyle w:val="TableGrid"/>
        <w:tblW w:w="10456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448"/>
        <w:gridCol w:w="1181"/>
        <w:gridCol w:w="900"/>
        <w:gridCol w:w="950"/>
        <w:gridCol w:w="5276"/>
      </w:tblGrid>
      <w:tr w:rsidR="003C1713" w14:paraId="0421848A" w14:textId="77777777" w:rsidTr="003C1713">
        <w:tc>
          <w:tcPr>
            <w:tcW w:w="701" w:type="dxa"/>
          </w:tcPr>
          <w:p w14:paraId="16C5F65B" w14:textId="77777777" w:rsidR="003C1713" w:rsidRPr="00080C04" w:rsidRDefault="003C1713" w:rsidP="003C1713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ID</w:t>
            </w:r>
          </w:p>
        </w:tc>
        <w:tc>
          <w:tcPr>
            <w:tcW w:w="1448" w:type="dxa"/>
          </w:tcPr>
          <w:p w14:paraId="4388B96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Risk Description</w:t>
            </w:r>
          </w:p>
        </w:tc>
        <w:tc>
          <w:tcPr>
            <w:tcW w:w="1181" w:type="dxa"/>
          </w:tcPr>
          <w:p w14:paraId="6F3D9508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Probability</w:t>
            </w:r>
          </w:p>
        </w:tc>
        <w:tc>
          <w:tcPr>
            <w:tcW w:w="900" w:type="dxa"/>
          </w:tcPr>
          <w:p w14:paraId="288B545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Impact</w:t>
            </w:r>
          </w:p>
        </w:tc>
        <w:tc>
          <w:tcPr>
            <w:tcW w:w="950" w:type="dxa"/>
          </w:tcPr>
          <w:p w14:paraId="042F279C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Priority</w:t>
            </w:r>
          </w:p>
        </w:tc>
        <w:tc>
          <w:tcPr>
            <w:tcW w:w="5276" w:type="dxa"/>
          </w:tcPr>
          <w:p w14:paraId="200F4046" w14:textId="77777777" w:rsidR="003C1713" w:rsidRPr="00080C04" w:rsidRDefault="003C1713" w:rsidP="00D45597">
            <w:pPr>
              <w:pStyle w:val="infoblue0"/>
              <w:ind w:left="0"/>
              <w:rPr>
                <w:i w:val="0"/>
                <w:color w:val="auto"/>
              </w:rPr>
            </w:pPr>
            <w:r w:rsidRPr="00080C04">
              <w:rPr>
                <w:i w:val="0"/>
                <w:color w:val="auto"/>
              </w:rPr>
              <w:t>Mitigation Strategy or Contingency Plan</w:t>
            </w:r>
          </w:p>
        </w:tc>
      </w:tr>
      <w:tr w:rsidR="003C1713" w14:paraId="7091025D" w14:textId="77777777" w:rsidTr="003C1713">
        <w:tc>
          <w:tcPr>
            <w:tcW w:w="701" w:type="dxa"/>
          </w:tcPr>
          <w:p w14:paraId="14E6641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6599DA62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A5BC54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0DAB3EC9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D945545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3E98375F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5DBECCFB" w14:textId="77777777" w:rsidTr="003C1713">
        <w:tc>
          <w:tcPr>
            <w:tcW w:w="701" w:type="dxa"/>
          </w:tcPr>
          <w:p w14:paraId="0614953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5EADE48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5025F98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5BE34128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3847787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28E469E2" w14:textId="77777777" w:rsidR="003C1713" w:rsidRDefault="003C1713" w:rsidP="00D45597">
            <w:pPr>
              <w:pStyle w:val="infoblue0"/>
              <w:ind w:left="0"/>
            </w:pPr>
          </w:p>
        </w:tc>
      </w:tr>
      <w:tr w:rsidR="003C1713" w14:paraId="6AC89F7C" w14:textId="77777777" w:rsidTr="003C1713">
        <w:tc>
          <w:tcPr>
            <w:tcW w:w="701" w:type="dxa"/>
          </w:tcPr>
          <w:p w14:paraId="7BCA96C4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448" w:type="dxa"/>
          </w:tcPr>
          <w:p w14:paraId="2606D863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1181" w:type="dxa"/>
          </w:tcPr>
          <w:p w14:paraId="6FA8191E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00" w:type="dxa"/>
          </w:tcPr>
          <w:p w14:paraId="1ED874DC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950" w:type="dxa"/>
          </w:tcPr>
          <w:p w14:paraId="7107D131" w14:textId="77777777" w:rsidR="003C1713" w:rsidRDefault="003C1713" w:rsidP="00D45597">
            <w:pPr>
              <w:pStyle w:val="infoblue0"/>
              <w:ind w:left="0"/>
            </w:pPr>
          </w:p>
        </w:tc>
        <w:tc>
          <w:tcPr>
            <w:tcW w:w="5276" w:type="dxa"/>
          </w:tcPr>
          <w:p w14:paraId="53F14A9F" w14:textId="77777777" w:rsidR="003C1713" w:rsidRDefault="003C1713" w:rsidP="00D45597">
            <w:pPr>
              <w:pStyle w:val="infoblue0"/>
              <w:ind w:left="0"/>
            </w:pPr>
          </w:p>
        </w:tc>
      </w:tr>
    </w:tbl>
    <w:p w14:paraId="2D9B3D34" w14:textId="77777777" w:rsidR="003C1713" w:rsidRDefault="003C1713" w:rsidP="00D45597">
      <w:pPr>
        <w:pStyle w:val="infoblue0"/>
      </w:pPr>
    </w:p>
    <w:p w14:paraId="3787AFC2" w14:textId="77777777" w:rsidR="007C47A5" w:rsidRPr="00F761F6" w:rsidRDefault="007C47A5" w:rsidP="00F761F6">
      <w:pPr>
        <w:pStyle w:val="Heading3"/>
      </w:pPr>
      <w:bookmarkStart w:id="76" w:name="_Toc307271034"/>
      <w:bookmarkStart w:id="77" w:name="_Toc105359575"/>
      <w:r w:rsidRPr="00F761F6">
        <w:t>Configuration Management</w:t>
      </w:r>
      <w:bookmarkEnd w:id="76"/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5499"/>
      </w:tblGrid>
      <w:tr w:rsidR="00D229FE" w14:paraId="4C16246E" w14:textId="77777777" w:rsidTr="003F40AB">
        <w:tc>
          <w:tcPr>
            <w:tcW w:w="3357" w:type="dxa"/>
            <w:shd w:val="clear" w:color="auto" w:fill="BFBFBF" w:themeFill="background1" w:themeFillShade="BF"/>
            <w:vAlign w:val="center"/>
          </w:tcPr>
          <w:p w14:paraId="185BE655" w14:textId="33F0CFB4" w:rsidR="00D229FE" w:rsidRDefault="00D229FE" w:rsidP="003F40AB">
            <w:pPr>
              <w:pStyle w:val="BodyText"/>
              <w:ind w:left="0"/>
              <w:jc w:val="center"/>
            </w:pPr>
            <w:bookmarkStart w:id="78" w:name="_Toc447095917"/>
            <w:bookmarkStart w:id="79" w:name="_Toc512930369"/>
            <w:bookmarkStart w:id="80" w:name="_Toc447095932"/>
            <w:bookmarkStart w:id="81" w:name="_Toc512930370"/>
            <w:bookmarkEnd w:id="75"/>
            <w:bookmarkEnd w:id="78"/>
            <w:bookmarkEnd w:id="79"/>
            <w:bookmarkEnd w:id="80"/>
            <w:bookmarkEnd w:id="81"/>
            <w:r>
              <w:t>Too</w:t>
            </w:r>
            <w:r w:rsidR="00B3661C">
              <w:t>ls</w:t>
            </w:r>
          </w:p>
        </w:tc>
        <w:tc>
          <w:tcPr>
            <w:tcW w:w="5499" w:type="dxa"/>
            <w:shd w:val="clear" w:color="auto" w:fill="BFBFBF" w:themeFill="background1" w:themeFillShade="BF"/>
            <w:vAlign w:val="center"/>
          </w:tcPr>
          <w:p w14:paraId="189FF8BD" w14:textId="6B6244A8" w:rsidR="00D229FE" w:rsidRDefault="00B3661C" w:rsidP="003F40AB">
            <w:pPr>
              <w:pStyle w:val="BodyText"/>
              <w:ind w:left="0"/>
              <w:jc w:val="center"/>
            </w:pPr>
            <w:r>
              <w:t>URL</w:t>
            </w:r>
          </w:p>
        </w:tc>
      </w:tr>
      <w:tr w:rsidR="00D229FE" w14:paraId="2A0A7B51" w14:textId="77777777" w:rsidTr="003F40AB">
        <w:tc>
          <w:tcPr>
            <w:tcW w:w="3357" w:type="dxa"/>
            <w:vAlign w:val="center"/>
          </w:tcPr>
          <w:p w14:paraId="08806B87" w14:textId="04B438D1" w:rsidR="00D229FE" w:rsidRDefault="00B3661C" w:rsidP="003F40AB">
            <w:pPr>
              <w:pStyle w:val="BodyText"/>
              <w:ind w:left="0"/>
              <w:jc w:val="center"/>
            </w:pPr>
            <w:r>
              <w:t>Drive</w:t>
            </w:r>
          </w:p>
        </w:tc>
        <w:tc>
          <w:tcPr>
            <w:tcW w:w="5499" w:type="dxa"/>
            <w:vAlign w:val="center"/>
          </w:tcPr>
          <w:p w14:paraId="41A9CC2C" w14:textId="577689BE" w:rsidR="00D229FE" w:rsidRDefault="00231627" w:rsidP="003F40AB">
            <w:pPr>
              <w:pStyle w:val="BodyText"/>
              <w:ind w:left="0"/>
              <w:jc w:val="center"/>
            </w:pPr>
            <w:hyperlink r:id="rId17" w:history="1">
              <w:r w:rsidR="00C1633B" w:rsidRPr="00C1633B">
                <w:rPr>
                  <w:rStyle w:val="Hyperlink"/>
                </w:rPr>
                <w:t>Click here</w:t>
              </w:r>
            </w:hyperlink>
          </w:p>
        </w:tc>
      </w:tr>
      <w:tr w:rsidR="00D229FE" w14:paraId="017676CB" w14:textId="77777777" w:rsidTr="003F40AB">
        <w:tc>
          <w:tcPr>
            <w:tcW w:w="3357" w:type="dxa"/>
            <w:vAlign w:val="center"/>
          </w:tcPr>
          <w:p w14:paraId="6F29A944" w14:textId="3F606189" w:rsidR="00D229FE" w:rsidRDefault="00B3661C" w:rsidP="003F40AB">
            <w:pPr>
              <w:pStyle w:val="BodyText"/>
              <w:ind w:left="0"/>
              <w:jc w:val="center"/>
            </w:pPr>
            <w:r>
              <w:t>GitHub</w:t>
            </w:r>
          </w:p>
        </w:tc>
        <w:tc>
          <w:tcPr>
            <w:tcW w:w="5499" w:type="dxa"/>
            <w:vAlign w:val="center"/>
          </w:tcPr>
          <w:p w14:paraId="2C4F838D" w14:textId="0FF37367" w:rsidR="00D229FE" w:rsidRDefault="00231627" w:rsidP="003F40AB">
            <w:pPr>
              <w:pStyle w:val="BodyText"/>
              <w:ind w:left="0"/>
              <w:jc w:val="center"/>
            </w:pPr>
            <w:hyperlink r:id="rId18" w:history="1">
              <w:r w:rsidR="00E70FB4" w:rsidRPr="006B4C60">
                <w:rPr>
                  <w:rStyle w:val="Hyperlink"/>
                </w:rPr>
                <w:t>Click here</w:t>
              </w:r>
            </w:hyperlink>
          </w:p>
        </w:tc>
      </w:tr>
      <w:tr w:rsidR="00D229FE" w14:paraId="72489791" w14:textId="77777777" w:rsidTr="003F40AB">
        <w:tc>
          <w:tcPr>
            <w:tcW w:w="3357" w:type="dxa"/>
            <w:vAlign w:val="center"/>
          </w:tcPr>
          <w:p w14:paraId="38B7F08F" w14:textId="2574FACB" w:rsidR="00D229FE" w:rsidRDefault="00790F25" w:rsidP="003F40AB">
            <w:pPr>
              <w:pStyle w:val="BodyText"/>
              <w:ind w:left="0"/>
              <w:jc w:val="center"/>
            </w:pPr>
            <w:r>
              <w:t>Slack</w:t>
            </w:r>
          </w:p>
        </w:tc>
        <w:tc>
          <w:tcPr>
            <w:tcW w:w="5499" w:type="dxa"/>
            <w:vAlign w:val="center"/>
          </w:tcPr>
          <w:p w14:paraId="03947B3D" w14:textId="45DC9F30" w:rsidR="00D229FE" w:rsidRDefault="00231627" w:rsidP="003F40AB">
            <w:pPr>
              <w:pStyle w:val="BodyText"/>
              <w:ind w:left="0"/>
              <w:jc w:val="center"/>
            </w:pPr>
            <w:hyperlink r:id="rId19" w:history="1">
              <w:r w:rsidR="00E70FB4" w:rsidRPr="009856E4">
                <w:rPr>
                  <w:rStyle w:val="Hyperlink"/>
                </w:rPr>
                <w:t>Click here</w:t>
              </w:r>
            </w:hyperlink>
          </w:p>
        </w:tc>
      </w:tr>
      <w:tr w:rsidR="00D229FE" w14:paraId="407F029C" w14:textId="77777777" w:rsidTr="003F40AB">
        <w:tc>
          <w:tcPr>
            <w:tcW w:w="3357" w:type="dxa"/>
            <w:vAlign w:val="center"/>
          </w:tcPr>
          <w:p w14:paraId="65EB8FA8" w14:textId="4F126D4B" w:rsidR="00D229FE" w:rsidRDefault="00790F25" w:rsidP="003F40AB">
            <w:pPr>
              <w:pStyle w:val="BodyText"/>
              <w:ind w:left="0"/>
              <w:jc w:val="center"/>
            </w:pPr>
            <w:r>
              <w:t>Trello</w:t>
            </w:r>
          </w:p>
        </w:tc>
        <w:tc>
          <w:tcPr>
            <w:tcW w:w="5499" w:type="dxa"/>
            <w:vAlign w:val="center"/>
          </w:tcPr>
          <w:p w14:paraId="18F31526" w14:textId="4D315FD8" w:rsidR="00D229FE" w:rsidRDefault="00231627" w:rsidP="003F40AB">
            <w:pPr>
              <w:pStyle w:val="BodyText"/>
              <w:ind w:left="0"/>
              <w:jc w:val="center"/>
            </w:pPr>
            <w:hyperlink r:id="rId20" w:history="1">
              <w:r w:rsidR="00E70FB4" w:rsidRPr="00653D41">
                <w:rPr>
                  <w:rStyle w:val="Hyperlink"/>
                </w:rPr>
                <w:t>Click here</w:t>
              </w:r>
            </w:hyperlink>
          </w:p>
        </w:tc>
      </w:tr>
    </w:tbl>
    <w:p w14:paraId="1FC29E71" w14:textId="77777777" w:rsidR="007C47A5" w:rsidRDefault="007C47A5">
      <w:pPr>
        <w:pStyle w:val="BodyText"/>
      </w:pPr>
    </w:p>
    <w:p w14:paraId="084521EE" w14:textId="77777777" w:rsidR="00EE3C86" w:rsidRDefault="00EE3C86">
      <w:pPr>
        <w:pStyle w:val="BodyText"/>
      </w:pPr>
    </w:p>
    <w:p w14:paraId="5F3368DF" w14:textId="77777777" w:rsidR="00EE3C86" w:rsidRDefault="00EE3C86">
      <w:pPr>
        <w:pStyle w:val="BodyText"/>
      </w:pPr>
    </w:p>
    <w:p w14:paraId="524B22CE" w14:textId="77777777" w:rsidR="00EE3C86" w:rsidRDefault="00EE3C86">
      <w:pPr>
        <w:pStyle w:val="BodyText"/>
      </w:pPr>
    </w:p>
    <w:sectPr w:rsidR="00EE3C86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3F217" w14:textId="77777777" w:rsidR="00231627" w:rsidRDefault="00231627">
      <w:r>
        <w:separator/>
      </w:r>
    </w:p>
  </w:endnote>
  <w:endnote w:type="continuationSeparator" w:id="0">
    <w:p w14:paraId="1BC092A0" w14:textId="77777777" w:rsidR="00231627" w:rsidRDefault="00231627">
      <w:r>
        <w:continuationSeparator/>
      </w:r>
    </w:p>
  </w:endnote>
  <w:endnote w:type="continuationNotice" w:id="1">
    <w:p w14:paraId="4CEDA2F2" w14:textId="77777777" w:rsidR="00231627" w:rsidRDefault="0023162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50414" w14:textId="77777777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3A5173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19CC0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4D320D" w14:textId="77777777"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85DA8A" w14:textId="5681DB3F" w:rsidR="00694855" w:rsidRDefault="00694855" w:rsidP="006139BA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 DOCPROPERTY &quot;Company&quot;  \* MERGEFORMAT ">
            <w:r w:rsidR="005821C2">
              <w:t>Group 08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A4A40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1DB459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4360BB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14:paraId="659E60A7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0D59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40E7" w14:textId="77777777" w:rsidR="00231627" w:rsidRDefault="00231627">
      <w:r>
        <w:separator/>
      </w:r>
    </w:p>
  </w:footnote>
  <w:footnote w:type="continuationSeparator" w:id="0">
    <w:p w14:paraId="26E7DF9C" w14:textId="77777777" w:rsidR="00231627" w:rsidRDefault="00231627">
      <w:r>
        <w:continuationSeparator/>
      </w:r>
    </w:p>
  </w:footnote>
  <w:footnote w:type="continuationNotice" w:id="1">
    <w:p w14:paraId="744EBF7E" w14:textId="77777777" w:rsidR="00231627" w:rsidRDefault="0023162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6A66D" w14:textId="77777777" w:rsidR="00694855" w:rsidRDefault="00694855">
    <w:pPr>
      <w:rPr>
        <w:sz w:val="24"/>
      </w:rPr>
    </w:pPr>
  </w:p>
  <w:p w14:paraId="1FDB81EF" w14:textId="77777777" w:rsidR="00694855" w:rsidRDefault="00694855">
    <w:pPr>
      <w:pBdr>
        <w:top w:val="single" w:sz="6" w:space="1" w:color="auto"/>
      </w:pBdr>
      <w:rPr>
        <w:sz w:val="24"/>
      </w:rPr>
    </w:pPr>
  </w:p>
  <w:p w14:paraId="43147B9A" w14:textId="7CE617BC" w:rsidR="00694855" w:rsidRDefault="0069485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5821C2">
      <w:rPr>
        <w:rFonts w:ascii="Arial" w:hAnsi="Arial"/>
        <w:b/>
        <w:sz w:val="36"/>
      </w:rPr>
      <w:t>Group 08</w:t>
    </w:r>
    <w:r>
      <w:rPr>
        <w:rFonts w:ascii="Arial" w:hAnsi="Arial"/>
        <w:b/>
        <w:sz w:val="36"/>
      </w:rPr>
      <w:fldChar w:fldCharType="end"/>
    </w:r>
  </w:p>
  <w:p w14:paraId="03D68B41" w14:textId="77777777" w:rsidR="00694855" w:rsidRDefault="00694855">
    <w:pPr>
      <w:pBdr>
        <w:bottom w:val="single" w:sz="6" w:space="1" w:color="auto"/>
      </w:pBdr>
      <w:jc w:val="right"/>
      <w:rPr>
        <w:sz w:val="24"/>
      </w:rPr>
    </w:pPr>
  </w:p>
  <w:p w14:paraId="58A8FAF4" w14:textId="77777777"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 w14:paraId="0046CA04" w14:textId="77777777">
      <w:tc>
        <w:tcPr>
          <w:tcW w:w="6379" w:type="dxa"/>
        </w:tcPr>
        <w:p w14:paraId="0AA103BC" w14:textId="2BB0A8BC" w:rsidR="00694855" w:rsidRDefault="00ED1DFE">
          <w:fldSimple w:instr=" SUBJECT  \* MERGEFORMAT ">
            <w:r w:rsidR="005821C2">
              <w:t>MOVIE STREAMING WEBSITE</w:t>
            </w:r>
          </w:fldSimple>
        </w:p>
      </w:tc>
      <w:tc>
        <w:tcPr>
          <w:tcW w:w="3179" w:type="dxa"/>
        </w:tcPr>
        <w:p w14:paraId="5E1900F6" w14:textId="77777777"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 w14:paraId="4F31E8EA" w14:textId="77777777">
      <w:tc>
        <w:tcPr>
          <w:tcW w:w="6379" w:type="dxa"/>
        </w:tcPr>
        <w:p w14:paraId="36C0BD77" w14:textId="1FA7DCC3" w:rsidR="00694855" w:rsidRDefault="00ED1DFE" w:rsidP="00066F3C">
          <w:fldSimple w:instr=" TITLE  \* MERGEFORMAT ">
            <w:r w:rsidR="005821C2">
              <w:t>Software Development Plan</w:t>
            </w:r>
          </w:fldSimple>
        </w:p>
      </w:tc>
      <w:tc>
        <w:tcPr>
          <w:tcW w:w="3179" w:type="dxa"/>
        </w:tcPr>
        <w:p w14:paraId="1B31590C" w14:textId="0BDC8193" w:rsidR="00694855" w:rsidRDefault="00694855">
          <w:r>
            <w:t xml:space="preserve">  Date: </w:t>
          </w:r>
          <w:r w:rsidR="00E65030">
            <w:fldChar w:fldCharType="begin"/>
          </w:r>
          <w:r w:rsidR="00E65030">
            <w:instrText xml:space="preserve"> DATE  \@ "dd/MM/yy"  \* MERGEFORMAT </w:instrText>
          </w:r>
          <w:r w:rsidR="00E65030">
            <w:fldChar w:fldCharType="separate"/>
          </w:r>
          <w:r w:rsidR="00DA4A40">
            <w:rPr>
              <w:noProof/>
            </w:rPr>
            <w:t>19/06/22</w:t>
          </w:r>
          <w:r w:rsidR="00E65030">
            <w:fldChar w:fldCharType="end"/>
          </w:r>
        </w:p>
      </w:tc>
    </w:tr>
    <w:tr w:rsidR="00694855" w14:paraId="39778199" w14:textId="77777777">
      <w:tc>
        <w:tcPr>
          <w:tcW w:w="9558" w:type="dxa"/>
          <w:gridSpan w:val="2"/>
        </w:tcPr>
        <w:p w14:paraId="48C144C1" w14:textId="77777777" w:rsidR="00694855" w:rsidRDefault="00694855">
          <w:r>
            <w:t>&lt;document identifier&gt;</w:t>
          </w:r>
        </w:p>
      </w:tc>
    </w:tr>
  </w:tbl>
  <w:p w14:paraId="38B38A1F" w14:textId="77777777"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A332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Tx0xdMp/Bb2B4" int2:id="3rHkFKu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C9156AF"/>
    <w:multiLevelType w:val="hybridMultilevel"/>
    <w:tmpl w:val="9050C71E"/>
    <w:lvl w:ilvl="0" w:tplc="3C8AF9E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07A14"/>
    <w:multiLevelType w:val="hybridMultilevel"/>
    <w:tmpl w:val="FC7849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09598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241581"/>
    <w:multiLevelType w:val="hybridMultilevel"/>
    <w:tmpl w:val="CD0E2D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996033804">
    <w:abstractNumId w:val="0"/>
  </w:num>
  <w:num w:numId="2" w16cid:durableId="1244880388">
    <w:abstractNumId w:val="7"/>
  </w:num>
  <w:num w:numId="3" w16cid:durableId="2139182762">
    <w:abstractNumId w:val="1"/>
  </w:num>
  <w:num w:numId="4" w16cid:durableId="117530718">
    <w:abstractNumId w:val="4"/>
  </w:num>
  <w:num w:numId="5" w16cid:durableId="653946972">
    <w:abstractNumId w:val="6"/>
  </w:num>
  <w:num w:numId="6" w16cid:durableId="712851446">
    <w:abstractNumId w:val="3"/>
  </w:num>
  <w:num w:numId="7" w16cid:durableId="237713495">
    <w:abstractNumId w:val="2"/>
  </w:num>
  <w:num w:numId="8" w16cid:durableId="2055617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wMjUzMzIzNTYwNTJW0lEKTi0uzszPAykwqQUAA/VHbSwAAAA="/>
  </w:docVars>
  <w:rsids>
    <w:rsidRoot w:val="0009538F"/>
    <w:rsid w:val="0006193A"/>
    <w:rsid w:val="00066F3C"/>
    <w:rsid w:val="00080035"/>
    <w:rsid w:val="00080C04"/>
    <w:rsid w:val="0009538F"/>
    <w:rsid w:val="000C2B94"/>
    <w:rsid w:val="000C6D3A"/>
    <w:rsid w:val="000D3902"/>
    <w:rsid w:val="000E0ADD"/>
    <w:rsid w:val="000E11E9"/>
    <w:rsid w:val="000F28D8"/>
    <w:rsid w:val="000F3C47"/>
    <w:rsid w:val="00107993"/>
    <w:rsid w:val="00114037"/>
    <w:rsid w:val="00127A3B"/>
    <w:rsid w:val="001302BF"/>
    <w:rsid w:val="00143D4E"/>
    <w:rsid w:val="0016187D"/>
    <w:rsid w:val="00167F98"/>
    <w:rsid w:val="001808FF"/>
    <w:rsid w:val="001948DB"/>
    <w:rsid w:val="001A5DED"/>
    <w:rsid w:val="001B1AF7"/>
    <w:rsid w:val="001B3382"/>
    <w:rsid w:val="001D056A"/>
    <w:rsid w:val="001D0A0F"/>
    <w:rsid w:val="001E302A"/>
    <w:rsid w:val="001E37A8"/>
    <w:rsid w:val="001E4228"/>
    <w:rsid w:val="001F3E99"/>
    <w:rsid w:val="001F5B45"/>
    <w:rsid w:val="0021453F"/>
    <w:rsid w:val="002275F5"/>
    <w:rsid w:val="00231627"/>
    <w:rsid w:val="0023547A"/>
    <w:rsid w:val="00243EE9"/>
    <w:rsid w:val="0024659F"/>
    <w:rsid w:val="00256E3E"/>
    <w:rsid w:val="00265210"/>
    <w:rsid w:val="00273535"/>
    <w:rsid w:val="00276089"/>
    <w:rsid w:val="00280022"/>
    <w:rsid w:val="002874B5"/>
    <w:rsid w:val="00294C2E"/>
    <w:rsid w:val="00296176"/>
    <w:rsid w:val="00297332"/>
    <w:rsid w:val="002B1454"/>
    <w:rsid w:val="002B1662"/>
    <w:rsid w:val="002C7239"/>
    <w:rsid w:val="002D3828"/>
    <w:rsid w:val="002E4F9B"/>
    <w:rsid w:val="002E548F"/>
    <w:rsid w:val="002E692B"/>
    <w:rsid w:val="002E6B7F"/>
    <w:rsid w:val="002F1BB0"/>
    <w:rsid w:val="002F2110"/>
    <w:rsid w:val="00311BAE"/>
    <w:rsid w:val="00314C36"/>
    <w:rsid w:val="0033522C"/>
    <w:rsid w:val="00374605"/>
    <w:rsid w:val="00376439"/>
    <w:rsid w:val="003A0BD5"/>
    <w:rsid w:val="003A6683"/>
    <w:rsid w:val="003C1713"/>
    <w:rsid w:val="003E4665"/>
    <w:rsid w:val="003E4B4D"/>
    <w:rsid w:val="003E667F"/>
    <w:rsid w:val="003F40AB"/>
    <w:rsid w:val="00402A67"/>
    <w:rsid w:val="004067FC"/>
    <w:rsid w:val="0042404A"/>
    <w:rsid w:val="0042588C"/>
    <w:rsid w:val="00433ACC"/>
    <w:rsid w:val="004360BB"/>
    <w:rsid w:val="00480174"/>
    <w:rsid w:val="00487FF9"/>
    <w:rsid w:val="004B559E"/>
    <w:rsid w:val="004B57C6"/>
    <w:rsid w:val="004B6A04"/>
    <w:rsid w:val="004C02A9"/>
    <w:rsid w:val="004D634E"/>
    <w:rsid w:val="004D6F9A"/>
    <w:rsid w:val="004E0E79"/>
    <w:rsid w:val="004E7285"/>
    <w:rsid w:val="00543F63"/>
    <w:rsid w:val="00547306"/>
    <w:rsid w:val="00565D78"/>
    <w:rsid w:val="0057156D"/>
    <w:rsid w:val="005821C2"/>
    <w:rsid w:val="00587EA4"/>
    <w:rsid w:val="005935BB"/>
    <w:rsid w:val="005B0C80"/>
    <w:rsid w:val="005B2978"/>
    <w:rsid w:val="005B3AF8"/>
    <w:rsid w:val="005D1864"/>
    <w:rsid w:val="006031D8"/>
    <w:rsid w:val="00607535"/>
    <w:rsid w:val="0061286A"/>
    <w:rsid w:val="006139BA"/>
    <w:rsid w:val="00615C06"/>
    <w:rsid w:val="0061709F"/>
    <w:rsid w:val="006179B7"/>
    <w:rsid w:val="006319A5"/>
    <w:rsid w:val="00641625"/>
    <w:rsid w:val="00641F97"/>
    <w:rsid w:val="00651BFA"/>
    <w:rsid w:val="00653D41"/>
    <w:rsid w:val="00666122"/>
    <w:rsid w:val="006764A5"/>
    <w:rsid w:val="00694855"/>
    <w:rsid w:val="006A3005"/>
    <w:rsid w:val="006A7C9E"/>
    <w:rsid w:val="006B4C60"/>
    <w:rsid w:val="006D06D3"/>
    <w:rsid w:val="006D2F95"/>
    <w:rsid w:val="006D69CB"/>
    <w:rsid w:val="006D7AC5"/>
    <w:rsid w:val="006E2938"/>
    <w:rsid w:val="006F4B8A"/>
    <w:rsid w:val="007338DA"/>
    <w:rsid w:val="00744F75"/>
    <w:rsid w:val="0076197F"/>
    <w:rsid w:val="007748E1"/>
    <w:rsid w:val="00790D9D"/>
    <w:rsid w:val="00790F25"/>
    <w:rsid w:val="0079720B"/>
    <w:rsid w:val="007A181E"/>
    <w:rsid w:val="007C47A5"/>
    <w:rsid w:val="007D0F4C"/>
    <w:rsid w:val="008008DE"/>
    <w:rsid w:val="008010AC"/>
    <w:rsid w:val="00804323"/>
    <w:rsid w:val="0080697E"/>
    <w:rsid w:val="00814B04"/>
    <w:rsid w:val="00825698"/>
    <w:rsid w:val="00826AA8"/>
    <w:rsid w:val="00834A14"/>
    <w:rsid w:val="008361DB"/>
    <w:rsid w:val="00844509"/>
    <w:rsid w:val="00856AC1"/>
    <w:rsid w:val="00870677"/>
    <w:rsid w:val="00876DB6"/>
    <w:rsid w:val="008847AA"/>
    <w:rsid w:val="008A3B0D"/>
    <w:rsid w:val="008A3D27"/>
    <w:rsid w:val="008A7686"/>
    <w:rsid w:val="008B0A71"/>
    <w:rsid w:val="008B4DC2"/>
    <w:rsid w:val="008D64E9"/>
    <w:rsid w:val="008E41C6"/>
    <w:rsid w:val="008F3CB9"/>
    <w:rsid w:val="008F5A6C"/>
    <w:rsid w:val="00906209"/>
    <w:rsid w:val="0090738C"/>
    <w:rsid w:val="0090747A"/>
    <w:rsid w:val="00910C91"/>
    <w:rsid w:val="00930143"/>
    <w:rsid w:val="0095726E"/>
    <w:rsid w:val="00970FA9"/>
    <w:rsid w:val="009856E4"/>
    <w:rsid w:val="009978FA"/>
    <w:rsid w:val="009A2AD6"/>
    <w:rsid w:val="009C28BA"/>
    <w:rsid w:val="009D62CC"/>
    <w:rsid w:val="009E273C"/>
    <w:rsid w:val="00A00E6E"/>
    <w:rsid w:val="00A0179E"/>
    <w:rsid w:val="00A065A7"/>
    <w:rsid w:val="00A31AFB"/>
    <w:rsid w:val="00A43D18"/>
    <w:rsid w:val="00A66F4B"/>
    <w:rsid w:val="00A748EC"/>
    <w:rsid w:val="00A74F96"/>
    <w:rsid w:val="00A8321A"/>
    <w:rsid w:val="00A83434"/>
    <w:rsid w:val="00AC1748"/>
    <w:rsid w:val="00AD05E1"/>
    <w:rsid w:val="00AE4C5A"/>
    <w:rsid w:val="00AE7439"/>
    <w:rsid w:val="00AF091F"/>
    <w:rsid w:val="00AF5AF3"/>
    <w:rsid w:val="00B03B88"/>
    <w:rsid w:val="00B12BBB"/>
    <w:rsid w:val="00B17993"/>
    <w:rsid w:val="00B34261"/>
    <w:rsid w:val="00B3661C"/>
    <w:rsid w:val="00B3664E"/>
    <w:rsid w:val="00B37236"/>
    <w:rsid w:val="00B546E0"/>
    <w:rsid w:val="00B71DE9"/>
    <w:rsid w:val="00B724D2"/>
    <w:rsid w:val="00B725BF"/>
    <w:rsid w:val="00B83250"/>
    <w:rsid w:val="00B86426"/>
    <w:rsid w:val="00B8757C"/>
    <w:rsid w:val="00B95BE7"/>
    <w:rsid w:val="00BB09AC"/>
    <w:rsid w:val="00BC6DE3"/>
    <w:rsid w:val="00BD0F57"/>
    <w:rsid w:val="00BD4985"/>
    <w:rsid w:val="00BD4E1F"/>
    <w:rsid w:val="00BF09F0"/>
    <w:rsid w:val="00BF4A90"/>
    <w:rsid w:val="00C01765"/>
    <w:rsid w:val="00C1633B"/>
    <w:rsid w:val="00C417B7"/>
    <w:rsid w:val="00C706B8"/>
    <w:rsid w:val="00C83806"/>
    <w:rsid w:val="00C83A64"/>
    <w:rsid w:val="00C860E3"/>
    <w:rsid w:val="00CE0240"/>
    <w:rsid w:val="00D012C2"/>
    <w:rsid w:val="00D02FDD"/>
    <w:rsid w:val="00D177E5"/>
    <w:rsid w:val="00D229FE"/>
    <w:rsid w:val="00D253B3"/>
    <w:rsid w:val="00D41671"/>
    <w:rsid w:val="00D42B20"/>
    <w:rsid w:val="00D45597"/>
    <w:rsid w:val="00D54F22"/>
    <w:rsid w:val="00D63611"/>
    <w:rsid w:val="00D63B9F"/>
    <w:rsid w:val="00DA085B"/>
    <w:rsid w:val="00DA4A40"/>
    <w:rsid w:val="00DB3160"/>
    <w:rsid w:val="00DB401A"/>
    <w:rsid w:val="00DB50F8"/>
    <w:rsid w:val="00DD2A8C"/>
    <w:rsid w:val="00DD69EC"/>
    <w:rsid w:val="00DF2BD3"/>
    <w:rsid w:val="00E04E72"/>
    <w:rsid w:val="00E1307C"/>
    <w:rsid w:val="00E216A4"/>
    <w:rsid w:val="00E44956"/>
    <w:rsid w:val="00E46152"/>
    <w:rsid w:val="00E61278"/>
    <w:rsid w:val="00E65030"/>
    <w:rsid w:val="00E70FB4"/>
    <w:rsid w:val="00E81524"/>
    <w:rsid w:val="00E97247"/>
    <w:rsid w:val="00EA4598"/>
    <w:rsid w:val="00EB268E"/>
    <w:rsid w:val="00EC7963"/>
    <w:rsid w:val="00ED1791"/>
    <w:rsid w:val="00ED1DFE"/>
    <w:rsid w:val="00EE3C86"/>
    <w:rsid w:val="00EF3E79"/>
    <w:rsid w:val="00EF63A2"/>
    <w:rsid w:val="00EF7AD2"/>
    <w:rsid w:val="00F00AF3"/>
    <w:rsid w:val="00F03723"/>
    <w:rsid w:val="00F262D7"/>
    <w:rsid w:val="00F3525D"/>
    <w:rsid w:val="00F47524"/>
    <w:rsid w:val="00F528AD"/>
    <w:rsid w:val="00F737C0"/>
    <w:rsid w:val="00F746E5"/>
    <w:rsid w:val="00F761F6"/>
    <w:rsid w:val="00F86A19"/>
    <w:rsid w:val="00FA4266"/>
    <w:rsid w:val="00FB30CE"/>
    <w:rsid w:val="00FE421A"/>
    <w:rsid w:val="00FE66ED"/>
    <w:rsid w:val="4AADA39A"/>
    <w:rsid w:val="788D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73020FD"/>
  <w15:docId w15:val="{3BAACB5A-87E0-45A7-9D51-66A60F81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uiPriority w:val="59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790D9D"/>
    <w:rPr>
      <w:color w:val="808080"/>
    </w:rPr>
  </w:style>
  <w:style w:type="character" w:styleId="UnresolvedMention">
    <w:name w:val="Unresolved Mention"/>
    <w:basedOn w:val="DefaultParagraphFont"/>
    <w:rsid w:val="004B559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A7686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B3AF8"/>
    <w:pPr>
      <w:widowControl/>
      <w:spacing w:after="160" w:line="259" w:lineRule="auto"/>
      <w:ind w:left="720"/>
      <w:contextualSpacing/>
    </w:pPr>
    <w:rPr>
      <w:rFonts w:eastAsiaTheme="minorHAnsi" w:cstheme="minorBidi"/>
      <w:sz w:val="24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0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2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87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48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61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9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27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6665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9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hyperlink" Target="https://github.com/teddythinh/Introduction-To-Software-Engineering-Group-8.gi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yperlink" Target="https://drive.google.com/drive/folders/1JK9fNKFzYwXub6wM5QPNBctCqMN0Omxp?usp=sharin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trello.com/invite/group08intro2se/f71f01f536d0d98ff2ef1caa88f1c9e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3.xml"/><Relationship Id="rId10" Type="http://schemas.openxmlformats.org/officeDocument/2006/relationships/diagramData" Target="diagrams/data1.xml"/><Relationship Id="rId19" Type="http://schemas.openxmlformats.org/officeDocument/2006/relationships/hyperlink" Target="https://join.slack.com/t/introductiont-c7k5747/shared_invite/zt-19req1iu8-npAct~J2EekQ8b_6~VRFj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Relationship Id="rId22" Type="http://schemas.openxmlformats.org/officeDocument/2006/relationships/footer" Target="footer2.xml"/><Relationship Id="rId27" Type="http://schemas.microsoft.com/office/2020/10/relationships/intelligence" Target="intelligence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C2B266-0832-455B-815D-36AA8F7582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EAAD575-7B31-4971-A433-72AE3E7E917C}">
      <dgm:prSet phldrT="[Text]"/>
      <dgm:spPr/>
      <dgm:t>
        <a:bodyPr/>
        <a:lstStyle/>
        <a:p>
          <a:r>
            <a:rPr lang="en-US"/>
            <a:t>Team Lead: Pham Huy Cuong Thinh</a:t>
          </a:r>
        </a:p>
      </dgm:t>
    </dgm:pt>
    <dgm:pt modelId="{E041E444-1868-4A03-BB31-BF376919F478}" type="parTrans" cxnId="{7C12F9CB-7C4E-4B91-9654-2DA93550073C}">
      <dgm:prSet/>
      <dgm:spPr/>
      <dgm:t>
        <a:bodyPr/>
        <a:lstStyle/>
        <a:p>
          <a:endParaRPr lang="en-US"/>
        </a:p>
      </dgm:t>
    </dgm:pt>
    <dgm:pt modelId="{7456659D-7205-464B-948C-4796C8AEEBDD}" type="sibTrans" cxnId="{7C12F9CB-7C4E-4B91-9654-2DA93550073C}">
      <dgm:prSet/>
      <dgm:spPr/>
      <dgm:t>
        <a:bodyPr/>
        <a:lstStyle/>
        <a:p>
          <a:endParaRPr lang="en-US"/>
        </a:p>
      </dgm:t>
    </dgm:pt>
    <dgm:pt modelId="{EFE09C88-D3CF-41A9-A2CB-992E999D721F}">
      <dgm:prSet phldrT="[Text]"/>
      <dgm:spPr/>
      <dgm:t>
        <a:bodyPr/>
        <a:lstStyle/>
        <a:p>
          <a:r>
            <a:rPr lang="en-US"/>
            <a:t>Developer: </a:t>
          </a:r>
          <a:br>
            <a:rPr lang="en-US"/>
          </a:br>
          <a:r>
            <a:rPr lang="en-US"/>
            <a:t>Le Dang Minh Khoi</a:t>
          </a:r>
          <a:br>
            <a:rPr lang="en-US"/>
          </a:br>
          <a:r>
            <a:rPr lang="en-US"/>
            <a:t>Nguyen Trung Nguyen</a:t>
          </a:r>
          <a:br>
            <a:rPr lang="en-US"/>
          </a:br>
          <a:r>
            <a:rPr lang="en-US"/>
            <a:t>Pham Huy Cuong Thinh</a:t>
          </a:r>
        </a:p>
      </dgm:t>
    </dgm:pt>
    <dgm:pt modelId="{E977EEB0-AA17-4C07-A376-D7B3FDEBCA08}" type="parTrans" cxnId="{88844F2B-7586-4225-917C-067FE0F1C502}">
      <dgm:prSet/>
      <dgm:spPr/>
      <dgm:t>
        <a:bodyPr/>
        <a:lstStyle/>
        <a:p>
          <a:endParaRPr lang="en-US"/>
        </a:p>
      </dgm:t>
    </dgm:pt>
    <dgm:pt modelId="{9AE73E97-A540-42C5-90D7-BC77BFB1B5E3}" type="sibTrans" cxnId="{88844F2B-7586-4225-917C-067FE0F1C502}">
      <dgm:prSet/>
      <dgm:spPr/>
      <dgm:t>
        <a:bodyPr/>
        <a:lstStyle/>
        <a:p>
          <a:endParaRPr lang="en-US"/>
        </a:p>
      </dgm:t>
    </dgm:pt>
    <dgm:pt modelId="{633BEF0A-3F0B-4FD4-AA4E-69C26CB839F3}">
      <dgm:prSet phldrT="[Text]"/>
      <dgm:spPr/>
      <dgm:t>
        <a:bodyPr/>
        <a:lstStyle/>
        <a:p>
          <a:r>
            <a:rPr lang="en-US"/>
            <a:t>Writer: Nguyen Trung Nguyen</a:t>
          </a:r>
        </a:p>
      </dgm:t>
    </dgm:pt>
    <dgm:pt modelId="{02615C3B-FB80-45E3-A998-3E4280BA4A2E}" type="parTrans" cxnId="{DFF2C8C7-4E4B-412A-B14D-B7B1E1B579FD}">
      <dgm:prSet/>
      <dgm:spPr/>
      <dgm:t>
        <a:bodyPr/>
        <a:lstStyle/>
        <a:p>
          <a:endParaRPr lang="en-US"/>
        </a:p>
      </dgm:t>
    </dgm:pt>
    <dgm:pt modelId="{DF04D97C-7E9D-48BC-9917-40114744B0E9}" type="sibTrans" cxnId="{DFF2C8C7-4E4B-412A-B14D-B7B1E1B579FD}">
      <dgm:prSet/>
      <dgm:spPr/>
      <dgm:t>
        <a:bodyPr/>
        <a:lstStyle/>
        <a:p>
          <a:endParaRPr lang="en-US"/>
        </a:p>
      </dgm:t>
    </dgm:pt>
    <dgm:pt modelId="{50679DC1-86F5-4983-BF2E-F644154465FB}">
      <dgm:prSet phldrT="[Text]"/>
      <dgm:spPr/>
      <dgm:t>
        <a:bodyPr/>
        <a:lstStyle/>
        <a:p>
          <a:r>
            <a:rPr lang="en-US"/>
            <a:t>Tester: </a:t>
          </a:r>
          <a:br>
            <a:rPr lang="en-US"/>
          </a:br>
          <a:r>
            <a:rPr lang="en-US"/>
            <a:t>Nguyen Phuong Khanh</a:t>
          </a:r>
          <a:br>
            <a:rPr lang="en-US"/>
          </a:br>
          <a:r>
            <a:rPr lang="en-US"/>
            <a:t>Nguyen Bui Hoang Lam</a:t>
          </a:r>
        </a:p>
      </dgm:t>
    </dgm:pt>
    <dgm:pt modelId="{81295C6F-BB5D-493D-AA2F-A8559145DCF8}" type="parTrans" cxnId="{8979E481-6014-431C-BBA5-4ADE550AEB0D}">
      <dgm:prSet/>
      <dgm:spPr/>
      <dgm:t>
        <a:bodyPr/>
        <a:lstStyle/>
        <a:p>
          <a:endParaRPr lang="en-US"/>
        </a:p>
      </dgm:t>
    </dgm:pt>
    <dgm:pt modelId="{266B5CA6-CAFD-45C8-AB71-BD8C82B53C09}" type="sibTrans" cxnId="{8979E481-6014-431C-BBA5-4ADE550AEB0D}">
      <dgm:prSet/>
      <dgm:spPr/>
      <dgm:t>
        <a:bodyPr/>
        <a:lstStyle/>
        <a:p>
          <a:endParaRPr lang="en-US"/>
        </a:p>
      </dgm:t>
    </dgm:pt>
    <dgm:pt modelId="{8FCF3D52-B3D9-4A69-9656-D8ED6CB29F25}">
      <dgm:prSet/>
      <dgm:spPr/>
      <dgm:t>
        <a:bodyPr/>
        <a:lstStyle/>
        <a:p>
          <a:r>
            <a:rPr lang="en-US"/>
            <a:t>Designer:</a:t>
          </a:r>
          <a:br>
            <a:rPr lang="en-US"/>
          </a:br>
          <a:r>
            <a:rPr lang="en-US"/>
            <a:t>Nguyen Bui Hoang Lam</a:t>
          </a:r>
          <a:br>
            <a:rPr lang="en-US"/>
          </a:br>
          <a:r>
            <a:rPr lang="en-US"/>
            <a:t>Nguyen Phuong Khanh</a:t>
          </a:r>
          <a:endParaRPr lang="vi-VN"/>
        </a:p>
      </dgm:t>
    </dgm:pt>
    <dgm:pt modelId="{4395D4C4-0925-4B71-8AA2-83633C755B1F}" type="parTrans" cxnId="{46991E0E-48C2-47E8-BE23-CBD93F28D148}">
      <dgm:prSet/>
      <dgm:spPr/>
      <dgm:t>
        <a:bodyPr/>
        <a:lstStyle/>
        <a:p>
          <a:endParaRPr lang="en-US"/>
        </a:p>
      </dgm:t>
    </dgm:pt>
    <dgm:pt modelId="{6B44BCFE-10CA-4A0D-807F-C8C61E56B4A4}" type="sibTrans" cxnId="{46991E0E-48C2-47E8-BE23-CBD93F28D148}">
      <dgm:prSet/>
      <dgm:spPr/>
      <dgm:t>
        <a:bodyPr/>
        <a:lstStyle/>
        <a:p>
          <a:endParaRPr lang="en-US"/>
        </a:p>
      </dgm:t>
    </dgm:pt>
    <dgm:pt modelId="{94C29E6B-0213-45A5-9CF8-70DA0B40B5A1}" type="pres">
      <dgm:prSet presAssocID="{13C2B266-0832-455B-815D-36AA8F7582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57B0E89-5BDC-4B40-91F0-4A12F96CBF2B}" type="pres">
      <dgm:prSet presAssocID="{EEAAD575-7B31-4971-A433-72AE3E7E917C}" presName="hierRoot1" presStyleCnt="0">
        <dgm:presLayoutVars>
          <dgm:hierBranch val="init"/>
        </dgm:presLayoutVars>
      </dgm:prSet>
      <dgm:spPr/>
    </dgm:pt>
    <dgm:pt modelId="{E268D2DE-62C4-4FA7-B6F6-B977D53DCE3A}" type="pres">
      <dgm:prSet presAssocID="{EEAAD575-7B31-4971-A433-72AE3E7E917C}" presName="rootComposite1" presStyleCnt="0"/>
      <dgm:spPr/>
    </dgm:pt>
    <dgm:pt modelId="{D74AC025-4850-4064-B0F8-EE483081AFE9}" type="pres">
      <dgm:prSet presAssocID="{EEAAD575-7B31-4971-A433-72AE3E7E917C}" presName="rootText1" presStyleLbl="node0" presStyleIdx="0" presStyleCnt="1">
        <dgm:presLayoutVars>
          <dgm:chPref val="3"/>
        </dgm:presLayoutVars>
      </dgm:prSet>
      <dgm:spPr/>
    </dgm:pt>
    <dgm:pt modelId="{BB57E2B5-64C4-45B0-9989-950A800D0ED5}" type="pres">
      <dgm:prSet presAssocID="{EEAAD575-7B31-4971-A433-72AE3E7E917C}" presName="rootConnector1" presStyleLbl="node1" presStyleIdx="0" presStyleCnt="0"/>
      <dgm:spPr/>
    </dgm:pt>
    <dgm:pt modelId="{8F1518CD-B5AD-4A0A-AD26-74F968BC76E1}" type="pres">
      <dgm:prSet presAssocID="{EEAAD575-7B31-4971-A433-72AE3E7E917C}" presName="hierChild2" presStyleCnt="0"/>
      <dgm:spPr/>
    </dgm:pt>
    <dgm:pt modelId="{07225FC8-1613-400D-A2AE-F12D6A250A15}" type="pres">
      <dgm:prSet presAssocID="{E977EEB0-AA17-4C07-A376-D7B3FDEBCA08}" presName="Name37" presStyleLbl="parChTrans1D2" presStyleIdx="0" presStyleCnt="4"/>
      <dgm:spPr/>
    </dgm:pt>
    <dgm:pt modelId="{1E7B8734-A681-4E45-AC4A-304F7353872D}" type="pres">
      <dgm:prSet presAssocID="{EFE09C88-D3CF-41A9-A2CB-992E999D721F}" presName="hierRoot2" presStyleCnt="0">
        <dgm:presLayoutVars>
          <dgm:hierBranch val="init"/>
        </dgm:presLayoutVars>
      </dgm:prSet>
      <dgm:spPr/>
    </dgm:pt>
    <dgm:pt modelId="{AEDA2630-0861-45BD-B228-E4B3463CFF34}" type="pres">
      <dgm:prSet presAssocID="{EFE09C88-D3CF-41A9-A2CB-992E999D721F}" presName="rootComposite" presStyleCnt="0"/>
      <dgm:spPr/>
    </dgm:pt>
    <dgm:pt modelId="{2C8DA449-6A39-4427-BD10-384E53D11287}" type="pres">
      <dgm:prSet presAssocID="{EFE09C88-D3CF-41A9-A2CB-992E999D721F}" presName="rootText" presStyleLbl="node2" presStyleIdx="0" presStyleCnt="4">
        <dgm:presLayoutVars>
          <dgm:chPref val="3"/>
        </dgm:presLayoutVars>
      </dgm:prSet>
      <dgm:spPr/>
    </dgm:pt>
    <dgm:pt modelId="{AB459C0D-5795-459F-B6EA-6F154CAB6317}" type="pres">
      <dgm:prSet presAssocID="{EFE09C88-D3CF-41A9-A2CB-992E999D721F}" presName="rootConnector" presStyleLbl="node2" presStyleIdx="0" presStyleCnt="4"/>
      <dgm:spPr/>
    </dgm:pt>
    <dgm:pt modelId="{DC52927A-F49D-421E-BFDF-C805AE38C050}" type="pres">
      <dgm:prSet presAssocID="{EFE09C88-D3CF-41A9-A2CB-992E999D721F}" presName="hierChild4" presStyleCnt="0"/>
      <dgm:spPr/>
    </dgm:pt>
    <dgm:pt modelId="{95C20F6B-8882-40A3-8BEE-59C4956F6669}" type="pres">
      <dgm:prSet presAssocID="{EFE09C88-D3CF-41A9-A2CB-992E999D721F}" presName="hierChild5" presStyleCnt="0"/>
      <dgm:spPr/>
    </dgm:pt>
    <dgm:pt modelId="{E7C6AC64-4921-4508-89F5-906D8C31D3F8}" type="pres">
      <dgm:prSet presAssocID="{02615C3B-FB80-45E3-A998-3E4280BA4A2E}" presName="Name37" presStyleLbl="parChTrans1D2" presStyleIdx="1" presStyleCnt="4"/>
      <dgm:spPr/>
    </dgm:pt>
    <dgm:pt modelId="{0FFD5578-645C-4EE8-BB63-8C09C33E7010}" type="pres">
      <dgm:prSet presAssocID="{633BEF0A-3F0B-4FD4-AA4E-69C26CB839F3}" presName="hierRoot2" presStyleCnt="0">
        <dgm:presLayoutVars>
          <dgm:hierBranch val="init"/>
        </dgm:presLayoutVars>
      </dgm:prSet>
      <dgm:spPr/>
    </dgm:pt>
    <dgm:pt modelId="{54ABA509-013C-4B1E-8270-2662FE0DF77F}" type="pres">
      <dgm:prSet presAssocID="{633BEF0A-3F0B-4FD4-AA4E-69C26CB839F3}" presName="rootComposite" presStyleCnt="0"/>
      <dgm:spPr/>
    </dgm:pt>
    <dgm:pt modelId="{FCB4F10E-495A-4EA3-AB8F-87418CE8D986}" type="pres">
      <dgm:prSet presAssocID="{633BEF0A-3F0B-4FD4-AA4E-69C26CB839F3}" presName="rootText" presStyleLbl="node2" presStyleIdx="1" presStyleCnt="4">
        <dgm:presLayoutVars>
          <dgm:chPref val="3"/>
        </dgm:presLayoutVars>
      </dgm:prSet>
      <dgm:spPr/>
    </dgm:pt>
    <dgm:pt modelId="{50EC973B-92C0-4606-B1FC-B3585F3470F6}" type="pres">
      <dgm:prSet presAssocID="{633BEF0A-3F0B-4FD4-AA4E-69C26CB839F3}" presName="rootConnector" presStyleLbl="node2" presStyleIdx="1" presStyleCnt="4"/>
      <dgm:spPr/>
    </dgm:pt>
    <dgm:pt modelId="{174DD87D-72F7-49D5-BB02-FAB2E49A96E0}" type="pres">
      <dgm:prSet presAssocID="{633BEF0A-3F0B-4FD4-AA4E-69C26CB839F3}" presName="hierChild4" presStyleCnt="0"/>
      <dgm:spPr/>
    </dgm:pt>
    <dgm:pt modelId="{7AFFC37F-C8AA-463F-9681-729BA8E07722}" type="pres">
      <dgm:prSet presAssocID="{633BEF0A-3F0B-4FD4-AA4E-69C26CB839F3}" presName="hierChild5" presStyleCnt="0"/>
      <dgm:spPr/>
    </dgm:pt>
    <dgm:pt modelId="{4EF92E36-CE36-4BD1-BC77-9AB7D0F211D0}" type="pres">
      <dgm:prSet presAssocID="{4395D4C4-0925-4B71-8AA2-83633C755B1F}" presName="Name37" presStyleLbl="parChTrans1D2" presStyleIdx="2" presStyleCnt="4"/>
      <dgm:spPr/>
    </dgm:pt>
    <dgm:pt modelId="{E3ED8F8F-29F0-48B4-A057-EE2FB7D3C473}" type="pres">
      <dgm:prSet presAssocID="{8FCF3D52-B3D9-4A69-9656-D8ED6CB29F25}" presName="hierRoot2" presStyleCnt="0">
        <dgm:presLayoutVars>
          <dgm:hierBranch val="init"/>
        </dgm:presLayoutVars>
      </dgm:prSet>
      <dgm:spPr/>
    </dgm:pt>
    <dgm:pt modelId="{1C6E24F1-6FDD-43FA-BB16-099620087673}" type="pres">
      <dgm:prSet presAssocID="{8FCF3D52-B3D9-4A69-9656-D8ED6CB29F25}" presName="rootComposite" presStyleCnt="0"/>
      <dgm:spPr/>
    </dgm:pt>
    <dgm:pt modelId="{FC4628AC-685B-4596-AA48-4B83B2D44962}" type="pres">
      <dgm:prSet presAssocID="{8FCF3D52-B3D9-4A69-9656-D8ED6CB29F25}" presName="rootText" presStyleLbl="node2" presStyleIdx="2" presStyleCnt="4">
        <dgm:presLayoutVars>
          <dgm:chPref val="3"/>
        </dgm:presLayoutVars>
      </dgm:prSet>
      <dgm:spPr/>
    </dgm:pt>
    <dgm:pt modelId="{8B9D0254-60DD-47CF-A670-B687BBE22A07}" type="pres">
      <dgm:prSet presAssocID="{8FCF3D52-B3D9-4A69-9656-D8ED6CB29F25}" presName="rootConnector" presStyleLbl="node2" presStyleIdx="2" presStyleCnt="4"/>
      <dgm:spPr/>
    </dgm:pt>
    <dgm:pt modelId="{856BEC33-8E4C-4F95-9020-9118CA4B062E}" type="pres">
      <dgm:prSet presAssocID="{8FCF3D52-B3D9-4A69-9656-D8ED6CB29F25}" presName="hierChild4" presStyleCnt="0"/>
      <dgm:spPr/>
    </dgm:pt>
    <dgm:pt modelId="{48B1C8DB-5D2E-4FC9-8FF8-6AA3B7028792}" type="pres">
      <dgm:prSet presAssocID="{8FCF3D52-B3D9-4A69-9656-D8ED6CB29F25}" presName="hierChild5" presStyleCnt="0"/>
      <dgm:spPr/>
    </dgm:pt>
    <dgm:pt modelId="{01FD4BD1-5982-4E24-AD2F-92F5B7557FE5}" type="pres">
      <dgm:prSet presAssocID="{81295C6F-BB5D-493D-AA2F-A8559145DCF8}" presName="Name37" presStyleLbl="parChTrans1D2" presStyleIdx="3" presStyleCnt="4"/>
      <dgm:spPr/>
    </dgm:pt>
    <dgm:pt modelId="{B5FF1BFD-6743-4A7B-B08B-DDB1DE4F7D0A}" type="pres">
      <dgm:prSet presAssocID="{50679DC1-86F5-4983-BF2E-F644154465FB}" presName="hierRoot2" presStyleCnt="0">
        <dgm:presLayoutVars>
          <dgm:hierBranch val="init"/>
        </dgm:presLayoutVars>
      </dgm:prSet>
      <dgm:spPr/>
    </dgm:pt>
    <dgm:pt modelId="{3CA95B36-0C22-4BD3-A663-CBBE52738462}" type="pres">
      <dgm:prSet presAssocID="{50679DC1-86F5-4983-BF2E-F644154465FB}" presName="rootComposite" presStyleCnt="0"/>
      <dgm:spPr/>
    </dgm:pt>
    <dgm:pt modelId="{C6E6A924-81D4-49B3-B84A-085270A87EA7}" type="pres">
      <dgm:prSet presAssocID="{50679DC1-86F5-4983-BF2E-F644154465FB}" presName="rootText" presStyleLbl="node2" presStyleIdx="3" presStyleCnt="4">
        <dgm:presLayoutVars>
          <dgm:chPref val="3"/>
        </dgm:presLayoutVars>
      </dgm:prSet>
      <dgm:spPr/>
    </dgm:pt>
    <dgm:pt modelId="{FDE3E566-4D11-48A9-A443-AD833E925797}" type="pres">
      <dgm:prSet presAssocID="{50679DC1-86F5-4983-BF2E-F644154465FB}" presName="rootConnector" presStyleLbl="node2" presStyleIdx="3" presStyleCnt="4"/>
      <dgm:spPr/>
    </dgm:pt>
    <dgm:pt modelId="{4D983BC7-4D81-44CC-8F93-03CC21EBD288}" type="pres">
      <dgm:prSet presAssocID="{50679DC1-86F5-4983-BF2E-F644154465FB}" presName="hierChild4" presStyleCnt="0"/>
      <dgm:spPr/>
    </dgm:pt>
    <dgm:pt modelId="{67988559-0728-4AF7-A3D3-F5DEADE7E0F2}" type="pres">
      <dgm:prSet presAssocID="{50679DC1-86F5-4983-BF2E-F644154465FB}" presName="hierChild5" presStyleCnt="0"/>
      <dgm:spPr/>
    </dgm:pt>
    <dgm:pt modelId="{5222B204-FC51-4A3B-9471-7885FDBAC427}" type="pres">
      <dgm:prSet presAssocID="{EEAAD575-7B31-4971-A433-72AE3E7E917C}" presName="hierChild3" presStyleCnt="0"/>
      <dgm:spPr/>
    </dgm:pt>
  </dgm:ptLst>
  <dgm:cxnLst>
    <dgm:cxn modelId="{46991E0E-48C2-47E8-BE23-CBD93F28D148}" srcId="{EEAAD575-7B31-4971-A433-72AE3E7E917C}" destId="{8FCF3D52-B3D9-4A69-9656-D8ED6CB29F25}" srcOrd="2" destOrd="0" parTransId="{4395D4C4-0925-4B71-8AA2-83633C755B1F}" sibTransId="{6B44BCFE-10CA-4A0D-807F-C8C61E56B4A4}"/>
    <dgm:cxn modelId="{AB3DF612-BE90-6A4A-8B55-FB1DC03DA9CA}" type="presOf" srcId="{633BEF0A-3F0B-4FD4-AA4E-69C26CB839F3}" destId="{FCB4F10E-495A-4EA3-AB8F-87418CE8D986}" srcOrd="0" destOrd="0" presId="urn:microsoft.com/office/officeart/2005/8/layout/orgChart1"/>
    <dgm:cxn modelId="{4B1E3717-D059-4C20-B072-15F4F635A883}" type="presOf" srcId="{4395D4C4-0925-4B71-8AA2-83633C755B1F}" destId="{4EF92E36-CE36-4BD1-BC77-9AB7D0F211D0}" srcOrd="0" destOrd="0" presId="urn:microsoft.com/office/officeart/2005/8/layout/orgChart1"/>
    <dgm:cxn modelId="{C158D927-B652-9340-A37C-D0A0D247126E}" type="presOf" srcId="{13C2B266-0832-455B-815D-36AA8F75820A}" destId="{94C29E6B-0213-45A5-9CF8-70DA0B40B5A1}" srcOrd="0" destOrd="0" presId="urn:microsoft.com/office/officeart/2005/8/layout/orgChart1"/>
    <dgm:cxn modelId="{88844F2B-7586-4225-917C-067FE0F1C502}" srcId="{EEAAD575-7B31-4971-A433-72AE3E7E917C}" destId="{EFE09C88-D3CF-41A9-A2CB-992E999D721F}" srcOrd="0" destOrd="0" parTransId="{E977EEB0-AA17-4C07-A376-D7B3FDEBCA08}" sibTransId="{9AE73E97-A540-42C5-90D7-BC77BFB1B5E3}"/>
    <dgm:cxn modelId="{2A62C836-0E61-874A-B45D-EA7C97A8A07A}" type="presOf" srcId="{E977EEB0-AA17-4C07-A376-D7B3FDEBCA08}" destId="{07225FC8-1613-400D-A2AE-F12D6A250A15}" srcOrd="0" destOrd="0" presId="urn:microsoft.com/office/officeart/2005/8/layout/orgChart1"/>
    <dgm:cxn modelId="{4AE10664-CF2C-A34D-B363-1D325A6C8EDA}" type="presOf" srcId="{02615C3B-FB80-45E3-A998-3E4280BA4A2E}" destId="{E7C6AC64-4921-4508-89F5-906D8C31D3F8}" srcOrd="0" destOrd="0" presId="urn:microsoft.com/office/officeart/2005/8/layout/orgChart1"/>
    <dgm:cxn modelId="{32671252-7D50-0941-9916-CF028FE7BBEF}" type="presOf" srcId="{EEAAD575-7B31-4971-A433-72AE3E7E917C}" destId="{D74AC025-4850-4064-B0F8-EE483081AFE9}" srcOrd="0" destOrd="0" presId="urn:microsoft.com/office/officeart/2005/8/layout/orgChart1"/>
    <dgm:cxn modelId="{EC13A354-F114-1848-8EE8-3D14A08FCBE8}" type="presOf" srcId="{50679DC1-86F5-4983-BF2E-F644154465FB}" destId="{FDE3E566-4D11-48A9-A443-AD833E925797}" srcOrd="1" destOrd="0" presId="urn:microsoft.com/office/officeart/2005/8/layout/orgChart1"/>
    <dgm:cxn modelId="{55823A75-E3D5-4F5B-8882-87AAE18F6B50}" type="presOf" srcId="{8FCF3D52-B3D9-4A69-9656-D8ED6CB29F25}" destId="{FC4628AC-685B-4596-AA48-4B83B2D44962}" srcOrd="0" destOrd="0" presId="urn:microsoft.com/office/officeart/2005/8/layout/orgChart1"/>
    <dgm:cxn modelId="{17B18979-9478-E145-A0DA-240B9FAD05C0}" type="presOf" srcId="{EFE09C88-D3CF-41A9-A2CB-992E999D721F}" destId="{AB459C0D-5795-459F-B6EA-6F154CAB6317}" srcOrd="1" destOrd="0" presId="urn:microsoft.com/office/officeart/2005/8/layout/orgChart1"/>
    <dgm:cxn modelId="{500CDE7E-BC38-7F40-803F-954B8EFF1900}" type="presOf" srcId="{50679DC1-86F5-4983-BF2E-F644154465FB}" destId="{C6E6A924-81D4-49B3-B84A-085270A87EA7}" srcOrd="0" destOrd="0" presId="urn:microsoft.com/office/officeart/2005/8/layout/orgChart1"/>
    <dgm:cxn modelId="{8979E481-6014-431C-BBA5-4ADE550AEB0D}" srcId="{EEAAD575-7B31-4971-A433-72AE3E7E917C}" destId="{50679DC1-86F5-4983-BF2E-F644154465FB}" srcOrd="3" destOrd="0" parTransId="{81295C6F-BB5D-493D-AA2F-A8559145DCF8}" sibTransId="{266B5CA6-CAFD-45C8-AB71-BD8C82B53C09}"/>
    <dgm:cxn modelId="{E1E16398-DB37-D247-BAD4-DA9171307F9A}" type="presOf" srcId="{EFE09C88-D3CF-41A9-A2CB-992E999D721F}" destId="{2C8DA449-6A39-4427-BD10-384E53D11287}" srcOrd="0" destOrd="0" presId="urn:microsoft.com/office/officeart/2005/8/layout/orgChart1"/>
    <dgm:cxn modelId="{4857CAA3-69D0-974C-BA71-F68EEB4A1AA9}" type="presOf" srcId="{633BEF0A-3F0B-4FD4-AA4E-69C26CB839F3}" destId="{50EC973B-92C0-4606-B1FC-B3585F3470F6}" srcOrd="1" destOrd="0" presId="urn:microsoft.com/office/officeart/2005/8/layout/orgChart1"/>
    <dgm:cxn modelId="{EBB200A5-E363-4A2F-93AB-54ACB0F68971}" type="presOf" srcId="{8FCF3D52-B3D9-4A69-9656-D8ED6CB29F25}" destId="{8B9D0254-60DD-47CF-A670-B687BBE22A07}" srcOrd="1" destOrd="0" presId="urn:microsoft.com/office/officeart/2005/8/layout/orgChart1"/>
    <dgm:cxn modelId="{DFF2C8C7-4E4B-412A-B14D-B7B1E1B579FD}" srcId="{EEAAD575-7B31-4971-A433-72AE3E7E917C}" destId="{633BEF0A-3F0B-4FD4-AA4E-69C26CB839F3}" srcOrd="1" destOrd="0" parTransId="{02615C3B-FB80-45E3-A998-3E4280BA4A2E}" sibTransId="{DF04D97C-7E9D-48BC-9917-40114744B0E9}"/>
    <dgm:cxn modelId="{7C12F9CB-7C4E-4B91-9654-2DA93550073C}" srcId="{13C2B266-0832-455B-815D-36AA8F75820A}" destId="{EEAAD575-7B31-4971-A433-72AE3E7E917C}" srcOrd="0" destOrd="0" parTransId="{E041E444-1868-4A03-BB31-BF376919F478}" sibTransId="{7456659D-7205-464B-948C-4796C8AEEBDD}"/>
    <dgm:cxn modelId="{F6F241DE-93BE-9C4D-9981-89564963BB21}" type="presOf" srcId="{EEAAD575-7B31-4971-A433-72AE3E7E917C}" destId="{BB57E2B5-64C4-45B0-9989-950A800D0ED5}" srcOrd="1" destOrd="0" presId="urn:microsoft.com/office/officeart/2005/8/layout/orgChart1"/>
    <dgm:cxn modelId="{ABF34DF4-2302-254C-A50A-CFC9A7FB3D1D}" type="presOf" srcId="{81295C6F-BB5D-493D-AA2F-A8559145DCF8}" destId="{01FD4BD1-5982-4E24-AD2F-92F5B7557FE5}" srcOrd="0" destOrd="0" presId="urn:microsoft.com/office/officeart/2005/8/layout/orgChart1"/>
    <dgm:cxn modelId="{7799AE07-ED84-0F4C-B034-C2DF968E998C}" type="presParOf" srcId="{94C29E6B-0213-45A5-9CF8-70DA0B40B5A1}" destId="{157B0E89-5BDC-4B40-91F0-4A12F96CBF2B}" srcOrd="0" destOrd="0" presId="urn:microsoft.com/office/officeart/2005/8/layout/orgChart1"/>
    <dgm:cxn modelId="{D45A559B-F753-F74D-A74C-97824E2B14F3}" type="presParOf" srcId="{157B0E89-5BDC-4B40-91F0-4A12F96CBF2B}" destId="{E268D2DE-62C4-4FA7-B6F6-B977D53DCE3A}" srcOrd="0" destOrd="0" presId="urn:microsoft.com/office/officeart/2005/8/layout/orgChart1"/>
    <dgm:cxn modelId="{8F829498-E246-2140-8C24-6A3F971E15A3}" type="presParOf" srcId="{E268D2DE-62C4-4FA7-B6F6-B977D53DCE3A}" destId="{D74AC025-4850-4064-B0F8-EE483081AFE9}" srcOrd="0" destOrd="0" presId="urn:microsoft.com/office/officeart/2005/8/layout/orgChart1"/>
    <dgm:cxn modelId="{A2E60278-06F2-F541-A653-96871E9BFB5C}" type="presParOf" srcId="{E268D2DE-62C4-4FA7-B6F6-B977D53DCE3A}" destId="{BB57E2B5-64C4-45B0-9989-950A800D0ED5}" srcOrd="1" destOrd="0" presId="urn:microsoft.com/office/officeart/2005/8/layout/orgChart1"/>
    <dgm:cxn modelId="{A24ECBCD-BB37-C340-976E-7B77A6A6B5EC}" type="presParOf" srcId="{157B0E89-5BDC-4B40-91F0-4A12F96CBF2B}" destId="{8F1518CD-B5AD-4A0A-AD26-74F968BC76E1}" srcOrd="1" destOrd="0" presId="urn:microsoft.com/office/officeart/2005/8/layout/orgChart1"/>
    <dgm:cxn modelId="{5DB6613C-532E-244E-9003-F10D094CE2B5}" type="presParOf" srcId="{8F1518CD-B5AD-4A0A-AD26-74F968BC76E1}" destId="{07225FC8-1613-400D-A2AE-F12D6A250A15}" srcOrd="0" destOrd="0" presId="urn:microsoft.com/office/officeart/2005/8/layout/orgChart1"/>
    <dgm:cxn modelId="{BED5CB1F-DB91-9E47-80E2-A2E4769CBED5}" type="presParOf" srcId="{8F1518CD-B5AD-4A0A-AD26-74F968BC76E1}" destId="{1E7B8734-A681-4E45-AC4A-304F7353872D}" srcOrd="1" destOrd="0" presId="urn:microsoft.com/office/officeart/2005/8/layout/orgChart1"/>
    <dgm:cxn modelId="{D87138CA-D5B0-BC45-8935-917430FA84C5}" type="presParOf" srcId="{1E7B8734-A681-4E45-AC4A-304F7353872D}" destId="{AEDA2630-0861-45BD-B228-E4B3463CFF34}" srcOrd="0" destOrd="0" presId="urn:microsoft.com/office/officeart/2005/8/layout/orgChart1"/>
    <dgm:cxn modelId="{47EB382A-1522-314B-9D95-BA16A8C63BFC}" type="presParOf" srcId="{AEDA2630-0861-45BD-B228-E4B3463CFF34}" destId="{2C8DA449-6A39-4427-BD10-384E53D11287}" srcOrd="0" destOrd="0" presId="urn:microsoft.com/office/officeart/2005/8/layout/orgChart1"/>
    <dgm:cxn modelId="{6D550392-05D2-B94E-8644-8B64524E8664}" type="presParOf" srcId="{AEDA2630-0861-45BD-B228-E4B3463CFF34}" destId="{AB459C0D-5795-459F-B6EA-6F154CAB6317}" srcOrd="1" destOrd="0" presId="urn:microsoft.com/office/officeart/2005/8/layout/orgChart1"/>
    <dgm:cxn modelId="{E3560B75-EA5B-574D-AD28-3BB2281DF068}" type="presParOf" srcId="{1E7B8734-A681-4E45-AC4A-304F7353872D}" destId="{DC52927A-F49D-421E-BFDF-C805AE38C050}" srcOrd="1" destOrd="0" presId="urn:microsoft.com/office/officeart/2005/8/layout/orgChart1"/>
    <dgm:cxn modelId="{9DC6AF05-A75E-FB4E-8888-D2ED65A76676}" type="presParOf" srcId="{1E7B8734-A681-4E45-AC4A-304F7353872D}" destId="{95C20F6B-8882-40A3-8BEE-59C4956F6669}" srcOrd="2" destOrd="0" presId="urn:microsoft.com/office/officeart/2005/8/layout/orgChart1"/>
    <dgm:cxn modelId="{20C4879F-2AC1-6B44-987E-F8C14D3E8F71}" type="presParOf" srcId="{8F1518CD-B5AD-4A0A-AD26-74F968BC76E1}" destId="{E7C6AC64-4921-4508-89F5-906D8C31D3F8}" srcOrd="2" destOrd="0" presId="urn:microsoft.com/office/officeart/2005/8/layout/orgChart1"/>
    <dgm:cxn modelId="{45540D32-F46D-F54F-8286-1C060D94DA54}" type="presParOf" srcId="{8F1518CD-B5AD-4A0A-AD26-74F968BC76E1}" destId="{0FFD5578-645C-4EE8-BB63-8C09C33E7010}" srcOrd="3" destOrd="0" presId="urn:microsoft.com/office/officeart/2005/8/layout/orgChart1"/>
    <dgm:cxn modelId="{359751BB-8346-C644-9FBF-F7EE6986FF13}" type="presParOf" srcId="{0FFD5578-645C-4EE8-BB63-8C09C33E7010}" destId="{54ABA509-013C-4B1E-8270-2662FE0DF77F}" srcOrd="0" destOrd="0" presId="urn:microsoft.com/office/officeart/2005/8/layout/orgChart1"/>
    <dgm:cxn modelId="{DA3BC49F-ECB3-3247-816B-E4CF97EAEF78}" type="presParOf" srcId="{54ABA509-013C-4B1E-8270-2662FE0DF77F}" destId="{FCB4F10E-495A-4EA3-AB8F-87418CE8D986}" srcOrd="0" destOrd="0" presId="urn:microsoft.com/office/officeart/2005/8/layout/orgChart1"/>
    <dgm:cxn modelId="{1C404FF5-983C-EF4C-A372-6983BD615BAF}" type="presParOf" srcId="{54ABA509-013C-4B1E-8270-2662FE0DF77F}" destId="{50EC973B-92C0-4606-B1FC-B3585F3470F6}" srcOrd="1" destOrd="0" presId="urn:microsoft.com/office/officeart/2005/8/layout/orgChart1"/>
    <dgm:cxn modelId="{FC2990E8-87A6-3B4B-BE39-528320152A03}" type="presParOf" srcId="{0FFD5578-645C-4EE8-BB63-8C09C33E7010}" destId="{174DD87D-72F7-49D5-BB02-FAB2E49A96E0}" srcOrd="1" destOrd="0" presId="urn:microsoft.com/office/officeart/2005/8/layout/orgChart1"/>
    <dgm:cxn modelId="{B2D3F007-6CA5-5B49-813B-CF8DD9B82E89}" type="presParOf" srcId="{0FFD5578-645C-4EE8-BB63-8C09C33E7010}" destId="{7AFFC37F-C8AA-463F-9681-729BA8E07722}" srcOrd="2" destOrd="0" presId="urn:microsoft.com/office/officeart/2005/8/layout/orgChart1"/>
    <dgm:cxn modelId="{BD2CE41D-1A68-4D4B-A0BE-FDC82F1FCA18}" type="presParOf" srcId="{8F1518CD-B5AD-4A0A-AD26-74F968BC76E1}" destId="{4EF92E36-CE36-4BD1-BC77-9AB7D0F211D0}" srcOrd="4" destOrd="0" presId="urn:microsoft.com/office/officeart/2005/8/layout/orgChart1"/>
    <dgm:cxn modelId="{7E87AF63-6B4D-4014-86E7-1161248F3A8D}" type="presParOf" srcId="{8F1518CD-B5AD-4A0A-AD26-74F968BC76E1}" destId="{E3ED8F8F-29F0-48B4-A057-EE2FB7D3C473}" srcOrd="5" destOrd="0" presId="urn:microsoft.com/office/officeart/2005/8/layout/orgChart1"/>
    <dgm:cxn modelId="{81F188A1-F13C-4EA6-B5F5-F2C64F3B5B4C}" type="presParOf" srcId="{E3ED8F8F-29F0-48B4-A057-EE2FB7D3C473}" destId="{1C6E24F1-6FDD-43FA-BB16-099620087673}" srcOrd="0" destOrd="0" presId="urn:microsoft.com/office/officeart/2005/8/layout/orgChart1"/>
    <dgm:cxn modelId="{BF0B4EF9-27A7-4E00-B445-86E781AD38E6}" type="presParOf" srcId="{1C6E24F1-6FDD-43FA-BB16-099620087673}" destId="{FC4628AC-685B-4596-AA48-4B83B2D44962}" srcOrd="0" destOrd="0" presId="urn:microsoft.com/office/officeart/2005/8/layout/orgChart1"/>
    <dgm:cxn modelId="{914152DD-28D5-4370-9C4C-609FE5301781}" type="presParOf" srcId="{1C6E24F1-6FDD-43FA-BB16-099620087673}" destId="{8B9D0254-60DD-47CF-A670-B687BBE22A07}" srcOrd="1" destOrd="0" presId="urn:microsoft.com/office/officeart/2005/8/layout/orgChart1"/>
    <dgm:cxn modelId="{7EFF0013-BD24-4156-AEBF-4C3E06B17E68}" type="presParOf" srcId="{E3ED8F8F-29F0-48B4-A057-EE2FB7D3C473}" destId="{856BEC33-8E4C-4F95-9020-9118CA4B062E}" srcOrd="1" destOrd="0" presId="urn:microsoft.com/office/officeart/2005/8/layout/orgChart1"/>
    <dgm:cxn modelId="{178072DA-61FD-4873-AC09-18C7AD50F9DB}" type="presParOf" srcId="{E3ED8F8F-29F0-48B4-A057-EE2FB7D3C473}" destId="{48B1C8DB-5D2E-4FC9-8FF8-6AA3B7028792}" srcOrd="2" destOrd="0" presId="urn:microsoft.com/office/officeart/2005/8/layout/orgChart1"/>
    <dgm:cxn modelId="{6066CB0C-B0EC-8143-A403-7DCCD75A26A9}" type="presParOf" srcId="{8F1518CD-B5AD-4A0A-AD26-74F968BC76E1}" destId="{01FD4BD1-5982-4E24-AD2F-92F5B7557FE5}" srcOrd="6" destOrd="0" presId="urn:microsoft.com/office/officeart/2005/8/layout/orgChart1"/>
    <dgm:cxn modelId="{B2F897B3-9A5F-7B42-9E2E-49B11F292B68}" type="presParOf" srcId="{8F1518CD-B5AD-4A0A-AD26-74F968BC76E1}" destId="{B5FF1BFD-6743-4A7B-B08B-DDB1DE4F7D0A}" srcOrd="7" destOrd="0" presId="urn:microsoft.com/office/officeart/2005/8/layout/orgChart1"/>
    <dgm:cxn modelId="{FB818592-6764-534C-B8D8-ABA953B81C34}" type="presParOf" srcId="{B5FF1BFD-6743-4A7B-B08B-DDB1DE4F7D0A}" destId="{3CA95B36-0C22-4BD3-A663-CBBE52738462}" srcOrd="0" destOrd="0" presId="urn:microsoft.com/office/officeart/2005/8/layout/orgChart1"/>
    <dgm:cxn modelId="{B906C325-73D5-E34A-B7F6-A692CFCC22C2}" type="presParOf" srcId="{3CA95B36-0C22-4BD3-A663-CBBE52738462}" destId="{C6E6A924-81D4-49B3-B84A-085270A87EA7}" srcOrd="0" destOrd="0" presId="urn:microsoft.com/office/officeart/2005/8/layout/orgChart1"/>
    <dgm:cxn modelId="{515146D5-959C-1443-92A9-3BD2FECAF48F}" type="presParOf" srcId="{3CA95B36-0C22-4BD3-A663-CBBE52738462}" destId="{FDE3E566-4D11-48A9-A443-AD833E925797}" srcOrd="1" destOrd="0" presId="urn:microsoft.com/office/officeart/2005/8/layout/orgChart1"/>
    <dgm:cxn modelId="{AB199CD1-7FC6-F544-8771-652AFB9B3F65}" type="presParOf" srcId="{B5FF1BFD-6743-4A7B-B08B-DDB1DE4F7D0A}" destId="{4D983BC7-4D81-44CC-8F93-03CC21EBD288}" srcOrd="1" destOrd="0" presId="urn:microsoft.com/office/officeart/2005/8/layout/orgChart1"/>
    <dgm:cxn modelId="{09E09D24-57C6-0B46-B02E-8ED90DC9F918}" type="presParOf" srcId="{B5FF1BFD-6743-4A7B-B08B-DDB1DE4F7D0A}" destId="{67988559-0728-4AF7-A3D3-F5DEADE7E0F2}" srcOrd="2" destOrd="0" presId="urn:microsoft.com/office/officeart/2005/8/layout/orgChart1"/>
    <dgm:cxn modelId="{86E5136B-8CF0-AD4B-A7F2-E64EB67DD3B3}" type="presParOf" srcId="{157B0E89-5BDC-4B40-91F0-4A12F96CBF2B}" destId="{5222B204-FC51-4A3B-9471-7885FDBAC42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FD4BD1-5982-4E24-AD2F-92F5B7557FE5}">
      <dsp:nvSpPr>
        <dsp:cNvPr id="0" name=""/>
        <dsp:cNvSpPr/>
      </dsp:nvSpPr>
      <dsp:spPr>
        <a:xfrm>
          <a:off x="2305050" y="1018388"/>
          <a:ext cx="1805329" cy="20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40"/>
              </a:lnTo>
              <a:lnTo>
                <a:pt x="1805329" y="104440"/>
              </a:lnTo>
              <a:lnTo>
                <a:pt x="1805329" y="208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92E36-CE36-4BD1-BC77-9AB7D0F211D0}">
      <dsp:nvSpPr>
        <dsp:cNvPr id="0" name=""/>
        <dsp:cNvSpPr/>
      </dsp:nvSpPr>
      <dsp:spPr>
        <a:xfrm>
          <a:off x="2305050" y="1018388"/>
          <a:ext cx="601776" cy="208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440"/>
              </a:lnTo>
              <a:lnTo>
                <a:pt x="601776" y="104440"/>
              </a:lnTo>
              <a:lnTo>
                <a:pt x="601776" y="208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C6AC64-4921-4508-89F5-906D8C31D3F8}">
      <dsp:nvSpPr>
        <dsp:cNvPr id="0" name=""/>
        <dsp:cNvSpPr/>
      </dsp:nvSpPr>
      <dsp:spPr>
        <a:xfrm>
          <a:off x="1703273" y="1018388"/>
          <a:ext cx="601776" cy="208881"/>
        </a:xfrm>
        <a:custGeom>
          <a:avLst/>
          <a:gdLst/>
          <a:ahLst/>
          <a:cxnLst/>
          <a:rect l="0" t="0" r="0" b="0"/>
          <a:pathLst>
            <a:path>
              <a:moveTo>
                <a:pt x="601776" y="0"/>
              </a:moveTo>
              <a:lnTo>
                <a:pt x="601776" y="104440"/>
              </a:lnTo>
              <a:lnTo>
                <a:pt x="0" y="104440"/>
              </a:lnTo>
              <a:lnTo>
                <a:pt x="0" y="208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25FC8-1613-400D-A2AE-F12D6A250A15}">
      <dsp:nvSpPr>
        <dsp:cNvPr id="0" name=""/>
        <dsp:cNvSpPr/>
      </dsp:nvSpPr>
      <dsp:spPr>
        <a:xfrm>
          <a:off x="499720" y="1018388"/>
          <a:ext cx="1805329" cy="208881"/>
        </a:xfrm>
        <a:custGeom>
          <a:avLst/>
          <a:gdLst/>
          <a:ahLst/>
          <a:cxnLst/>
          <a:rect l="0" t="0" r="0" b="0"/>
          <a:pathLst>
            <a:path>
              <a:moveTo>
                <a:pt x="1805329" y="0"/>
              </a:moveTo>
              <a:lnTo>
                <a:pt x="1805329" y="104440"/>
              </a:lnTo>
              <a:lnTo>
                <a:pt x="0" y="104440"/>
              </a:lnTo>
              <a:lnTo>
                <a:pt x="0" y="2088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4AC025-4850-4064-B0F8-EE483081AFE9}">
      <dsp:nvSpPr>
        <dsp:cNvPr id="0" name=""/>
        <dsp:cNvSpPr/>
      </dsp:nvSpPr>
      <dsp:spPr>
        <a:xfrm>
          <a:off x="1807714" y="521053"/>
          <a:ext cx="994671" cy="497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Team Lead: Pham Huy Cuong Thinh</a:t>
          </a:r>
        </a:p>
      </dsp:txBody>
      <dsp:txXfrm>
        <a:off x="1807714" y="521053"/>
        <a:ext cx="994671" cy="497335"/>
      </dsp:txXfrm>
    </dsp:sp>
    <dsp:sp modelId="{2C8DA449-6A39-4427-BD10-384E53D11287}">
      <dsp:nvSpPr>
        <dsp:cNvPr id="0" name=""/>
        <dsp:cNvSpPr/>
      </dsp:nvSpPr>
      <dsp:spPr>
        <a:xfrm>
          <a:off x="2384" y="1227270"/>
          <a:ext cx="994671" cy="497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Developer: </a:t>
          </a:r>
          <a:br>
            <a:rPr lang="en-US" sz="800" kern="1200"/>
          </a:br>
          <a:r>
            <a:rPr lang="en-US" sz="800" kern="1200"/>
            <a:t>Le Dang Minh Khoi</a:t>
          </a:r>
          <a:br>
            <a:rPr lang="en-US" sz="800" kern="1200"/>
          </a:br>
          <a:r>
            <a:rPr lang="en-US" sz="800" kern="1200"/>
            <a:t>Nguyen Trung Nguyen</a:t>
          </a:r>
          <a:br>
            <a:rPr lang="en-US" sz="800" kern="1200"/>
          </a:br>
          <a:r>
            <a:rPr lang="en-US" sz="800" kern="1200"/>
            <a:t>Pham Huy Cuong Thinh</a:t>
          </a:r>
        </a:p>
      </dsp:txBody>
      <dsp:txXfrm>
        <a:off x="2384" y="1227270"/>
        <a:ext cx="994671" cy="497335"/>
      </dsp:txXfrm>
    </dsp:sp>
    <dsp:sp modelId="{FCB4F10E-495A-4EA3-AB8F-87418CE8D986}">
      <dsp:nvSpPr>
        <dsp:cNvPr id="0" name=""/>
        <dsp:cNvSpPr/>
      </dsp:nvSpPr>
      <dsp:spPr>
        <a:xfrm>
          <a:off x="1205937" y="1227270"/>
          <a:ext cx="994671" cy="497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Writer: Nguyen Trung Nguyen</a:t>
          </a:r>
        </a:p>
      </dsp:txBody>
      <dsp:txXfrm>
        <a:off x="1205937" y="1227270"/>
        <a:ext cx="994671" cy="497335"/>
      </dsp:txXfrm>
    </dsp:sp>
    <dsp:sp modelId="{FC4628AC-685B-4596-AA48-4B83B2D44962}">
      <dsp:nvSpPr>
        <dsp:cNvPr id="0" name=""/>
        <dsp:cNvSpPr/>
      </dsp:nvSpPr>
      <dsp:spPr>
        <a:xfrm>
          <a:off x="2409490" y="1227270"/>
          <a:ext cx="994671" cy="497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Designer:</a:t>
          </a:r>
          <a:br>
            <a:rPr lang="en-US" sz="800" kern="1200"/>
          </a:br>
          <a:r>
            <a:rPr lang="en-US" sz="800" kern="1200"/>
            <a:t>Nguyen Bui Hoang Lam</a:t>
          </a:r>
          <a:br>
            <a:rPr lang="en-US" sz="800" kern="1200"/>
          </a:br>
          <a:r>
            <a:rPr lang="en-US" sz="800" kern="1200"/>
            <a:t>Nguyen Phuong Khanh</a:t>
          </a:r>
          <a:endParaRPr lang="vi-VN" sz="800" kern="1200"/>
        </a:p>
      </dsp:txBody>
      <dsp:txXfrm>
        <a:off x="2409490" y="1227270"/>
        <a:ext cx="994671" cy="497335"/>
      </dsp:txXfrm>
    </dsp:sp>
    <dsp:sp modelId="{C6E6A924-81D4-49B3-B84A-085270A87EA7}">
      <dsp:nvSpPr>
        <dsp:cNvPr id="0" name=""/>
        <dsp:cNvSpPr/>
      </dsp:nvSpPr>
      <dsp:spPr>
        <a:xfrm>
          <a:off x="3613043" y="1227270"/>
          <a:ext cx="994671" cy="4973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Tester: </a:t>
          </a:r>
          <a:br>
            <a:rPr lang="en-US" sz="800" kern="1200"/>
          </a:br>
          <a:r>
            <a:rPr lang="en-US" sz="800" kern="1200"/>
            <a:t>Nguyen Phuong Khanh</a:t>
          </a:r>
          <a:br>
            <a:rPr lang="en-US" sz="800" kern="1200"/>
          </a:br>
          <a:r>
            <a:rPr lang="en-US" sz="800" kern="1200"/>
            <a:t>Nguyen Bui Hoang Lam</a:t>
          </a:r>
        </a:p>
      </dsp:txBody>
      <dsp:txXfrm>
        <a:off x="3613043" y="1227270"/>
        <a:ext cx="994671" cy="497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C23E-2270-E04E-AAC2-63F4D4B7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38</TotalTime>
  <Pages>9</Pages>
  <Words>915</Words>
  <Characters>5221</Characters>
  <Application>Microsoft Office Word</Application>
  <DocSecurity>0</DocSecurity>
  <Lines>43</Lines>
  <Paragraphs>12</Paragraphs>
  <ScaleCrop>false</ScaleCrop>
  <Company>Group 08</Company>
  <LinksUpToDate>false</LinksUpToDate>
  <CharactersWithSpaces>6124</CharactersWithSpaces>
  <SharedDoc>false</SharedDoc>
  <HLinks>
    <vt:vector size="132" baseType="variant">
      <vt:variant>
        <vt:i4>7077947</vt:i4>
      </vt:variant>
      <vt:variant>
        <vt:i4>132</vt:i4>
      </vt:variant>
      <vt:variant>
        <vt:i4>0</vt:i4>
      </vt:variant>
      <vt:variant>
        <vt:i4>5</vt:i4>
      </vt:variant>
      <vt:variant>
        <vt:lpwstr>https://trello.com/invite/group08intro2se/f71f01f536d0d98ff2ef1caa88f1c9e5</vt:lpwstr>
      </vt:variant>
      <vt:variant>
        <vt:lpwstr/>
      </vt:variant>
      <vt:variant>
        <vt:i4>3342392</vt:i4>
      </vt:variant>
      <vt:variant>
        <vt:i4>129</vt:i4>
      </vt:variant>
      <vt:variant>
        <vt:i4>0</vt:i4>
      </vt:variant>
      <vt:variant>
        <vt:i4>5</vt:i4>
      </vt:variant>
      <vt:variant>
        <vt:lpwstr>https://join.slack.com/t/introductiont-c7k5747/shared_invite/zt-19req1iu8-npAct~J2EekQ8b_6~VRFjg</vt:lpwstr>
      </vt:variant>
      <vt:variant>
        <vt:lpwstr/>
      </vt:variant>
      <vt:variant>
        <vt:i4>3276897</vt:i4>
      </vt:variant>
      <vt:variant>
        <vt:i4>126</vt:i4>
      </vt:variant>
      <vt:variant>
        <vt:i4>0</vt:i4>
      </vt:variant>
      <vt:variant>
        <vt:i4>5</vt:i4>
      </vt:variant>
      <vt:variant>
        <vt:lpwstr>https://github.com/teddythinh/Introduction-To-Software-Engineering-Group-8.git</vt:lpwstr>
      </vt:variant>
      <vt:variant>
        <vt:lpwstr/>
      </vt:variant>
      <vt:variant>
        <vt:i4>1966158</vt:i4>
      </vt:variant>
      <vt:variant>
        <vt:i4>123</vt:i4>
      </vt:variant>
      <vt:variant>
        <vt:i4>0</vt:i4>
      </vt:variant>
      <vt:variant>
        <vt:i4>5</vt:i4>
      </vt:variant>
      <vt:variant>
        <vt:lpwstr>https://drive.google.com/drive/folders/1JK9fNKFzYwXub6wM5QPNBctCqMN0Omxp?usp=sharing</vt:lpwstr>
      </vt:variant>
      <vt:variant>
        <vt:lpwstr/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_Toc105359575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_Toc105359574</vt:lpwstr>
      </vt:variant>
      <vt:variant>
        <vt:i4>1703988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_Toc105359573</vt:lpwstr>
      </vt:variant>
      <vt:variant>
        <vt:i4>1703988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_Toc105359572</vt:lpwstr>
      </vt:variant>
      <vt:variant>
        <vt:i4>1703988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_Toc105359571</vt:lpwstr>
      </vt:variant>
      <vt:variant>
        <vt:i4>1703988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_Toc105359570</vt:lpwstr>
      </vt:variant>
      <vt:variant>
        <vt:i4>1769524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_Toc105359569</vt:lpwstr>
      </vt:variant>
      <vt:variant>
        <vt:i4>1769524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_Toc105359568</vt:lpwstr>
      </vt:variant>
      <vt:variant>
        <vt:i4>1769524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_Toc105359567</vt:lpwstr>
      </vt:variant>
      <vt:variant>
        <vt:i4>1769524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_Toc105359566</vt:lpwstr>
      </vt:variant>
      <vt:variant>
        <vt:i4>1769524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_Toc105359565</vt:lpwstr>
      </vt:variant>
      <vt:variant>
        <vt:i4>1769524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_Toc105359564</vt:lpwstr>
      </vt:variant>
      <vt:variant>
        <vt:i4>1769524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_Toc105359563</vt:lpwstr>
      </vt:variant>
      <vt:variant>
        <vt:i4>1769524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_Toc105359562</vt:lpwstr>
      </vt:variant>
      <vt:variant>
        <vt:i4>1769524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_Toc105359561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_Toc105359560</vt:lpwstr>
      </vt:variant>
      <vt:variant>
        <vt:i4>1572916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_Toc105359559</vt:lpwstr>
      </vt:variant>
      <vt:variant>
        <vt:i4>1572916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_Toc105359558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MOVIE STREAMING WEBSITE</dc:subject>
  <dc:creator>David Kesfaw</dc:creator>
  <cp:keywords/>
  <cp:lastModifiedBy>NGUYỄN TRUNG NGUYÊN</cp:lastModifiedBy>
  <cp:revision>181</cp:revision>
  <cp:lastPrinted>2022-06-05T15:15:00Z</cp:lastPrinted>
  <dcterms:created xsi:type="dcterms:W3CDTF">2014-09-20T02:23:00Z</dcterms:created>
  <dcterms:modified xsi:type="dcterms:W3CDTF">2022-06-19T06:17:00Z</dcterms:modified>
</cp:coreProperties>
</file>
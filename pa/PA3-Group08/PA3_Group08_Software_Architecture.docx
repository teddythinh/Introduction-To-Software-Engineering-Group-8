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ACBD" w14:textId="77777777" w:rsidR="00444035" w:rsidRDefault="00F34309">
      <w:pPr>
        <w:pStyle w:val="Title"/>
        <w:jc w:val="right"/>
      </w:pPr>
      <w:fldSimple w:instr=" SUBJECT  \* MERGEFORMAT ">
        <w:r w:rsidR="004455A2">
          <w:t>&lt;Project Name&gt;</w:t>
        </w:r>
      </w:fldSimple>
    </w:p>
    <w:p w14:paraId="7BBED1DB" w14:textId="77777777" w:rsidR="00444035" w:rsidRDefault="00573DA9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2024F8EA" w14:textId="77777777" w:rsidR="009871B7" w:rsidRDefault="00F34309" w:rsidP="009871B7">
      <w:pPr>
        <w:pStyle w:val="InfoBlue"/>
      </w:pPr>
      <w:r>
        <w:t>[</w:t>
      </w:r>
      <w:r w:rsidR="009871B7">
        <w:t>The texts in blue are guidance for filling in the information for each section. Remove everything in blue when writing the document</w:t>
      </w:r>
      <w:r>
        <w:t>.</w:t>
      </w:r>
    </w:p>
    <w:p w14:paraId="23FDC3B8" w14:textId="77777777" w:rsidR="009871B7" w:rsidRDefault="009871B7" w:rsidP="009871B7">
      <w:pPr>
        <w:pStyle w:val="InfoBlue"/>
      </w:pPr>
    </w:p>
    <w:p w14:paraId="689EEC47" w14:textId="711CCABC" w:rsidR="00444035" w:rsidRDefault="009871B7" w:rsidP="009871B7">
      <w:pPr>
        <w:pStyle w:val="InfoBlue"/>
      </w:pPr>
      <w:r>
        <w:t xml:space="preserve">This template is a simplified version of the Software Architecture Document from the RUP model. </w:t>
      </w:r>
      <w:r w:rsidR="00F34309">
        <w:t xml:space="preserve">] </w:t>
      </w: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77777777" w:rsidR="00444035" w:rsidRDefault="00F34309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635BD9AE" w14:textId="77777777" w:rsidR="00444035" w:rsidRDefault="00F34309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55BAE618" w14:textId="77777777" w:rsidR="00444035" w:rsidRDefault="00F3430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>
      <w:bookmarkStart w:id="4" w:name="_GoBack"/>
      <w:bookmarkEnd w:id="4"/>
    </w:p>
    <w:p w14:paraId="36D8161C" w14:textId="15528F80" w:rsidR="00444035" w:rsidRDefault="00A0216D">
      <w:pPr>
        <w:pStyle w:val="Heading1"/>
      </w:pPr>
      <w:bookmarkStart w:id="5" w:name="_Toc468193991"/>
      <w:r>
        <w:t>Logical View</w:t>
      </w:r>
      <w:bookmarkEnd w:id="5"/>
      <w:r>
        <w:t xml:space="preserve"> </w:t>
      </w:r>
    </w:p>
    <w:p w14:paraId="2D4F415D" w14:textId="18D4D10D" w:rsidR="00A0216D" w:rsidRDefault="00F34309">
      <w:pPr>
        <w:pStyle w:val="InfoBlue"/>
      </w:pPr>
      <w:r>
        <w:t xml:space="preserve">[This section </w:t>
      </w:r>
      <w:r w:rsidR="009871B7">
        <w:t>describes the architecture with components and relationships among them.</w:t>
      </w:r>
      <w:r w:rsidR="002C07A5">
        <w:t xml:space="preserve"> One or several diagrams showing the architecture are provided here. </w:t>
      </w:r>
      <w:r w:rsidR="009871B7">
        <w:t>For each component, describe its responsibilities and/or services that are provided for other components. Each relationship should also indicate the means of communication, such as HTTP, HTTPS, Socket, LAN, Internet, etc.</w:t>
      </w:r>
    </w:p>
    <w:p w14:paraId="194049A0" w14:textId="36FE4CB8" w:rsidR="009871B7" w:rsidRDefault="002C07A5" w:rsidP="00A0216D">
      <w:pPr>
        <w:pStyle w:val="InfoBlue"/>
      </w:pPr>
      <w:r>
        <w:t>The detail of each component is provided using the subsection below.</w:t>
      </w:r>
      <w:r w:rsidR="00F34309">
        <w:t>]</w:t>
      </w:r>
    </w:p>
    <w:p w14:paraId="40ACCCCF" w14:textId="77777777" w:rsidR="00A0216D" w:rsidRDefault="00A0216D" w:rsidP="00A0216D">
      <w:pPr>
        <w:pStyle w:val="Heading2"/>
      </w:pPr>
      <w:bookmarkStart w:id="6" w:name="_Toc468193992"/>
      <w:r>
        <w:t>Component: abc</w:t>
      </w:r>
      <w:bookmarkEnd w:id="6"/>
    </w:p>
    <w:p w14:paraId="1D64ED84" w14:textId="77777777" w:rsidR="00A0216D" w:rsidRDefault="00A0216D" w:rsidP="00A0216D">
      <w:pPr>
        <w:pStyle w:val="InfoBlue"/>
      </w:pPr>
      <w:r>
        <w:t>[This section provides details for the component named “abc”. You need to include class diagrams for this component and explain key classes.</w:t>
      </w:r>
    </w:p>
    <w:p w14:paraId="52F45D09" w14:textId="3CE3A768" w:rsidR="00A0216D" w:rsidRDefault="00A0216D" w:rsidP="00282886">
      <w:pPr>
        <w:pStyle w:val="InfoBlue"/>
      </w:pPr>
      <w:r>
        <w:t>For each component, create a section like this.]</w:t>
      </w:r>
    </w:p>
    <w:p w14:paraId="1590114C" w14:textId="77777777" w:rsidR="00A0216D" w:rsidRPr="009871B7" w:rsidRDefault="00A0216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7" w:name="_Toc468193993"/>
      <w:r>
        <w:t>Deployment</w:t>
      </w:r>
      <w:bookmarkEnd w:id="7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8" w:name="_Toc468193994"/>
      <w:r>
        <w:t>Implementation View</w:t>
      </w:r>
      <w:bookmarkEnd w:id="8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2BA05" w14:textId="77777777" w:rsidR="00AC3F88" w:rsidRDefault="00AC3F88">
      <w:pPr>
        <w:spacing w:line="240" w:lineRule="auto"/>
      </w:pPr>
      <w:r>
        <w:separator/>
      </w:r>
    </w:p>
  </w:endnote>
  <w:endnote w:type="continuationSeparator" w:id="0">
    <w:p w14:paraId="56A0FD0E" w14:textId="77777777" w:rsidR="00AC3F88" w:rsidRDefault="00AC3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0C5F4" w14:textId="77777777" w:rsidR="004455A2" w:rsidRDefault="004455A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2FA18" w14:textId="77777777" w:rsidR="004455A2" w:rsidRDefault="004455A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7777777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4455A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288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DB7D4" w14:textId="77777777" w:rsidR="00AC3F88" w:rsidRDefault="00AC3F88">
      <w:pPr>
        <w:spacing w:line="240" w:lineRule="auto"/>
      </w:pPr>
      <w:r>
        <w:separator/>
      </w:r>
    </w:p>
  </w:footnote>
  <w:footnote w:type="continuationSeparator" w:id="0">
    <w:p w14:paraId="5EBBDC62" w14:textId="77777777" w:rsidR="00AC3F88" w:rsidRDefault="00AC3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049D" w14:textId="77777777" w:rsidR="004455A2" w:rsidRDefault="004455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455A2"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F1B61" w14:textId="77777777" w:rsidR="004455A2" w:rsidRDefault="004455A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573DA9">
          <w:fldSimple w:instr=" SUBJECT  \* MERGEFORMAT ">
            <w:r w:rsidR="004455A2">
              <w:t>&lt;Project Name&gt;</w:t>
            </w:r>
          </w:fldSimple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573DA9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77777777" w:rsidR="00444035" w:rsidRDefault="00F34309">
          <w:r>
            <w:t xml:space="preserve">  Date:  &lt;dd/mmm/yy&gt;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282886"/>
    <w:rsid w:val="002C07A5"/>
    <w:rsid w:val="00444035"/>
    <w:rsid w:val="004455A2"/>
    <w:rsid w:val="00573DA9"/>
    <w:rsid w:val="0077006E"/>
    <w:rsid w:val="007C560D"/>
    <w:rsid w:val="008C1910"/>
    <w:rsid w:val="009871B7"/>
    <w:rsid w:val="00A0216D"/>
    <w:rsid w:val="00AC3F88"/>
    <w:rsid w:val="00DD4FA1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Vu\project\assignments\tpl\rup_sad.dot</Template>
  <TotalTime>22</TotalTime>
  <Pages>4</Pages>
  <Words>540</Words>
  <Characters>1997</Characters>
  <Application>Microsoft Macintosh Word</Application>
  <DocSecurity>0</DocSecurity>
  <Lines>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Nguyễn Văn Vũ</cp:lastModifiedBy>
  <cp:revision>8</cp:revision>
  <cp:lastPrinted>1899-12-31T16:53:20Z</cp:lastPrinted>
  <dcterms:created xsi:type="dcterms:W3CDTF">2015-06-17T01:17:00Z</dcterms:created>
  <dcterms:modified xsi:type="dcterms:W3CDTF">2017-11-13T15:32:00Z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
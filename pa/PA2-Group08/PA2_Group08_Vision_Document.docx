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7FD0" w14:textId="7B4199E5" w:rsidR="00F81399" w:rsidRDefault="009C17DD">
      <w:pPr>
        <w:pStyle w:val="Title"/>
        <w:jc w:val="right"/>
      </w:pPr>
      <w:fldSimple w:instr=" SUBJECT  \* MERGEFORMAT ">
        <w:r w:rsidR="007B6235">
          <w:t>MOVIE STREAMING WEBSITE</w:t>
        </w:r>
      </w:fldSimple>
    </w:p>
    <w:p w14:paraId="6CD7FBF7" w14:textId="77777777" w:rsidR="00F81399" w:rsidRDefault="009C17DD">
      <w:pPr>
        <w:pStyle w:val="Title"/>
        <w:jc w:val="right"/>
      </w:pPr>
      <w:fldSimple w:instr="TITLE  \* MERGEFORMAT">
        <w:r w:rsidR="00A240EE">
          <w:t>Vision</w:t>
        </w:r>
        <w:r w:rsidR="00E71F4D">
          <w:t xml:space="preserve"> Document</w:t>
        </w:r>
      </w:fldSimple>
    </w:p>
    <w:p w14:paraId="34EA35C8" w14:textId="77777777" w:rsidR="00F81399" w:rsidRDefault="00F81399">
      <w:pPr>
        <w:pStyle w:val="Title"/>
        <w:jc w:val="right"/>
      </w:pPr>
    </w:p>
    <w:p w14:paraId="181E07A9" w14:textId="77777777" w:rsidR="00F81399" w:rsidRDefault="000439F1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5318953E" w14:textId="77777777" w:rsidR="00F81399" w:rsidRDefault="00F81399">
      <w:pPr>
        <w:pStyle w:val="Title"/>
        <w:rPr>
          <w:sz w:val="28"/>
        </w:rPr>
      </w:pPr>
    </w:p>
    <w:p w14:paraId="712243DC" w14:textId="77777777" w:rsidR="00F81399" w:rsidRDefault="00F81399"/>
    <w:p w14:paraId="17BFBA1B" w14:textId="77777777" w:rsidR="00F81399" w:rsidRDefault="00F81399">
      <w:pPr>
        <w:sectPr w:rsidR="00F8139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1535B2D" w14:textId="77777777" w:rsidR="00F81399" w:rsidRDefault="000439F1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81399" w14:paraId="5488683C" w14:textId="77777777">
        <w:tc>
          <w:tcPr>
            <w:tcW w:w="2304" w:type="dxa"/>
          </w:tcPr>
          <w:p w14:paraId="65DD9E1E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0207DDC3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2D334CC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B9D1700" w14:textId="77777777" w:rsidR="00F81399" w:rsidRDefault="000439F1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81399" w14:paraId="4A4858AC" w14:textId="77777777">
        <w:tc>
          <w:tcPr>
            <w:tcW w:w="2304" w:type="dxa"/>
          </w:tcPr>
          <w:p w14:paraId="1013A722" w14:textId="0E5FF05E" w:rsidR="00F81399" w:rsidRDefault="00840CEF">
            <w:pPr>
              <w:pStyle w:val="Tabletext"/>
            </w:pPr>
            <w:r>
              <w:t>03</w:t>
            </w:r>
            <w:r w:rsidR="000439F1">
              <w:t>/</w:t>
            </w:r>
            <w:r>
              <w:t>Jun</w:t>
            </w:r>
            <w:r w:rsidR="000439F1">
              <w:t>/</w:t>
            </w:r>
            <w:r>
              <w:t>22</w:t>
            </w:r>
          </w:p>
        </w:tc>
        <w:tc>
          <w:tcPr>
            <w:tcW w:w="1152" w:type="dxa"/>
          </w:tcPr>
          <w:p w14:paraId="5CFF74F4" w14:textId="0A8D4ECF" w:rsidR="00F81399" w:rsidRDefault="000439F1">
            <w:pPr>
              <w:pStyle w:val="Tabletext"/>
            </w:pPr>
            <w:r>
              <w:t>&lt;</w:t>
            </w:r>
            <w:r w:rsidR="00840CEF">
              <w:t>1</w:t>
            </w:r>
            <w:r>
              <w:t>.</w:t>
            </w:r>
            <w:r w:rsidR="00840CEF">
              <w:t>0</w:t>
            </w:r>
            <w:r>
              <w:t>&gt;</w:t>
            </w:r>
          </w:p>
        </w:tc>
        <w:tc>
          <w:tcPr>
            <w:tcW w:w="3744" w:type="dxa"/>
          </w:tcPr>
          <w:p w14:paraId="4F3697EC" w14:textId="77777777" w:rsidR="00F81399" w:rsidRDefault="000439F1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7C6F060F" w14:textId="77777777" w:rsidR="00F81399" w:rsidRDefault="000439F1">
            <w:pPr>
              <w:pStyle w:val="Tabletext"/>
            </w:pPr>
            <w:r>
              <w:t>&lt;name&gt;</w:t>
            </w:r>
          </w:p>
        </w:tc>
      </w:tr>
      <w:tr w:rsidR="00F81399" w14:paraId="1839C62E" w14:textId="77777777">
        <w:tc>
          <w:tcPr>
            <w:tcW w:w="2304" w:type="dxa"/>
          </w:tcPr>
          <w:p w14:paraId="547E95A0" w14:textId="34D88D41" w:rsidR="00F81399" w:rsidRDefault="00C85B0A">
            <w:pPr>
              <w:pStyle w:val="Tabletext"/>
            </w:pPr>
            <w:r>
              <w:t>08/Jun/22</w:t>
            </w:r>
          </w:p>
        </w:tc>
        <w:tc>
          <w:tcPr>
            <w:tcW w:w="1152" w:type="dxa"/>
          </w:tcPr>
          <w:p w14:paraId="173EFE7C" w14:textId="1CE5098F" w:rsidR="00F81399" w:rsidRDefault="00C85B0A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14:paraId="66B588FA" w14:textId="57B28EB5" w:rsidR="00F81399" w:rsidRDefault="00C85B0A">
            <w:pPr>
              <w:pStyle w:val="Tabletext"/>
            </w:pPr>
            <w:r>
              <w:t>Divide Product Features</w:t>
            </w:r>
            <w:r w:rsidR="000B617B">
              <w:t xml:space="preserve"> into ‘user’ and ‘admin’ </w:t>
            </w:r>
            <w:r w:rsidR="0062473B">
              <w:t>table</w:t>
            </w:r>
          </w:p>
        </w:tc>
        <w:tc>
          <w:tcPr>
            <w:tcW w:w="2304" w:type="dxa"/>
          </w:tcPr>
          <w:p w14:paraId="5D54C5EC" w14:textId="77777777" w:rsidR="00F81399" w:rsidRDefault="00F81399">
            <w:pPr>
              <w:pStyle w:val="Tabletext"/>
            </w:pPr>
          </w:p>
        </w:tc>
      </w:tr>
      <w:tr w:rsidR="00F81399" w14:paraId="428EA5FB" w14:textId="77777777">
        <w:tc>
          <w:tcPr>
            <w:tcW w:w="2304" w:type="dxa"/>
          </w:tcPr>
          <w:p w14:paraId="7B748536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402752CA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3F9FF80F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76FC27C5" w14:textId="77777777" w:rsidR="00F81399" w:rsidRDefault="00F81399">
            <w:pPr>
              <w:pStyle w:val="Tabletext"/>
            </w:pPr>
          </w:p>
        </w:tc>
      </w:tr>
      <w:tr w:rsidR="00F81399" w14:paraId="19D45002" w14:textId="77777777">
        <w:tc>
          <w:tcPr>
            <w:tcW w:w="2304" w:type="dxa"/>
          </w:tcPr>
          <w:p w14:paraId="758259EF" w14:textId="77777777" w:rsidR="00F81399" w:rsidRDefault="00F81399">
            <w:pPr>
              <w:pStyle w:val="Tabletext"/>
            </w:pPr>
          </w:p>
        </w:tc>
        <w:tc>
          <w:tcPr>
            <w:tcW w:w="1152" w:type="dxa"/>
          </w:tcPr>
          <w:p w14:paraId="24C1182B" w14:textId="77777777" w:rsidR="00F81399" w:rsidRDefault="00F81399">
            <w:pPr>
              <w:pStyle w:val="Tabletext"/>
            </w:pPr>
          </w:p>
        </w:tc>
        <w:tc>
          <w:tcPr>
            <w:tcW w:w="3744" w:type="dxa"/>
          </w:tcPr>
          <w:p w14:paraId="1EC8E44B" w14:textId="77777777" w:rsidR="00F81399" w:rsidRDefault="00F81399">
            <w:pPr>
              <w:pStyle w:val="Tabletext"/>
            </w:pPr>
          </w:p>
        </w:tc>
        <w:tc>
          <w:tcPr>
            <w:tcW w:w="2304" w:type="dxa"/>
          </w:tcPr>
          <w:p w14:paraId="1BEACD57" w14:textId="77777777" w:rsidR="00F81399" w:rsidRDefault="00F81399">
            <w:pPr>
              <w:pStyle w:val="Tabletext"/>
            </w:pPr>
          </w:p>
        </w:tc>
      </w:tr>
    </w:tbl>
    <w:p w14:paraId="010E288F" w14:textId="77777777" w:rsidR="00F81399" w:rsidRDefault="00F81399"/>
    <w:p w14:paraId="1736A289" w14:textId="77777777" w:rsidR="00F81399" w:rsidRDefault="000439F1">
      <w:pPr>
        <w:pStyle w:val="Title"/>
      </w:pPr>
      <w:r>
        <w:br w:type="page"/>
      </w:r>
      <w:r>
        <w:lastRenderedPageBreak/>
        <w:t>Table of Contents</w:t>
      </w:r>
    </w:p>
    <w:p w14:paraId="575649C7" w14:textId="3EAE2817" w:rsidR="00E95847" w:rsidRDefault="000439F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95847">
        <w:rPr>
          <w:noProof/>
        </w:rPr>
        <w:t>1.</w:t>
      </w:r>
      <w:r w:rsidR="00E95847"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 w:rsidR="00E95847">
        <w:rPr>
          <w:noProof/>
        </w:rPr>
        <w:t>Introduction</w:t>
      </w:r>
      <w:r w:rsidR="00E95847">
        <w:rPr>
          <w:noProof/>
        </w:rPr>
        <w:tab/>
      </w:r>
      <w:r w:rsidR="00E95847">
        <w:rPr>
          <w:noProof/>
        </w:rPr>
        <w:fldChar w:fldCharType="begin"/>
      </w:r>
      <w:r w:rsidR="00E95847">
        <w:rPr>
          <w:noProof/>
        </w:rPr>
        <w:instrText xml:space="preserve"> PAGEREF _Toc105359627 \h </w:instrText>
      </w:r>
      <w:r w:rsidR="00E95847">
        <w:rPr>
          <w:noProof/>
        </w:rPr>
      </w:r>
      <w:r w:rsidR="00E95847">
        <w:rPr>
          <w:noProof/>
        </w:rPr>
        <w:fldChar w:fldCharType="separate"/>
      </w:r>
      <w:r w:rsidR="00667694">
        <w:rPr>
          <w:noProof/>
        </w:rPr>
        <w:t>4</w:t>
      </w:r>
      <w:r w:rsidR="00E95847">
        <w:rPr>
          <w:noProof/>
        </w:rPr>
        <w:fldChar w:fldCharType="end"/>
      </w:r>
    </w:p>
    <w:p w14:paraId="245935DB" w14:textId="7DA172ED" w:rsidR="00E95847" w:rsidRDefault="00E95847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 w:rsidRPr="00FF4822">
        <w:rPr>
          <w:rFonts w:asciiTheme="majorHAnsi" w:hAnsiTheme="majorHAnsi" w:cstheme="majorHAnsi"/>
          <w:bCs/>
          <w:noProof/>
        </w:rPr>
        <w:t>Collect and analyze team ideas, then compare them to project requirements to design a development path. Choosing who will use the application and what the client and users require.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_Toc105359628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0D73CEE1" w14:textId="1398A200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Positioning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_Toc105359629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2ED449AF" w14:textId="41B0F3A4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Problem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_Toc105359630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211B7E0A" w14:textId="077EBDF9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Product Position Statement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_Toc105359631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36BF19B4" w14:textId="6060386B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Stakeholder and User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_Toc105359632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5C49E096" w14:textId="3ABD0DCC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Stakeholder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_Toc105359633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4</w:t>
      </w:r>
      <w:r>
        <w:rPr>
          <w:noProof/>
        </w:rPr>
        <w:fldChar w:fldCharType="end"/>
      </w:r>
    </w:p>
    <w:p w14:paraId="1939BE4D" w14:textId="51B5DADE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_Toc105359634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57464159" w14:textId="65CEF466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User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_Toc105359635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3D45E812" w14:textId="69933427" w:rsidR="00E95847" w:rsidRDefault="00E9584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Alternatives and Competition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_Toc105359636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3DE4D43B" w14:textId="160A9317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_Toc105359637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5</w:t>
      </w:r>
      <w:r>
        <w:rPr>
          <w:noProof/>
        </w:rPr>
        <w:fldChar w:fldCharType="end"/>
      </w:r>
    </w:p>
    <w:p w14:paraId="0EAE9F2C" w14:textId="20D2483E" w:rsidR="00E95847" w:rsidRDefault="00E9584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  <w:tab/>
      </w:r>
      <w:r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_Toc105359638 \h </w:instrText>
      </w:r>
      <w:r>
        <w:rPr>
          <w:noProof/>
        </w:rPr>
      </w:r>
      <w:r>
        <w:rPr>
          <w:noProof/>
        </w:rPr>
        <w:fldChar w:fldCharType="separate"/>
      </w:r>
      <w:r w:rsidR="00667694">
        <w:rPr>
          <w:noProof/>
        </w:rPr>
        <w:t>6</w:t>
      </w:r>
      <w:r>
        <w:rPr>
          <w:noProof/>
        </w:rPr>
        <w:fldChar w:fldCharType="end"/>
      </w:r>
    </w:p>
    <w:p w14:paraId="32333876" w14:textId="5C1D1640" w:rsidR="00F81399" w:rsidRDefault="000439F1">
      <w:pPr>
        <w:pStyle w:val="Title"/>
      </w:pPr>
      <w:r>
        <w:fldChar w:fldCharType="end"/>
      </w:r>
      <w:r>
        <w:br w:type="page"/>
      </w:r>
      <w:fldSimple w:instr="TITLE  \* MERGEFORMAT">
        <w:r w:rsidR="00A240EE">
          <w:t>Vision (Small Project)</w:t>
        </w:r>
      </w:fldSimple>
    </w:p>
    <w:p w14:paraId="7209D218" w14:textId="77777777" w:rsidR="00F81399" w:rsidRDefault="000439F1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105359627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41117BF3" w14:textId="1A136488" w:rsidR="007B4232" w:rsidRPr="007B4232" w:rsidRDefault="007B4232" w:rsidP="007B4232">
      <w:pPr>
        <w:pStyle w:val="Heading1"/>
        <w:numPr>
          <w:ilvl w:val="0"/>
          <w:numId w:val="0"/>
        </w:numPr>
        <w:ind w:left="720"/>
        <w:rPr>
          <w:rFonts w:asciiTheme="majorHAnsi" w:hAnsiTheme="majorHAnsi" w:cstheme="majorHAnsi"/>
          <w:b w:val="0"/>
          <w:bCs/>
          <w:sz w:val="20"/>
          <w:szCs w:val="16"/>
        </w:rPr>
      </w:pPr>
      <w:bookmarkStart w:id="6" w:name="_Toc105359628"/>
      <w:bookmarkStart w:id="7" w:name="_Toc512930906"/>
      <w:r w:rsidRPr="007B4232">
        <w:rPr>
          <w:rFonts w:asciiTheme="majorHAnsi" w:hAnsiTheme="majorHAnsi" w:cstheme="majorHAnsi"/>
          <w:b w:val="0"/>
          <w:bCs/>
          <w:sz w:val="20"/>
          <w:szCs w:val="16"/>
        </w:rPr>
        <w:t>Collect and analyze team ideas, then compare them to project requirements to design a development path. Choosing who will use the application and what the client and users require.</w:t>
      </w:r>
      <w:bookmarkEnd w:id="6"/>
    </w:p>
    <w:p w14:paraId="75FCCF8A" w14:textId="7C0403C4" w:rsidR="00F81399" w:rsidRDefault="000439F1" w:rsidP="007B4232">
      <w:pPr>
        <w:pStyle w:val="Heading1"/>
      </w:pPr>
      <w:bookmarkStart w:id="8" w:name="_Toc105359629"/>
      <w:r>
        <w:t>Positioning</w:t>
      </w:r>
      <w:bookmarkEnd w:id="4"/>
      <w:bookmarkEnd w:id="5"/>
      <w:bookmarkEnd w:id="7"/>
      <w:bookmarkEnd w:id="8"/>
    </w:p>
    <w:p w14:paraId="2D39AC0F" w14:textId="47078E7E" w:rsidR="00F81399" w:rsidRDefault="000439F1" w:rsidP="00AD5183">
      <w:pPr>
        <w:pStyle w:val="Heading2"/>
      </w:pPr>
      <w:bookmarkStart w:id="9" w:name="_Toc436203379"/>
      <w:bookmarkStart w:id="10" w:name="_Toc452813579"/>
      <w:bookmarkStart w:id="11" w:name="_Toc512930907"/>
      <w:bookmarkStart w:id="12" w:name="_Toc105359630"/>
      <w:r>
        <w:t>Problem Statement</w:t>
      </w:r>
      <w:bookmarkEnd w:id="9"/>
      <w:bookmarkEnd w:id="10"/>
      <w:bookmarkEnd w:id="11"/>
      <w:bookmarkEnd w:id="12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81399" w14:paraId="2F5DD10A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88A9331" w14:textId="77777777" w:rsidR="00F81399" w:rsidRDefault="000439F1">
            <w:pPr>
              <w:pStyle w:val="BodyText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3D8D2E" w14:textId="2B90EFA4" w:rsidR="00F81399" w:rsidRPr="00A277D7" w:rsidRDefault="0084728B">
            <w:pPr>
              <w:pStyle w:val="InfoBlue"/>
              <w:rPr>
                <w:i w:val="0"/>
                <w:iCs/>
                <w:color w:val="auto"/>
              </w:rPr>
            </w:pPr>
            <w:r w:rsidRPr="0084728B">
              <w:rPr>
                <w:i w:val="0"/>
                <w:iCs/>
                <w:color w:val="auto"/>
                <w:lang w:val="vi-VN"/>
              </w:rPr>
              <w:t>Streaming movies for those in need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32673122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D29305E" w14:textId="26B247DE" w:rsidR="00F81399" w:rsidRDefault="00A277D7">
            <w:pPr>
              <w:pStyle w:val="BodyText"/>
              <w:keepNext/>
              <w:ind w:left="72"/>
            </w:pPr>
            <w:r>
              <w:t>A</w:t>
            </w:r>
            <w:r w:rsidR="000439F1">
              <w:t>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167C7" w14:textId="633CB8F8" w:rsidR="00F81399" w:rsidRPr="0084728B" w:rsidRDefault="00A946CF">
            <w:pPr>
              <w:pStyle w:val="InfoBlue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  <w:lang w:val="vi-VN"/>
              </w:rPr>
              <w:t>Customer</w:t>
            </w:r>
            <w:r w:rsidR="0084728B">
              <w:rPr>
                <w:i w:val="0"/>
                <w:iCs/>
                <w:color w:val="auto"/>
              </w:rPr>
              <w:t>s</w:t>
            </w:r>
            <w:r w:rsidRPr="00272B7D">
              <w:rPr>
                <w:i w:val="0"/>
                <w:iCs/>
                <w:color w:val="auto"/>
                <w:lang w:val="vi-VN"/>
              </w:rPr>
              <w:t xml:space="preserve"> and user</w:t>
            </w:r>
            <w:r w:rsidR="0084728B">
              <w:rPr>
                <w:i w:val="0"/>
                <w:iCs/>
                <w:color w:val="auto"/>
              </w:rPr>
              <w:t>s</w:t>
            </w:r>
            <w:r w:rsidR="00A277D7"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A46C96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BD4B84C" w14:textId="49271B35" w:rsidR="00F81399" w:rsidRDefault="00A277D7">
            <w:pPr>
              <w:pStyle w:val="BodyText"/>
              <w:keepNext/>
              <w:ind w:left="72"/>
            </w:pPr>
            <w:r>
              <w:t>T</w:t>
            </w:r>
            <w:r w:rsidR="000439F1">
              <w:t>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AF185E" w14:textId="516322D9" w:rsidR="00F81399" w:rsidRPr="00A277D7" w:rsidRDefault="00A277D7">
            <w:pPr>
              <w:pStyle w:val="InfoBlue"/>
              <w:rPr>
                <w:i w:val="0"/>
                <w:iCs/>
                <w:color w:val="auto"/>
              </w:rPr>
            </w:pPr>
            <w:r w:rsidRPr="00A277D7">
              <w:rPr>
                <w:i w:val="0"/>
                <w:iCs/>
                <w:color w:val="auto"/>
                <w:lang w:val="vi-VN"/>
              </w:rPr>
              <w:t>User who needs to see movies but does not want or cannot go out, or who wants a lower cost for</w:t>
            </w:r>
            <w:r>
              <w:rPr>
                <w:i w:val="0"/>
                <w:iCs/>
                <w:color w:val="auto"/>
              </w:rPr>
              <w:t xml:space="preserve"> watching</w:t>
            </w:r>
            <w:r w:rsidRPr="00A277D7">
              <w:rPr>
                <w:i w:val="0"/>
                <w:iCs/>
                <w:color w:val="auto"/>
                <w:lang w:val="vi-VN"/>
              </w:rPr>
              <w:t xml:space="preserve"> movies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D46E5F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8A96CE7" w14:textId="7C3DD28F" w:rsidR="00F81399" w:rsidRDefault="00A277D7">
            <w:pPr>
              <w:pStyle w:val="BodyText"/>
              <w:ind w:left="72"/>
            </w:pPr>
            <w:r>
              <w:t>A</w:t>
            </w:r>
            <w:r w:rsidR="000439F1">
              <w:t xml:space="preserve">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C3B6C1" w14:textId="217386CB" w:rsidR="00F81399" w:rsidRPr="00272B7D" w:rsidRDefault="0099014D">
            <w:pPr>
              <w:pStyle w:val="InfoBlue"/>
              <w:rPr>
                <w:i w:val="0"/>
                <w:iCs/>
                <w:color w:val="auto"/>
                <w:lang w:val="vi-VN"/>
              </w:rPr>
            </w:pPr>
            <w:r w:rsidRPr="0099014D">
              <w:rPr>
                <w:i w:val="0"/>
                <w:iCs/>
                <w:color w:val="auto"/>
                <w:lang w:val="vi-VN"/>
              </w:rPr>
              <w:t>Have a better movie-watching experience for those who don't have time, live far from a local</w:t>
            </w:r>
            <w:r>
              <w:rPr>
                <w:i w:val="0"/>
                <w:iCs/>
                <w:color w:val="auto"/>
              </w:rPr>
              <w:t xml:space="preserve"> cinema</w:t>
            </w:r>
            <w:r w:rsidRPr="0099014D">
              <w:rPr>
                <w:i w:val="0"/>
                <w:iCs/>
                <w:color w:val="auto"/>
                <w:lang w:val="vi-VN"/>
              </w:rPr>
              <w:t>, or have a limited budget.</w:t>
            </w:r>
          </w:p>
        </w:tc>
      </w:tr>
    </w:tbl>
    <w:p w14:paraId="6141D680" w14:textId="05F4DD53" w:rsidR="00F81399" w:rsidRDefault="000439F1" w:rsidP="00AD5183">
      <w:pPr>
        <w:pStyle w:val="Heading2"/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105359631"/>
      <w:r>
        <w:t>Product Position Statement</w:t>
      </w:r>
      <w:bookmarkEnd w:id="13"/>
      <w:bookmarkEnd w:id="14"/>
      <w:bookmarkEnd w:id="15"/>
      <w:bookmarkEnd w:id="16"/>
      <w:bookmarkEnd w:id="17"/>
      <w:bookmarkEnd w:id="18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81399" w14:paraId="4E053C5E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CEC4D7" w14:textId="77777777" w:rsidR="00F81399" w:rsidRDefault="000439F1">
            <w:pPr>
              <w:pStyle w:val="BodyText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624BDD" w14:textId="7D8393A9" w:rsidR="00F81399" w:rsidRPr="00AA3E87" w:rsidRDefault="00FE7146">
            <w:pPr>
              <w:pStyle w:val="InfoBlue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  <w:lang w:val="vi-VN"/>
              </w:rPr>
              <w:t>Customer</w:t>
            </w:r>
            <w:r w:rsidR="0099014D">
              <w:rPr>
                <w:i w:val="0"/>
                <w:iCs/>
                <w:color w:val="auto"/>
              </w:rPr>
              <w:t>s</w:t>
            </w:r>
            <w:r w:rsidRPr="00272B7D">
              <w:rPr>
                <w:i w:val="0"/>
                <w:iCs/>
                <w:color w:val="auto"/>
                <w:lang w:val="vi-VN"/>
              </w:rPr>
              <w:t xml:space="preserve"> and users</w:t>
            </w:r>
            <w:r w:rsidR="00AA3E87">
              <w:rPr>
                <w:i w:val="0"/>
                <w:iCs/>
                <w:color w:val="auto"/>
              </w:rPr>
              <w:t>.</w:t>
            </w:r>
          </w:p>
        </w:tc>
      </w:tr>
      <w:tr w:rsidR="008D383C" w14:paraId="45963D6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E9CF3F" w14:textId="77777777" w:rsidR="008D383C" w:rsidRDefault="008D383C" w:rsidP="008D383C">
            <w:pPr>
              <w:pStyle w:val="BodyText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C06958" w14:textId="334B92E5" w:rsidR="008D383C" w:rsidRPr="00272B7D" w:rsidRDefault="008D383C" w:rsidP="008D383C">
            <w:pPr>
              <w:pStyle w:val="InfoBlue"/>
              <w:rPr>
                <w:i w:val="0"/>
                <w:iCs/>
                <w:color w:val="auto"/>
              </w:rPr>
            </w:pPr>
            <w:r w:rsidRPr="00A277D7">
              <w:rPr>
                <w:i w:val="0"/>
                <w:iCs/>
                <w:color w:val="auto"/>
                <w:lang w:val="vi-VN"/>
              </w:rPr>
              <w:t>User who needs to see movies but does not want or cannot go out, or who wants a lower cost for</w:t>
            </w:r>
            <w:r>
              <w:rPr>
                <w:i w:val="0"/>
                <w:iCs/>
                <w:color w:val="auto"/>
              </w:rPr>
              <w:t xml:space="preserve"> watching</w:t>
            </w:r>
            <w:r w:rsidRPr="00A277D7">
              <w:rPr>
                <w:i w:val="0"/>
                <w:iCs/>
                <w:color w:val="auto"/>
                <w:lang w:val="vi-VN"/>
              </w:rPr>
              <w:t xml:space="preserve"> movies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526BF52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FBF13A7" w14:textId="77777777" w:rsidR="00F81399" w:rsidRDefault="000439F1">
            <w:pPr>
              <w:pStyle w:val="BodyText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61C914" w14:textId="50AA1B18" w:rsidR="00F81399" w:rsidRPr="008D383C" w:rsidRDefault="008D383C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 xml:space="preserve">A </w:t>
            </w:r>
            <w:r w:rsidR="00FE7146" w:rsidRPr="00272B7D">
              <w:rPr>
                <w:i w:val="0"/>
                <w:iCs/>
                <w:color w:val="auto"/>
                <w:lang w:val="vi-VN"/>
              </w:rPr>
              <w:t>movie streaming website</w:t>
            </w:r>
            <w:r>
              <w:rPr>
                <w:i w:val="0"/>
                <w:iCs/>
                <w:color w:val="auto"/>
              </w:rPr>
              <w:t>.</w:t>
            </w:r>
          </w:p>
        </w:tc>
      </w:tr>
      <w:tr w:rsidR="00F81399" w14:paraId="03DF2895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A9DBA7" w14:textId="77777777" w:rsidR="00F81399" w:rsidRDefault="000439F1">
            <w:pPr>
              <w:pStyle w:val="BodyText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5C4566" w14:textId="4EE9E4A7" w:rsidR="00F81399" w:rsidRPr="00272B7D" w:rsidRDefault="002F0BB4">
            <w:pPr>
              <w:pStyle w:val="InfoBlue"/>
              <w:rPr>
                <w:i w:val="0"/>
                <w:iCs/>
                <w:color w:val="auto"/>
              </w:rPr>
            </w:pPr>
            <w:r w:rsidRPr="002F0BB4">
              <w:rPr>
                <w:i w:val="0"/>
                <w:iCs/>
                <w:color w:val="auto"/>
                <w:lang w:val="vi-VN"/>
              </w:rPr>
              <w:t>Have a better movie-watching experience for those who don't have time, live far away from a local cinema, or have a limited budget.</w:t>
            </w:r>
          </w:p>
        </w:tc>
      </w:tr>
      <w:tr w:rsidR="00F81399" w14:paraId="59CFD87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249D65" w14:textId="77777777" w:rsidR="00F81399" w:rsidRDefault="000439F1">
            <w:pPr>
              <w:pStyle w:val="BodyText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6E72F" w14:textId="73A45421" w:rsidR="00F81399" w:rsidRPr="004D66E1" w:rsidRDefault="004D66E1">
            <w:pPr>
              <w:pStyle w:val="InfoBlue"/>
              <w:rPr>
                <w:i w:val="0"/>
                <w:iCs/>
                <w:color w:val="auto"/>
              </w:rPr>
            </w:pPr>
            <w:r w:rsidRPr="004D66E1">
              <w:rPr>
                <w:i w:val="0"/>
                <w:iCs/>
                <w:color w:val="auto"/>
                <w:lang w:val="vi-VN"/>
              </w:rPr>
              <w:t>Other streaming websites that charge a lot of money to customers.</w:t>
            </w:r>
          </w:p>
        </w:tc>
      </w:tr>
      <w:tr w:rsidR="00F81399" w14:paraId="3F84D24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5AFC6F0" w14:textId="77777777" w:rsidR="00F81399" w:rsidRDefault="000439F1">
            <w:pPr>
              <w:pStyle w:val="BodyText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6FB524" w14:textId="666C5889" w:rsidR="00F81399" w:rsidRPr="00272B7D" w:rsidRDefault="00DC1A88">
            <w:pPr>
              <w:pStyle w:val="InfoBlue"/>
              <w:rPr>
                <w:i w:val="0"/>
                <w:iCs/>
                <w:color w:val="auto"/>
              </w:rPr>
            </w:pPr>
            <w:r w:rsidRPr="00DC1A88">
              <w:rPr>
                <w:i w:val="0"/>
                <w:iCs/>
                <w:color w:val="auto"/>
              </w:rPr>
              <w:t>Providing and promoting more Vietnamese films to the audience.</w:t>
            </w:r>
          </w:p>
        </w:tc>
      </w:tr>
    </w:tbl>
    <w:p w14:paraId="180513F9" w14:textId="77777777" w:rsidR="00F81399" w:rsidRDefault="000439F1">
      <w:pPr>
        <w:pStyle w:val="Heading1"/>
      </w:pPr>
      <w:bookmarkStart w:id="19" w:name="_Toc447960005"/>
      <w:bookmarkStart w:id="20" w:name="_Toc452813581"/>
      <w:bookmarkStart w:id="21" w:name="_Toc512930909"/>
      <w:bookmarkStart w:id="22" w:name="_Toc105359632"/>
      <w:bookmarkStart w:id="23" w:name="_Toc436203381"/>
      <w:r>
        <w:t>Stakeholder and User Descriptions</w:t>
      </w:r>
      <w:bookmarkEnd w:id="19"/>
      <w:bookmarkEnd w:id="20"/>
      <w:bookmarkEnd w:id="21"/>
      <w:bookmarkEnd w:id="22"/>
    </w:p>
    <w:p w14:paraId="38E24B8B" w14:textId="2ADCBA26" w:rsidR="00F81399" w:rsidRDefault="000439F1" w:rsidP="00272B7D">
      <w:pPr>
        <w:pStyle w:val="Heading2"/>
      </w:pPr>
      <w:bookmarkStart w:id="24" w:name="_Toc452813583"/>
      <w:bookmarkStart w:id="25" w:name="_Toc512930910"/>
      <w:bookmarkStart w:id="26" w:name="_Toc105359633"/>
      <w:r>
        <w:t>Stakeholder Summary</w:t>
      </w:r>
      <w:bookmarkEnd w:id="24"/>
      <w:bookmarkEnd w:id="25"/>
      <w:bookmarkEnd w:id="26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898"/>
        <w:gridCol w:w="3960"/>
      </w:tblGrid>
      <w:tr w:rsidR="00F81399" w14:paraId="1E7A64E6" w14:textId="77777777" w:rsidTr="444E618D">
        <w:tc>
          <w:tcPr>
            <w:tcW w:w="1890" w:type="dxa"/>
            <w:shd w:val="clear" w:color="auto" w:fill="000000" w:themeFill="text1"/>
          </w:tcPr>
          <w:p w14:paraId="5C78D821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98" w:type="dxa"/>
            <w:shd w:val="clear" w:color="auto" w:fill="000000" w:themeFill="text1"/>
          </w:tcPr>
          <w:p w14:paraId="23085284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60" w:type="dxa"/>
            <w:shd w:val="clear" w:color="auto" w:fill="000000" w:themeFill="text1"/>
          </w:tcPr>
          <w:p w14:paraId="11525458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F81399" w14:paraId="63835F2D" w14:textId="77777777" w:rsidTr="444E618D">
        <w:tc>
          <w:tcPr>
            <w:tcW w:w="1890" w:type="dxa"/>
            <w:vAlign w:val="center"/>
          </w:tcPr>
          <w:p w14:paraId="587D967B" w14:textId="0494AC8D" w:rsidR="00F81399" w:rsidRPr="00272B7D" w:rsidRDefault="00E86874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272B7D">
              <w:rPr>
                <w:i w:val="0"/>
                <w:iCs/>
                <w:color w:val="auto"/>
              </w:rPr>
              <w:t>Producers and filmmakers</w:t>
            </w:r>
          </w:p>
        </w:tc>
        <w:tc>
          <w:tcPr>
            <w:tcW w:w="2898" w:type="dxa"/>
            <w:vAlign w:val="center"/>
          </w:tcPr>
          <w:p w14:paraId="6502DF19" w14:textId="576D4473" w:rsidR="00F81399" w:rsidRPr="00272B7D" w:rsidRDefault="00785870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785870">
              <w:rPr>
                <w:i w:val="0"/>
                <w:iCs/>
                <w:color w:val="auto"/>
              </w:rPr>
              <w:t>Provide movie resources and movie license</w:t>
            </w:r>
            <w:r>
              <w:rPr>
                <w:i w:val="0"/>
                <w:iCs/>
                <w:color w:val="auto"/>
              </w:rPr>
              <w:t>s</w:t>
            </w:r>
            <w:r w:rsidRPr="00785870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3960" w:type="dxa"/>
            <w:vAlign w:val="center"/>
          </w:tcPr>
          <w:p w14:paraId="68997DFE" w14:textId="16F2D816" w:rsidR="00F81399" w:rsidRPr="00272B7D" w:rsidRDefault="00E72BA6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E72BA6">
              <w:rPr>
                <w:i w:val="0"/>
                <w:iCs/>
                <w:color w:val="auto"/>
              </w:rPr>
              <w:t>Respect</w:t>
            </w:r>
            <w:r>
              <w:rPr>
                <w:i w:val="0"/>
                <w:iCs/>
                <w:color w:val="auto"/>
              </w:rPr>
              <w:t>ing</w:t>
            </w:r>
            <w:r w:rsidRPr="00E72BA6">
              <w:rPr>
                <w:i w:val="0"/>
                <w:iCs/>
                <w:color w:val="auto"/>
              </w:rPr>
              <w:t xml:space="preserve"> the contract </w:t>
            </w:r>
            <w:r>
              <w:rPr>
                <w:i w:val="0"/>
                <w:iCs/>
                <w:color w:val="auto"/>
              </w:rPr>
              <w:t>and</w:t>
            </w:r>
            <w:r w:rsidRPr="00E72BA6">
              <w:rPr>
                <w:i w:val="0"/>
                <w:iCs/>
                <w:color w:val="auto"/>
              </w:rPr>
              <w:t xml:space="preserve"> delivering film on schedule.</w:t>
            </w:r>
          </w:p>
        </w:tc>
      </w:tr>
      <w:tr w:rsidR="007E51DB" w14:paraId="4B3D31F1" w14:textId="77777777" w:rsidTr="444E618D">
        <w:tc>
          <w:tcPr>
            <w:tcW w:w="1890" w:type="dxa"/>
            <w:vAlign w:val="center"/>
          </w:tcPr>
          <w:p w14:paraId="34EECB3D" w14:textId="49AEFCF1" w:rsidR="007E51DB" w:rsidRPr="00272B7D" w:rsidRDefault="007E51DB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272B7D">
              <w:rPr>
                <w:i w:val="0"/>
                <w:iCs/>
                <w:color w:val="auto"/>
              </w:rPr>
              <w:t>Customer support</w:t>
            </w:r>
          </w:p>
        </w:tc>
        <w:tc>
          <w:tcPr>
            <w:tcW w:w="2898" w:type="dxa"/>
            <w:vAlign w:val="center"/>
          </w:tcPr>
          <w:p w14:paraId="47F7A865" w14:textId="4C2F7216" w:rsidR="007E51DB" w:rsidRPr="00272B7D" w:rsidRDefault="004D5E8E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4D5E8E">
              <w:rPr>
                <w:i w:val="0"/>
                <w:iCs/>
                <w:color w:val="auto"/>
              </w:rPr>
              <w:t>Help customers who are in problems or require extra information</w:t>
            </w:r>
            <w:r w:rsidR="007E51DB" w:rsidRPr="00272B7D">
              <w:rPr>
                <w:i w:val="0"/>
                <w:iCs/>
                <w:color w:val="auto"/>
              </w:rPr>
              <w:t>.</w:t>
            </w:r>
          </w:p>
        </w:tc>
        <w:tc>
          <w:tcPr>
            <w:tcW w:w="3960" w:type="dxa"/>
            <w:vAlign w:val="center"/>
          </w:tcPr>
          <w:p w14:paraId="0303FE3E" w14:textId="0A5DB236" w:rsidR="007E51DB" w:rsidRPr="00272B7D" w:rsidRDefault="00ED2306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ED2306">
              <w:rPr>
                <w:i w:val="0"/>
                <w:iCs/>
                <w:color w:val="auto"/>
              </w:rPr>
              <w:t>Always ready to satisfy customers</w:t>
            </w:r>
            <w:r>
              <w:rPr>
                <w:i w:val="0"/>
                <w:iCs/>
                <w:color w:val="auto"/>
              </w:rPr>
              <w:t xml:space="preserve"> 24/7.</w:t>
            </w:r>
          </w:p>
        </w:tc>
      </w:tr>
      <w:tr w:rsidR="007E51DB" w14:paraId="0FF1DF2E" w14:textId="77777777" w:rsidTr="444E618D">
        <w:tc>
          <w:tcPr>
            <w:tcW w:w="1890" w:type="dxa"/>
            <w:vAlign w:val="center"/>
          </w:tcPr>
          <w:p w14:paraId="08D6B7C1" w14:textId="3B347F60" w:rsidR="007E51DB" w:rsidRPr="00272B7D" w:rsidRDefault="00ED2306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Developers</w:t>
            </w:r>
          </w:p>
        </w:tc>
        <w:tc>
          <w:tcPr>
            <w:tcW w:w="2898" w:type="dxa"/>
            <w:vAlign w:val="center"/>
          </w:tcPr>
          <w:p w14:paraId="30540B01" w14:textId="1814373D" w:rsidR="007E51DB" w:rsidRPr="00272B7D" w:rsidRDefault="00EE1EEC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 w:rsidRPr="00EE1EEC">
              <w:rPr>
                <w:i w:val="0"/>
                <w:iCs/>
                <w:color w:val="auto"/>
              </w:rPr>
              <w:t>Create a website structure, user interface, and maintain it.</w:t>
            </w:r>
          </w:p>
        </w:tc>
        <w:tc>
          <w:tcPr>
            <w:tcW w:w="3960" w:type="dxa"/>
            <w:vAlign w:val="center"/>
          </w:tcPr>
          <w:p w14:paraId="2336FF6E" w14:textId="56D8E92C" w:rsidR="007E51DB" w:rsidRPr="00272B7D" w:rsidRDefault="007E51DB" w:rsidP="444E618D">
            <w:pPr>
              <w:pStyle w:val="InfoBlue"/>
              <w:jc w:val="center"/>
              <w:rPr>
                <w:i w:val="0"/>
                <w:color w:val="auto"/>
              </w:rPr>
            </w:pPr>
            <w:r w:rsidRPr="444E618D">
              <w:rPr>
                <w:i w:val="0"/>
                <w:color w:val="auto"/>
              </w:rPr>
              <w:t>Ensure the artifact has no critical error and runs smoothly.</w:t>
            </w:r>
          </w:p>
        </w:tc>
      </w:tr>
      <w:tr w:rsidR="00272B7D" w14:paraId="457C16D5" w14:textId="77777777" w:rsidTr="444E618D">
        <w:tc>
          <w:tcPr>
            <w:tcW w:w="1890" w:type="dxa"/>
            <w:vAlign w:val="center"/>
          </w:tcPr>
          <w:p w14:paraId="591C0A8F" w14:textId="160C4167" w:rsidR="00272B7D" w:rsidRPr="00272B7D" w:rsidRDefault="00272B7D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 w:rsidRPr="00272B7D">
              <w:rPr>
                <w:i w:val="0"/>
                <w:iCs/>
                <w:color w:val="auto"/>
              </w:rPr>
              <w:t>User</w:t>
            </w:r>
            <w:r>
              <w:rPr>
                <w:i w:val="0"/>
                <w:iCs/>
                <w:color w:val="auto"/>
                <w:lang w:val="vi-VN"/>
              </w:rPr>
              <w:t>s</w:t>
            </w:r>
          </w:p>
        </w:tc>
        <w:tc>
          <w:tcPr>
            <w:tcW w:w="2898" w:type="dxa"/>
            <w:vAlign w:val="center"/>
          </w:tcPr>
          <w:p w14:paraId="23CE0238" w14:textId="715E1D3A" w:rsidR="00272B7D" w:rsidRPr="00EE1EEC" w:rsidRDefault="00EE1EEC" w:rsidP="007E51DB">
            <w:pPr>
              <w:pStyle w:val="InfoBlue"/>
              <w:jc w:val="center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People who use the website.</w:t>
            </w:r>
          </w:p>
        </w:tc>
        <w:tc>
          <w:tcPr>
            <w:tcW w:w="3960" w:type="dxa"/>
            <w:vAlign w:val="center"/>
          </w:tcPr>
          <w:p w14:paraId="3137D1E5" w14:textId="7D967446" w:rsidR="00272B7D" w:rsidRPr="00272B7D" w:rsidRDefault="00272B7D" w:rsidP="007E51DB">
            <w:pPr>
              <w:pStyle w:val="InfoBlue"/>
              <w:jc w:val="center"/>
              <w:rPr>
                <w:i w:val="0"/>
                <w:iCs/>
                <w:color w:val="auto"/>
                <w:lang w:val="vi-VN"/>
              </w:rPr>
            </w:pPr>
            <w:r>
              <w:rPr>
                <w:i w:val="0"/>
                <w:iCs/>
                <w:color w:val="auto"/>
                <w:lang w:val="vi-VN"/>
              </w:rPr>
              <w:t>Ensure that the system will meet the needs of users.</w:t>
            </w:r>
          </w:p>
        </w:tc>
      </w:tr>
    </w:tbl>
    <w:p w14:paraId="5A38D00A" w14:textId="4DA1D494" w:rsidR="00F81399" w:rsidRDefault="000439F1" w:rsidP="00AD5183">
      <w:pPr>
        <w:pStyle w:val="Heading2"/>
      </w:pPr>
      <w:bookmarkStart w:id="27" w:name="_Toc452813584"/>
      <w:bookmarkStart w:id="28" w:name="_Toc512930911"/>
      <w:bookmarkStart w:id="29" w:name="_Toc105359634"/>
      <w:r>
        <w:lastRenderedPageBreak/>
        <w:t>User Summary</w:t>
      </w:r>
      <w:bookmarkEnd w:id="27"/>
      <w:bookmarkEnd w:id="28"/>
      <w:bookmarkEnd w:id="29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23"/>
        <w:gridCol w:w="1757"/>
        <w:gridCol w:w="3240"/>
        <w:gridCol w:w="2628"/>
      </w:tblGrid>
      <w:tr w:rsidR="00F81399" w14:paraId="72B7B267" w14:textId="77777777" w:rsidTr="00A24F07">
        <w:trPr>
          <w:trHeight w:val="418"/>
        </w:trPr>
        <w:tc>
          <w:tcPr>
            <w:tcW w:w="1123" w:type="dxa"/>
            <w:shd w:val="solid" w:color="000000" w:fill="FFFFFF"/>
          </w:tcPr>
          <w:p w14:paraId="5091F3D0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57" w:type="dxa"/>
            <w:shd w:val="solid" w:color="000000" w:fill="FFFFFF"/>
          </w:tcPr>
          <w:p w14:paraId="0A4346C9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51FF46CA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494B8EF2" w14:textId="77777777" w:rsidR="00F81399" w:rsidRDefault="000439F1">
            <w:pPr>
              <w:pStyle w:val="BodyText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E86874" w14:paraId="4222516F" w14:textId="77777777" w:rsidTr="00A24F07">
        <w:trPr>
          <w:trHeight w:val="976"/>
        </w:trPr>
        <w:tc>
          <w:tcPr>
            <w:tcW w:w="1123" w:type="dxa"/>
          </w:tcPr>
          <w:p w14:paraId="0C44071E" w14:textId="64E934E3" w:rsidR="00E86874" w:rsidRPr="00A24F07" w:rsidRDefault="00A24F07" w:rsidP="00E86874">
            <w:pPr>
              <w:pStyle w:val="InfoBlue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Users and customers</w:t>
            </w:r>
          </w:p>
        </w:tc>
        <w:tc>
          <w:tcPr>
            <w:tcW w:w="1757" w:type="dxa"/>
          </w:tcPr>
          <w:p w14:paraId="28D1BA61" w14:textId="772504B4" w:rsidR="00E86874" w:rsidRPr="001A2985" w:rsidRDefault="00F5771F" w:rsidP="00E86874">
            <w:pPr>
              <w:pStyle w:val="InfoBlue"/>
              <w:rPr>
                <w:i w:val="0"/>
                <w:iCs/>
                <w:color w:val="auto"/>
              </w:rPr>
            </w:pPr>
            <w:r w:rsidRPr="00F5771F">
              <w:rPr>
                <w:i w:val="0"/>
                <w:iCs/>
                <w:color w:val="auto"/>
                <w:lang w:val="vi-VN"/>
              </w:rPr>
              <w:t xml:space="preserve">For the software, </w:t>
            </w:r>
            <w:r>
              <w:rPr>
                <w:i w:val="0"/>
                <w:iCs/>
                <w:color w:val="auto"/>
              </w:rPr>
              <w:t xml:space="preserve">this is </w:t>
            </w:r>
            <w:r w:rsidRPr="00F5771F">
              <w:rPr>
                <w:i w:val="0"/>
                <w:iCs/>
                <w:color w:val="auto"/>
                <w:lang w:val="vi-VN"/>
              </w:rPr>
              <w:t>the most crucial individual. Mak</w:t>
            </w:r>
            <w:r>
              <w:rPr>
                <w:i w:val="0"/>
                <w:iCs/>
                <w:color w:val="auto"/>
              </w:rPr>
              <w:t>ing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</w:t>
            </w:r>
            <w:r>
              <w:rPr>
                <w:i w:val="0"/>
                <w:iCs/>
                <w:color w:val="auto"/>
              </w:rPr>
              <w:t>every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decision</w:t>
            </w:r>
            <w:r>
              <w:rPr>
                <w:i w:val="0"/>
                <w:iCs/>
                <w:color w:val="auto"/>
              </w:rPr>
              <w:t>s</w:t>
            </w:r>
            <w:r w:rsidRPr="00F5771F">
              <w:rPr>
                <w:i w:val="0"/>
                <w:iCs/>
                <w:color w:val="auto"/>
                <w:lang w:val="vi-VN"/>
              </w:rPr>
              <w:t xml:space="preserve"> about the final product.</w:t>
            </w:r>
          </w:p>
        </w:tc>
        <w:tc>
          <w:tcPr>
            <w:tcW w:w="3240" w:type="dxa"/>
          </w:tcPr>
          <w:p w14:paraId="75E0529E" w14:textId="7A13293E" w:rsidR="00E86874" w:rsidRPr="001A2985" w:rsidRDefault="00E86874" w:rsidP="00E86874">
            <w:pPr>
              <w:pStyle w:val="InfoBlue"/>
              <w:rPr>
                <w:i w:val="0"/>
                <w:iCs/>
                <w:color w:val="auto"/>
              </w:rPr>
            </w:pPr>
            <w:r w:rsidRPr="001A2985">
              <w:rPr>
                <w:i w:val="0"/>
                <w:iCs/>
                <w:color w:val="auto"/>
                <w:lang w:val="vi-VN"/>
              </w:rPr>
              <w:t>Watching movie, respect</w:t>
            </w:r>
            <w:r w:rsidR="00077663">
              <w:rPr>
                <w:i w:val="0"/>
                <w:iCs/>
                <w:color w:val="auto"/>
              </w:rPr>
              <w:t>ing the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 copyright,</w:t>
            </w:r>
            <w:r w:rsidR="00077663">
              <w:rPr>
                <w:i w:val="0"/>
                <w:iCs/>
                <w:color w:val="auto"/>
              </w:rPr>
              <w:t xml:space="preserve"> leaving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 feedback </w:t>
            </w:r>
            <w:r w:rsidR="00077663">
              <w:rPr>
                <w:i w:val="0"/>
                <w:iCs/>
                <w:color w:val="auto"/>
              </w:rPr>
              <w:t xml:space="preserve">on </w:t>
            </w:r>
            <w:r w:rsidRPr="001A2985">
              <w:rPr>
                <w:i w:val="0"/>
                <w:iCs/>
                <w:color w:val="auto"/>
                <w:lang w:val="vi-VN"/>
              </w:rPr>
              <w:t xml:space="preserve">the product. </w:t>
            </w:r>
          </w:p>
        </w:tc>
        <w:tc>
          <w:tcPr>
            <w:tcW w:w="2628" w:type="dxa"/>
          </w:tcPr>
          <w:p w14:paraId="39CE8071" w14:textId="30767300" w:rsidR="00E86874" w:rsidRPr="001A2985" w:rsidRDefault="001A2985" w:rsidP="00E86874">
            <w:pPr>
              <w:pStyle w:val="InfoBlue"/>
              <w:rPr>
                <w:i w:val="0"/>
                <w:iCs/>
                <w:color w:val="auto"/>
                <w:lang w:val="vi-VN"/>
              </w:rPr>
            </w:pPr>
            <w:r w:rsidRPr="001A2985">
              <w:rPr>
                <w:i w:val="0"/>
                <w:iCs/>
                <w:color w:val="auto"/>
                <w:lang w:val="vi-VN"/>
              </w:rPr>
              <w:t>The company.</w:t>
            </w:r>
          </w:p>
        </w:tc>
      </w:tr>
    </w:tbl>
    <w:p w14:paraId="399AD5C2" w14:textId="77777777" w:rsidR="00F81399" w:rsidRDefault="00F81399">
      <w:pPr>
        <w:pStyle w:val="BodyText"/>
      </w:pPr>
    </w:p>
    <w:p w14:paraId="0407436E" w14:textId="77777777" w:rsidR="00F81399" w:rsidRDefault="000439F1">
      <w:pPr>
        <w:pStyle w:val="Heading2"/>
      </w:pPr>
      <w:bookmarkStart w:id="30" w:name="_Toc425054386"/>
      <w:bookmarkStart w:id="31" w:name="_Toc342757864"/>
      <w:bookmarkStart w:id="32" w:name="_Toc346297773"/>
      <w:bookmarkStart w:id="33" w:name="_Toc422186479"/>
      <w:bookmarkStart w:id="34" w:name="_Toc436203384"/>
      <w:bookmarkStart w:id="35" w:name="_Toc452813585"/>
      <w:bookmarkStart w:id="36" w:name="_Toc512930912"/>
      <w:bookmarkStart w:id="37" w:name="_Toc105359635"/>
      <w:r>
        <w:t>User Environment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20185645" w14:textId="1B126FA0" w:rsidR="001A2985" w:rsidRPr="000B32C9" w:rsidRDefault="001A2985" w:rsidP="001A2985">
      <w:pPr>
        <w:pStyle w:val="BodyText"/>
        <w:ind w:left="0"/>
      </w:pPr>
      <w:r w:rsidRPr="444E618D">
        <w:rPr>
          <w:lang w:val="vi-VN"/>
        </w:rPr>
        <w:t xml:space="preserve">- </w:t>
      </w:r>
      <w:r w:rsidR="002C7B53" w:rsidRPr="444E618D">
        <w:rPr>
          <w:lang w:val="vi-VN"/>
        </w:rPr>
        <w:t xml:space="preserve">There will be five people involved in this </w:t>
      </w:r>
      <w:r w:rsidR="000B32C9">
        <w:t>project, and</w:t>
      </w:r>
      <w:r w:rsidR="002B5DCA">
        <w:t xml:space="preserve"> no one will leave the project or add someone new.</w:t>
      </w:r>
    </w:p>
    <w:p w14:paraId="59630885" w14:textId="1E96FFDB" w:rsidR="001A2985" w:rsidRDefault="001A2985" w:rsidP="001A2985">
      <w:pPr>
        <w:pStyle w:val="BodyText"/>
        <w:ind w:left="0"/>
        <w:rPr>
          <w:lang w:val="vi-VN"/>
        </w:rPr>
      </w:pPr>
      <w:r>
        <w:rPr>
          <w:lang w:val="vi-VN"/>
        </w:rPr>
        <w:t>- The task cycle take</w:t>
      </w:r>
      <w:r w:rsidR="002B5DCA">
        <w:t>s roughly</w:t>
      </w:r>
      <w:r>
        <w:rPr>
          <w:lang w:val="vi-VN"/>
        </w:rPr>
        <w:t xml:space="preserve"> 2 weeks, </w:t>
      </w:r>
      <w:r w:rsidR="002B5DCA" w:rsidRPr="002B5DCA">
        <w:rPr>
          <w:lang w:val="vi-VN"/>
        </w:rPr>
        <w:t>with 1-5 days spent on each activity depending on the activity's requirements.</w:t>
      </w:r>
    </w:p>
    <w:p w14:paraId="4A989780" w14:textId="6499BF56" w:rsidR="001A2985" w:rsidRPr="000E3658" w:rsidRDefault="00230F70" w:rsidP="001A2985">
      <w:pPr>
        <w:pStyle w:val="BodyText"/>
        <w:ind w:left="0"/>
      </w:pPr>
      <w:r w:rsidRPr="444E618D">
        <w:rPr>
          <w:lang w:val="vi-VN"/>
        </w:rPr>
        <w:t xml:space="preserve">- </w:t>
      </w:r>
      <w:r w:rsidR="000E3658" w:rsidRPr="444E618D">
        <w:rPr>
          <w:lang w:val="vi-VN"/>
        </w:rPr>
        <w:t>The user is most likely watching at home or in an indoor location</w:t>
      </w:r>
      <w:r w:rsidR="000E3658">
        <w:t>, on the desktop.</w:t>
      </w:r>
    </w:p>
    <w:p w14:paraId="6445D084" w14:textId="489E1AE1" w:rsidR="00230F70" w:rsidRPr="001A2985" w:rsidRDefault="00230F70" w:rsidP="001A2985">
      <w:pPr>
        <w:pStyle w:val="BodyText"/>
        <w:ind w:left="0"/>
        <w:rPr>
          <w:lang w:val="vi-VN"/>
        </w:rPr>
      </w:pPr>
      <w:r>
        <w:rPr>
          <w:lang w:val="vi-VN"/>
        </w:rPr>
        <w:t xml:space="preserve">- </w:t>
      </w:r>
      <w:r w:rsidR="000E3658" w:rsidRPr="000E3658">
        <w:rPr>
          <w:lang w:val="vi-VN"/>
        </w:rPr>
        <w:t>Every online browser on all desktop platforms.</w:t>
      </w:r>
    </w:p>
    <w:p w14:paraId="4F125A1F" w14:textId="77777777" w:rsidR="00F81399" w:rsidRDefault="00F81399">
      <w:pPr>
        <w:pStyle w:val="BodyText"/>
      </w:pPr>
    </w:p>
    <w:p w14:paraId="0E182B7C" w14:textId="77777777" w:rsidR="00F81399" w:rsidRDefault="000439F1">
      <w:pPr>
        <w:pStyle w:val="Heading2"/>
      </w:pPr>
      <w:bookmarkStart w:id="38" w:name="_Toc452813589"/>
      <w:bookmarkStart w:id="39" w:name="_Toc512930914"/>
      <w:bookmarkStart w:id="40" w:name="_Toc105359636"/>
      <w:r>
        <w:t>Alternatives and Competition</w:t>
      </w:r>
      <w:bookmarkEnd w:id="38"/>
      <w:bookmarkEnd w:id="39"/>
      <w:bookmarkEnd w:id="40"/>
    </w:p>
    <w:p w14:paraId="258CA541" w14:textId="652E4522" w:rsidR="00AB2345" w:rsidRDefault="00AB2345" w:rsidP="00230F70">
      <w:pPr>
        <w:pStyle w:val="BodyText"/>
        <w:ind w:left="0"/>
      </w:pPr>
      <w:r w:rsidRPr="00AB2345">
        <w:t>There are some competitors in the market who compete with our company</w:t>
      </w:r>
      <w:r>
        <w:t xml:space="preserve"> such as:</w:t>
      </w:r>
    </w:p>
    <w:p w14:paraId="4ABFB4C9" w14:textId="24A86233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Netflix</w:t>
      </w:r>
    </w:p>
    <w:p w14:paraId="6B80CB67" w14:textId="1772D61C" w:rsidR="00230F70" w:rsidRDefault="00B96042" w:rsidP="00AD5183">
      <w:pPr>
        <w:pStyle w:val="BodyText"/>
        <w:numPr>
          <w:ilvl w:val="0"/>
          <w:numId w:val="33"/>
        </w:numPr>
        <w:rPr>
          <w:lang w:val="vi-VN"/>
        </w:rPr>
      </w:pPr>
      <w:r>
        <w:t>P</w:t>
      </w:r>
      <w:r w:rsidR="00230F70">
        <w:rPr>
          <w:lang w:val="vi-VN"/>
        </w:rPr>
        <w:t>himmo</w:t>
      </w:r>
      <w:r w:rsidR="00B13A5D">
        <w:t>i</w:t>
      </w:r>
      <w:r w:rsidR="00230F70">
        <w:rPr>
          <w:lang w:val="vi-VN"/>
        </w:rPr>
        <w:t>chill</w:t>
      </w:r>
    </w:p>
    <w:p w14:paraId="0AF1173A" w14:textId="427C20A4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Galaxy Play</w:t>
      </w:r>
    </w:p>
    <w:p w14:paraId="701ED06B" w14:textId="2EFD1729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Hulu</w:t>
      </w:r>
    </w:p>
    <w:p w14:paraId="4936B797" w14:textId="3E6E42BB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Disney+</w:t>
      </w:r>
    </w:p>
    <w:p w14:paraId="3D8BDB15" w14:textId="2702DAAC" w:rsidR="00230F70" w:rsidRDefault="00230F70" w:rsidP="00AD5183">
      <w:pPr>
        <w:pStyle w:val="BodyText"/>
        <w:numPr>
          <w:ilvl w:val="0"/>
          <w:numId w:val="33"/>
        </w:numPr>
        <w:rPr>
          <w:lang w:val="vi-VN"/>
        </w:rPr>
      </w:pPr>
      <w:r>
        <w:rPr>
          <w:lang w:val="vi-VN"/>
        </w:rPr>
        <w:t>Apple TV</w:t>
      </w:r>
    </w:p>
    <w:p w14:paraId="37B5CF12" w14:textId="6818653F" w:rsidR="00230F70" w:rsidRPr="00230F70" w:rsidRDefault="00230F70" w:rsidP="00230F70">
      <w:pPr>
        <w:pStyle w:val="BodyText"/>
        <w:ind w:left="0"/>
        <w:rPr>
          <w:lang w:val="vi-VN"/>
        </w:rPr>
      </w:pPr>
      <w:r>
        <w:rPr>
          <w:lang w:val="vi-VN"/>
        </w:rPr>
        <w:t xml:space="preserve"> </w:t>
      </w:r>
    </w:p>
    <w:p w14:paraId="327B9175" w14:textId="2B8CB1A9" w:rsidR="00712ACB" w:rsidRDefault="000439F1" w:rsidP="002B504C">
      <w:pPr>
        <w:pStyle w:val="Heading1"/>
      </w:pPr>
      <w:bookmarkStart w:id="41" w:name="_Toc436203402"/>
      <w:bookmarkStart w:id="42" w:name="_Toc452813596"/>
      <w:bookmarkStart w:id="43" w:name="_Toc512930918"/>
      <w:bookmarkStart w:id="44" w:name="_Toc105359637"/>
      <w:bookmarkEnd w:id="23"/>
      <w:r>
        <w:t>Product Features</w:t>
      </w:r>
      <w:bookmarkEnd w:id="41"/>
      <w:bookmarkEnd w:id="42"/>
      <w:bookmarkEnd w:id="43"/>
      <w:bookmarkEnd w:id="44"/>
    </w:p>
    <w:p w14:paraId="4F8870CB" w14:textId="33C7A7B6" w:rsidR="00B13A5D" w:rsidRDefault="00B13A5D" w:rsidP="00B13A5D">
      <w:r>
        <w:t xml:space="preserve">4.2. </w:t>
      </w:r>
      <w:r w:rsidR="00DE20CF">
        <w:tab/>
        <w:t>Admin Features:</w:t>
      </w:r>
    </w:p>
    <w:p w14:paraId="0D79AEDD" w14:textId="77777777" w:rsidR="008E4B43" w:rsidRDefault="008E4B43" w:rsidP="00B13A5D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8"/>
        <w:gridCol w:w="1661"/>
        <w:gridCol w:w="4124"/>
        <w:gridCol w:w="2103"/>
      </w:tblGrid>
      <w:tr w:rsidR="008E4B43" w:rsidRPr="00154F2E" w14:paraId="415DA935" w14:textId="77777777" w:rsidTr="008E4B43">
        <w:tc>
          <w:tcPr>
            <w:tcW w:w="968" w:type="dxa"/>
            <w:shd w:val="clear" w:color="auto" w:fill="000000" w:themeFill="text1"/>
            <w:vAlign w:val="center"/>
          </w:tcPr>
          <w:p w14:paraId="407E17B6" w14:textId="77777777" w:rsidR="008E4B43" w:rsidRPr="00154F2E" w:rsidRDefault="008E4B43" w:rsidP="008E4B4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61" w:type="dxa"/>
            <w:shd w:val="clear" w:color="auto" w:fill="000000" w:themeFill="text1"/>
            <w:vAlign w:val="center"/>
          </w:tcPr>
          <w:p w14:paraId="40608658" w14:textId="77777777" w:rsidR="008E4B43" w:rsidRPr="00154F2E" w:rsidRDefault="008E4B43" w:rsidP="008E4B4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</w:p>
        </w:tc>
        <w:tc>
          <w:tcPr>
            <w:tcW w:w="4124" w:type="dxa"/>
            <w:shd w:val="clear" w:color="auto" w:fill="000000" w:themeFill="text1"/>
            <w:vAlign w:val="center"/>
          </w:tcPr>
          <w:p w14:paraId="520EC704" w14:textId="77777777" w:rsidR="008E4B43" w:rsidRPr="00154F2E" w:rsidRDefault="008E4B43" w:rsidP="008E4B4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Description</w:t>
            </w:r>
          </w:p>
        </w:tc>
        <w:tc>
          <w:tcPr>
            <w:tcW w:w="2103" w:type="dxa"/>
            <w:shd w:val="clear" w:color="auto" w:fill="000000" w:themeFill="text1"/>
            <w:vAlign w:val="center"/>
          </w:tcPr>
          <w:p w14:paraId="1BF5D79F" w14:textId="77777777" w:rsidR="008E4B43" w:rsidRPr="00154F2E" w:rsidRDefault="008E4B43" w:rsidP="008E4B4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Priority</w:t>
            </w:r>
          </w:p>
        </w:tc>
      </w:tr>
      <w:tr w:rsidR="008E4B43" w:rsidRPr="00B96042" w14:paraId="33CC41C7" w14:textId="77777777" w:rsidTr="000B1B28">
        <w:tc>
          <w:tcPr>
            <w:tcW w:w="968" w:type="dxa"/>
          </w:tcPr>
          <w:p w14:paraId="413123CE" w14:textId="77777777" w:rsidR="008E4B43" w:rsidRPr="00B96042" w:rsidRDefault="008E4B43" w:rsidP="000B1B2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61" w:type="dxa"/>
          </w:tcPr>
          <w:p w14:paraId="15376F9A" w14:textId="77777777" w:rsidR="008E4B43" w:rsidRPr="00B96042" w:rsidRDefault="008E4B43" w:rsidP="000B1B2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Log in / sign up </w:t>
            </w:r>
          </w:p>
        </w:tc>
        <w:tc>
          <w:tcPr>
            <w:tcW w:w="4124" w:type="dxa"/>
          </w:tcPr>
          <w:p w14:paraId="0AC131A7" w14:textId="77777777" w:rsidR="008E4B43" w:rsidRPr="00B96042" w:rsidRDefault="008E4B43" w:rsidP="000B1B28">
            <w:pPr>
              <w:pStyle w:val="BodyText"/>
              <w:ind w:left="0"/>
              <w:rPr>
                <w:iCs/>
                <w:lang w:val="vi-VN"/>
              </w:rPr>
            </w:pPr>
            <w:r w:rsidRPr="00697CB1">
              <w:rPr>
                <w:iCs/>
                <w:lang w:val="vi-VN"/>
              </w:rPr>
              <w:t>Create a user account to store information for website recommendations.</w:t>
            </w:r>
          </w:p>
        </w:tc>
        <w:tc>
          <w:tcPr>
            <w:tcW w:w="2103" w:type="dxa"/>
          </w:tcPr>
          <w:p w14:paraId="309A8AD1" w14:textId="77777777" w:rsidR="008E4B43" w:rsidRPr="00B96042" w:rsidRDefault="008E4B43" w:rsidP="000B1B28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7C7A33" w:rsidRPr="00B96042" w14:paraId="311700E9" w14:textId="77777777" w:rsidTr="000B1B28">
        <w:tc>
          <w:tcPr>
            <w:tcW w:w="968" w:type="dxa"/>
          </w:tcPr>
          <w:p w14:paraId="1686D910" w14:textId="15144397" w:rsidR="007C7A33" w:rsidRPr="007C7A33" w:rsidRDefault="007C7A33" w:rsidP="000B1B28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02</w:t>
            </w:r>
          </w:p>
        </w:tc>
        <w:tc>
          <w:tcPr>
            <w:tcW w:w="1661" w:type="dxa"/>
          </w:tcPr>
          <w:p w14:paraId="4E420B0F" w14:textId="37018D03" w:rsidR="007C7A33" w:rsidRPr="00831FBD" w:rsidRDefault="007C7A33" w:rsidP="000B1B28">
            <w:pPr>
              <w:pStyle w:val="BodyText"/>
              <w:ind w:left="0"/>
              <w:rPr>
                <w:iCs/>
              </w:rPr>
            </w:pPr>
          </w:p>
        </w:tc>
        <w:tc>
          <w:tcPr>
            <w:tcW w:w="4124" w:type="dxa"/>
          </w:tcPr>
          <w:p w14:paraId="56AF2CE4" w14:textId="77777777" w:rsidR="007C7A33" w:rsidRPr="00697CB1" w:rsidRDefault="007C7A33" w:rsidP="000B1B28">
            <w:pPr>
              <w:pStyle w:val="BodyText"/>
              <w:ind w:left="0"/>
              <w:rPr>
                <w:iCs/>
                <w:lang w:val="vi-VN"/>
              </w:rPr>
            </w:pPr>
          </w:p>
        </w:tc>
        <w:tc>
          <w:tcPr>
            <w:tcW w:w="2103" w:type="dxa"/>
          </w:tcPr>
          <w:p w14:paraId="195A1CFE" w14:textId="77777777" w:rsidR="007C7A33" w:rsidRPr="00B96042" w:rsidRDefault="007C7A33" w:rsidP="000B1B28">
            <w:pPr>
              <w:pStyle w:val="BodyText"/>
              <w:ind w:left="0"/>
              <w:rPr>
                <w:iCs/>
                <w:lang w:val="vi-VN"/>
              </w:rPr>
            </w:pPr>
          </w:p>
        </w:tc>
      </w:tr>
    </w:tbl>
    <w:p w14:paraId="5213CB06" w14:textId="77777777" w:rsidR="0090026E" w:rsidRDefault="0090026E" w:rsidP="00B13A5D"/>
    <w:p w14:paraId="6A70FE2E" w14:textId="0BD4296B" w:rsidR="00DE20CF" w:rsidRDefault="00DE20CF" w:rsidP="00B13A5D"/>
    <w:p w14:paraId="6545A744" w14:textId="7F0BDCA0" w:rsidR="00DE20CF" w:rsidRPr="00DE20CF" w:rsidRDefault="00DE20CF" w:rsidP="00B13A5D">
      <w:r>
        <w:t>4.3.</w:t>
      </w:r>
      <w:r>
        <w:tab/>
        <w:t>User features: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5"/>
        <w:gridCol w:w="1683"/>
        <w:gridCol w:w="4111"/>
        <w:gridCol w:w="2097"/>
      </w:tblGrid>
      <w:tr w:rsidR="00712ACB" w:rsidRPr="00712ACB" w14:paraId="5D67272F" w14:textId="77777777" w:rsidTr="008E4B43">
        <w:tc>
          <w:tcPr>
            <w:tcW w:w="968" w:type="dxa"/>
            <w:shd w:val="clear" w:color="auto" w:fill="000000" w:themeFill="text1"/>
            <w:vAlign w:val="center"/>
          </w:tcPr>
          <w:p w14:paraId="498802AE" w14:textId="77777777" w:rsidR="00712ACB" w:rsidRPr="00154F2E" w:rsidRDefault="00712ACB" w:rsidP="008E4B4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61" w:type="dxa"/>
            <w:shd w:val="clear" w:color="auto" w:fill="000000" w:themeFill="text1"/>
            <w:vAlign w:val="center"/>
          </w:tcPr>
          <w:p w14:paraId="01DBAA80" w14:textId="77777777" w:rsidR="00712ACB" w:rsidRPr="00154F2E" w:rsidRDefault="00712ACB" w:rsidP="008E4B4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</w:p>
        </w:tc>
        <w:tc>
          <w:tcPr>
            <w:tcW w:w="4124" w:type="dxa"/>
            <w:shd w:val="clear" w:color="auto" w:fill="000000" w:themeFill="text1"/>
            <w:vAlign w:val="center"/>
          </w:tcPr>
          <w:p w14:paraId="6328A972" w14:textId="77777777" w:rsidR="00712ACB" w:rsidRPr="00154F2E" w:rsidRDefault="00712ACB" w:rsidP="008E4B4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Description</w:t>
            </w:r>
          </w:p>
        </w:tc>
        <w:tc>
          <w:tcPr>
            <w:tcW w:w="2103" w:type="dxa"/>
            <w:shd w:val="clear" w:color="auto" w:fill="000000" w:themeFill="text1"/>
            <w:vAlign w:val="center"/>
          </w:tcPr>
          <w:p w14:paraId="29F9560E" w14:textId="77777777" w:rsidR="00712ACB" w:rsidRPr="00154F2E" w:rsidRDefault="00712ACB" w:rsidP="008E4B43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Priority</w:t>
            </w:r>
          </w:p>
        </w:tc>
      </w:tr>
      <w:tr w:rsidR="00712ACB" w:rsidRPr="00712ACB" w14:paraId="48001252" w14:textId="77777777" w:rsidTr="00A74C4F">
        <w:tc>
          <w:tcPr>
            <w:tcW w:w="968" w:type="dxa"/>
          </w:tcPr>
          <w:p w14:paraId="59571695" w14:textId="19CA9FCF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61" w:type="dxa"/>
          </w:tcPr>
          <w:p w14:paraId="7D0A2A2B" w14:textId="3F6161F4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Log in / sign up </w:t>
            </w:r>
          </w:p>
        </w:tc>
        <w:tc>
          <w:tcPr>
            <w:tcW w:w="4124" w:type="dxa"/>
          </w:tcPr>
          <w:p w14:paraId="0A009DDF" w14:textId="34D1AFD0" w:rsidR="00712ACB" w:rsidRPr="00B96042" w:rsidRDefault="00697CB1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697CB1">
              <w:rPr>
                <w:iCs/>
                <w:lang w:val="vi-VN"/>
              </w:rPr>
              <w:t>Create a user account to store information for website recommendations.</w:t>
            </w:r>
          </w:p>
        </w:tc>
        <w:tc>
          <w:tcPr>
            <w:tcW w:w="2103" w:type="dxa"/>
          </w:tcPr>
          <w:p w14:paraId="54B53D5E" w14:textId="13C5E2F4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712ACB" w:rsidRPr="00712ACB" w14:paraId="2535A08E" w14:textId="77777777" w:rsidTr="00A74C4F">
        <w:tc>
          <w:tcPr>
            <w:tcW w:w="968" w:type="dxa"/>
          </w:tcPr>
          <w:p w14:paraId="45CB9F18" w14:textId="5860ACF6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661" w:type="dxa"/>
          </w:tcPr>
          <w:p w14:paraId="2FA32440" w14:textId="452B5C55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Edit user </w:t>
            </w:r>
            <w:r w:rsidRPr="00B96042">
              <w:rPr>
                <w:iCs/>
                <w:lang w:val="vi-VN"/>
              </w:rPr>
              <w:lastRenderedPageBreak/>
              <w:t>information</w:t>
            </w:r>
          </w:p>
        </w:tc>
        <w:tc>
          <w:tcPr>
            <w:tcW w:w="4124" w:type="dxa"/>
          </w:tcPr>
          <w:p w14:paraId="20B27E7F" w14:textId="6AE26D39" w:rsidR="00712ACB" w:rsidRPr="003C7C19" w:rsidRDefault="003C7C19" w:rsidP="00712AC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lastRenderedPageBreak/>
              <w:t xml:space="preserve">Changing personal </w:t>
            </w:r>
            <w:r w:rsidR="00C60833">
              <w:rPr>
                <w:iCs/>
              </w:rPr>
              <w:t>details on the</w:t>
            </w:r>
            <w:r>
              <w:rPr>
                <w:iCs/>
              </w:rPr>
              <w:t xml:space="preserve"> </w:t>
            </w:r>
            <w:r w:rsidR="00A74C4F" w:rsidRPr="00B96042">
              <w:rPr>
                <w:iCs/>
                <w:lang w:val="vi-VN"/>
              </w:rPr>
              <w:t xml:space="preserve">User </w:t>
            </w:r>
            <w:r w:rsidR="00A74C4F" w:rsidRPr="00B96042">
              <w:rPr>
                <w:iCs/>
                <w:lang w:val="vi-VN"/>
              </w:rPr>
              <w:lastRenderedPageBreak/>
              <w:t xml:space="preserve">information tab </w:t>
            </w:r>
          </w:p>
        </w:tc>
        <w:tc>
          <w:tcPr>
            <w:tcW w:w="2103" w:type="dxa"/>
          </w:tcPr>
          <w:p w14:paraId="7AABA068" w14:textId="5C1ED18F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lastRenderedPageBreak/>
              <w:t>Low</w:t>
            </w:r>
          </w:p>
        </w:tc>
      </w:tr>
      <w:tr w:rsidR="00712ACB" w:rsidRPr="00712ACB" w14:paraId="1364976E" w14:textId="77777777" w:rsidTr="00A74C4F">
        <w:tc>
          <w:tcPr>
            <w:tcW w:w="968" w:type="dxa"/>
          </w:tcPr>
          <w:p w14:paraId="155D3B49" w14:textId="2AFC5C53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03</w:t>
            </w:r>
          </w:p>
        </w:tc>
        <w:tc>
          <w:tcPr>
            <w:tcW w:w="1661" w:type="dxa"/>
          </w:tcPr>
          <w:p w14:paraId="34B80EE0" w14:textId="6E1BE633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4124" w:type="dxa"/>
          </w:tcPr>
          <w:p w14:paraId="141F796D" w14:textId="5DFE2F4A" w:rsidR="00712ACB" w:rsidRPr="00FA6A9F" w:rsidRDefault="00FA6A9F" w:rsidP="00712AC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Allowing users to watch the trailer of the movie.</w:t>
            </w:r>
          </w:p>
        </w:tc>
        <w:tc>
          <w:tcPr>
            <w:tcW w:w="2103" w:type="dxa"/>
          </w:tcPr>
          <w:p w14:paraId="1681FA1B" w14:textId="7F4022B4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712ACB" w:rsidRPr="00712ACB" w14:paraId="258D3FA9" w14:textId="77777777" w:rsidTr="00A74C4F">
        <w:tc>
          <w:tcPr>
            <w:tcW w:w="968" w:type="dxa"/>
          </w:tcPr>
          <w:p w14:paraId="15122497" w14:textId="683D2376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661" w:type="dxa"/>
          </w:tcPr>
          <w:p w14:paraId="74126F39" w14:textId="63D37E2B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Plan and pricing </w:t>
            </w:r>
          </w:p>
        </w:tc>
        <w:tc>
          <w:tcPr>
            <w:tcW w:w="4124" w:type="dxa"/>
          </w:tcPr>
          <w:p w14:paraId="0241CAA8" w14:textId="7B691F71" w:rsidR="00712ACB" w:rsidRPr="00FA6A9F" w:rsidRDefault="00A74C4F" w:rsidP="00712ACB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Basic pricing for user account</w:t>
            </w:r>
            <w:r w:rsidR="00FA6A9F">
              <w:rPr>
                <w:iCs/>
              </w:rPr>
              <w:t>.</w:t>
            </w:r>
          </w:p>
        </w:tc>
        <w:tc>
          <w:tcPr>
            <w:tcW w:w="2103" w:type="dxa"/>
          </w:tcPr>
          <w:p w14:paraId="310846B4" w14:textId="131DC42D" w:rsidR="00712ACB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A74C4F" w:rsidRPr="00712ACB" w14:paraId="400CCFF4" w14:textId="77777777" w:rsidTr="00A74C4F">
        <w:tc>
          <w:tcPr>
            <w:tcW w:w="968" w:type="dxa"/>
          </w:tcPr>
          <w:p w14:paraId="7AA4D22F" w14:textId="53EFC98C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05</w:t>
            </w:r>
          </w:p>
        </w:tc>
        <w:tc>
          <w:tcPr>
            <w:tcW w:w="1661" w:type="dxa"/>
          </w:tcPr>
          <w:p w14:paraId="20204C70" w14:textId="16BFB4F7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4124" w:type="dxa"/>
          </w:tcPr>
          <w:p w14:paraId="122125CE" w14:textId="5A95935E" w:rsidR="00A74C4F" w:rsidRPr="00B96042" w:rsidRDefault="00EE6F4F" w:rsidP="00A74C4F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EE6F4F">
              <w:rPr>
                <w:iCs/>
                <w:lang w:val="vi-VN"/>
              </w:rPr>
              <w:t>Showing the most popular movies at the moment</w:t>
            </w:r>
            <w:r>
              <w:rPr>
                <w:iCs/>
              </w:rPr>
              <w:t>.</w:t>
            </w:r>
            <w:r w:rsidR="00A74C4F" w:rsidRPr="00B96042">
              <w:rPr>
                <w:iCs/>
              </w:rPr>
              <w:tab/>
            </w:r>
          </w:p>
        </w:tc>
        <w:tc>
          <w:tcPr>
            <w:tcW w:w="2103" w:type="dxa"/>
          </w:tcPr>
          <w:p w14:paraId="1CB3FD65" w14:textId="15C45806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A74C4F" w:rsidRPr="00712ACB" w14:paraId="39ABAC22" w14:textId="77777777" w:rsidTr="00A74C4F">
        <w:tc>
          <w:tcPr>
            <w:tcW w:w="968" w:type="dxa"/>
          </w:tcPr>
          <w:p w14:paraId="0FE3DD0D" w14:textId="4CC2D5CB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06</w:t>
            </w:r>
          </w:p>
        </w:tc>
        <w:tc>
          <w:tcPr>
            <w:tcW w:w="1661" w:type="dxa"/>
          </w:tcPr>
          <w:p w14:paraId="33A3E802" w14:textId="27D1AAB4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Release calendar</w:t>
            </w:r>
          </w:p>
        </w:tc>
        <w:tc>
          <w:tcPr>
            <w:tcW w:w="4124" w:type="dxa"/>
          </w:tcPr>
          <w:p w14:paraId="3208559E" w14:textId="715158AA" w:rsidR="00A74C4F" w:rsidRPr="00F17DDF" w:rsidRDefault="00F17DDF" w:rsidP="00A74C4F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F17DDF">
              <w:rPr>
                <w:iCs/>
                <w:lang w:val="vi-VN"/>
              </w:rPr>
              <w:t>Providing a release date for an upcoming film</w:t>
            </w:r>
            <w:r>
              <w:rPr>
                <w:iCs/>
              </w:rPr>
              <w:t>.</w:t>
            </w:r>
          </w:p>
        </w:tc>
        <w:tc>
          <w:tcPr>
            <w:tcW w:w="2103" w:type="dxa"/>
          </w:tcPr>
          <w:p w14:paraId="04C94D6B" w14:textId="5C4B9FE7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A74C4F" w:rsidRPr="00712ACB" w14:paraId="6547279A" w14:textId="77777777" w:rsidTr="00A74C4F">
        <w:tc>
          <w:tcPr>
            <w:tcW w:w="968" w:type="dxa"/>
          </w:tcPr>
          <w:p w14:paraId="6CDEEEC6" w14:textId="6CB2B868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07</w:t>
            </w:r>
          </w:p>
        </w:tc>
        <w:tc>
          <w:tcPr>
            <w:tcW w:w="1661" w:type="dxa"/>
          </w:tcPr>
          <w:p w14:paraId="3F7B24D4" w14:textId="58C378C7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 w:rsidR="00F17DDF"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4124" w:type="dxa"/>
          </w:tcPr>
          <w:p w14:paraId="7240BF71" w14:textId="3DFE76DC" w:rsidR="00A74C4F" w:rsidRPr="00B96042" w:rsidRDefault="00FA7332" w:rsidP="00A74C4F">
            <w:pPr>
              <w:pStyle w:val="BodyText"/>
              <w:tabs>
                <w:tab w:val="left" w:pos="3009"/>
              </w:tabs>
              <w:ind w:left="0"/>
              <w:rPr>
                <w:iCs/>
                <w:lang w:val="vi-VN"/>
              </w:rPr>
            </w:pPr>
            <w:r w:rsidRPr="00FA7332">
              <w:rPr>
                <w:iCs/>
                <w:lang w:val="vi-VN"/>
              </w:rPr>
              <w:t>Recommend</w:t>
            </w:r>
            <w:r>
              <w:rPr>
                <w:iCs/>
              </w:rPr>
              <w:t>ing</w:t>
            </w:r>
            <w:r w:rsidRPr="00FA7332">
              <w:rPr>
                <w:iCs/>
                <w:lang w:val="vi-VN"/>
              </w:rPr>
              <w:t xml:space="preserve"> to the user if they don't know what to watch or don't want to watch a certain film/genre.</w:t>
            </w:r>
          </w:p>
        </w:tc>
        <w:tc>
          <w:tcPr>
            <w:tcW w:w="2103" w:type="dxa"/>
          </w:tcPr>
          <w:p w14:paraId="38FD3781" w14:textId="339B4145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Medium</w:t>
            </w:r>
          </w:p>
        </w:tc>
      </w:tr>
      <w:tr w:rsidR="00A74C4F" w:rsidRPr="00712ACB" w14:paraId="4E168114" w14:textId="77777777" w:rsidTr="00A74C4F">
        <w:tc>
          <w:tcPr>
            <w:tcW w:w="968" w:type="dxa"/>
          </w:tcPr>
          <w:p w14:paraId="724FB906" w14:textId="43871D9C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08</w:t>
            </w:r>
          </w:p>
        </w:tc>
        <w:tc>
          <w:tcPr>
            <w:tcW w:w="1661" w:type="dxa"/>
          </w:tcPr>
          <w:p w14:paraId="777A1097" w14:textId="5620CEAA" w:rsidR="00A74C4F" w:rsidRPr="0097732C" w:rsidRDefault="00A74C4F" w:rsidP="00712ACB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 w:rsidR="0097732C">
              <w:rPr>
                <w:iCs/>
              </w:rPr>
              <w:t>back</w:t>
            </w:r>
          </w:p>
        </w:tc>
        <w:tc>
          <w:tcPr>
            <w:tcW w:w="4124" w:type="dxa"/>
          </w:tcPr>
          <w:p w14:paraId="20DB62F9" w14:textId="4A80A8A4" w:rsidR="00A74C4F" w:rsidRPr="004972F7" w:rsidRDefault="004972F7" w:rsidP="00A74C4F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4972F7">
              <w:rPr>
                <w:iCs/>
                <w:lang w:val="vi-VN"/>
              </w:rPr>
              <w:t>Receiving and responding on user feedback</w:t>
            </w:r>
            <w:r>
              <w:rPr>
                <w:iCs/>
              </w:rPr>
              <w:t>.</w:t>
            </w:r>
          </w:p>
        </w:tc>
        <w:tc>
          <w:tcPr>
            <w:tcW w:w="2103" w:type="dxa"/>
          </w:tcPr>
          <w:p w14:paraId="1B70B683" w14:textId="6A27FEF7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Low</w:t>
            </w:r>
          </w:p>
        </w:tc>
      </w:tr>
      <w:tr w:rsidR="00A74C4F" w:rsidRPr="00712ACB" w14:paraId="2B771328" w14:textId="77777777" w:rsidTr="00A74C4F">
        <w:tc>
          <w:tcPr>
            <w:tcW w:w="968" w:type="dxa"/>
          </w:tcPr>
          <w:p w14:paraId="0DE8B732" w14:textId="3F13F965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09</w:t>
            </w:r>
          </w:p>
        </w:tc>
        <w:tc>
          <w:tcPr>
            <w:tcW w:w="1661" w:type="dxa"/>
          </w:tcPr>
          <w:p w14:paraId="33C8BB8D" w14:textId="3BC843C8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Interface for admin </w:t>
            </w:r>
          </w:p>
        </w:tc>
        <w:tc>
          <w:tcPr>
            <w:tcW w:w="4124" w:type="dxa"/>
          </w:tcPr>
          <w:p w14:paraId="36CFE784" w14:textId="26022686" w:rsidR="00A74C4F" w:rsidRPr="00B96042" w:rsidRDefault="0064545D" w:rsidP="00A74C4F">
            <w:pPr>
              <w:pStyle w:val="BodyText"/>
              <w:tabs>
                <w:tab w:val="left" w:pos="3009"/>
              </w:tabs>
              <w:ind w:left="0"/>
              <w:rPr>
                <w:iCs/>
                <w:lang w:val="vi-VN"/>
              </w:rPr>
            </w:pPr>
            <w:r w:rsidRPr="0064545D">
              <w:rPr>
                <w:iCs/>
                <w:lang w:val="vi-VN"/>
              </w:rPr>
              <w:t>The main administrative interface for overall system control.</w:t>
            </w:r>
          </w:p>
        </w:tc>
        <w:tc>
          <w:tcPr>
            <w:tcW w:w="2103" w:type="dxa"/>
          </w:tcPr>
          <w:p w14:paraId="60F17DE1" w14:textId="0B4CB363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High</w:t>
            </w:r>
          </w:p>
        </w:tc>
      </w:tr>
      <w:tr w:rsidR="00A74C4F" w:rsidRPr="00712ACB" w14:paraId="4DE0511D" w14:textId="77777777" w:rsidTr="00A74C4F">
        <w:tc>
          <w:tcPr>
            <w:tcW w:w="968" w:type="dxa"/>
          </w:tcPr>
          <w:p w14:paraId="542A51C5" w14:textId="5DC49266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10</w:t>
            </w:r>
          </w:p>
        </w:tc>
        <w:tc>
          <w:tcPr>
            <w:tcW w:w="1661" w:type="dxa"/>
          </w:tcPr>
          <w:p w14:paraId="768FC941" w14:textId="59314A6A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4124" w:type="dxa"/>
          </w:tcPr>
          <w:p w14:paraId="0528C8E4" w14:textId="2D8B68CF" w:rsidR="00A74C4F" w:rsidRPr="007E7CBA" w:rsidRDefault="007E7CBA" w:rsidP="00A74C4F">
            <w:pPr>
              <w:pStyle w:val="BodyText"/>
              <w:tabs>
                <w:tab w:val="left" w:pos="3009"/>
              </w:tabs>
              <w:ind w:left="0"/>
              <w:rPr>
                <w:iCs/>
              </w:rPr>
            </w:pPr>
            <w:r w:rsidRPr="007E7CBA">
              <w:rPr>
                <w:iCs/>
                <w:lang w:val="vi-VN"/>
              </w:rPr>
              <w:t>The overall user interface of the website</w:t>
            </w:r>
            <w:r>
              <w:rPr>
                <w:iCs/>
              </w:rPr>
              <w:t>.</w:t>
            </w:r>
          </w:p>
        </w:tc>
        <w:tc>
          <w:tcPr>
            <w:tcW w:w="2103" w:type="dxa"/>
          </w:tcPr>
          <w:p w14:paraId="08AF7320" w14:textId="5A89E367" w:rsidR="00A74C4F" w:rsidRPr="00B96042" w:rsidRDefault="00A74C4F" w:rsidP="00712AC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High</w:t>
            </w:r>
          </w:p>
        </w:tc>
      </w:tr>
    </w:tbl>
    <w:p w14:paraId="36CFFFD3" w14:textId="0902C89F" w:rsidR="00F81399" w:rsidRDefault="00F81399">
      <w:pPr>
        <w:pStyle w:val="InfoBlue"/>
      </w:pPr>
    </w:p>
    <w:p w14:paraId="64961BCA" w14:textId="77777777" w:rsidR="00F81399" w:rsidRDefault="00396EAE">
      <w:pPr>
        <w:pStyle w:val="Heading1"/>
      </w:pPr>
      <w:bookmarkStart w:id="45" w:name="_Toc436203408"/>
      <w:bookmarkStart w:id="46" w:name="_Toc452813602"/>
      <w:bookmarkStart w:id="47" w:name="_Toc512930919"/>
      <w:bookmarkStart w:id="48" w:name="_Toc105359638"/>
      <w:r>
        <w:t>Non-Functional</w:t>
      </w:r>
      <w:r w:rsidR="000439F1">
        <w:t xml:space="preserve"> Requirements</w:t>
      </w:r>
      <w:bookmarkEnd w:id="45"/>
      <w:bookmarkEnd w:id="46"/>
      <w:bookmarkEnd w:id="47"/>
      <w:bookmarkEnd w:id="48"/>
    </w:p>
    <w:p w14:paraId="3B1C95C4" w14:textId="3CEFB5B7" w:rsidR="00A74C4F" w:rsidRDefault="00A74C4F" w:rsidP="00AE29BF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 xml:space="preserve">Hardware: </w:t>
      </w:r>
      <w:r w:rsidR="00B87CE3" w:rsidRPr="00B87CE3">
        <w:rPr>
          <w:lang w:val="vi-VN"/>
        </w:rPr>
        <w:t>Any device with a desktop interface</w:t>
      </w:r>
      <w:r w:rsidR="00B87CE3">
        <w:t>.</w:t>
      </w:r>
    </w:p>
    <w:p w14:paraId="1D35CE53" w14:textId="35F6C4A0" w:rsidR="00C54BA5" w:rsidRDefault="00C54BA5" w:rsidP="00AE29BF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>Platform: Window</w:t>
      </w:r>
      <w:r w:rsidR="002B504C">
        <w:t>s</w:t>
      </w:r>
      <w:r>
        <w:rPr>
          <w:lang w:val="vi-VN"/>
        </w:rPr>
        <w:t xml:space="preserve"> </w:t>
      </w:r>
      <w:r w:rsidR="002B504C">
        <w:t>7/</w:t>
      </w:r>
      <w:r>
        <w:rPr>
          <w:lang w:val="vi-VN"/>
        </w:rPr>
        <w:t xml:space="preserve">10/11, any Linux distributions, MacOS, </w:t>
      </w:r>
      <w:r w:rsidR="00A90EAE" w:rsidRPr="00A90EAE">
        <w:rPr>
          <w:lang w:val="vi-VN"/>
        </w:rPr>
        <w:t>and other operating systems are supported.</w:t>
      </w:r>
    </w:p>
    <w:p w14:paraId="36CCCB82" w14:textId="1968A545" w:rsidR="00C54BA5" w:rsidRDefault="00C54BA5" w:rsidP="00AE29BF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 xml:space="preserve">Performance requirements: </w:t>
      </w:r>
      <w:r w:rsidR="00A90EAE" w:rsidRPr="00A90EAE">
        <w:rPr>
          <w:lang w:val="vi-VN"/>
        </w:rPr>
        <w:t>Not required</w:t>
      </w:r>
      <w:r w:rsidR="00A90EAE">
        <w:t>.</w:t>
      </w:r>
    </w:p>
    <w:p w14:paraId="25119736" w14:textId="1CA24CCA" w:rsidR="00C54BA5" w:rsidRDefault="00C54BA5" w:rsidP="00AE29BF">
      <w:pPr>
        <w:pStyle w:val="BodyText"/>
        <w:numPr>
          <w:ilvl w:val="0"/>
          <w:numId w:val="30"/>
        </w:numPr>
        <w:rPr>
          <w:lang w:val="vi-VN"/>
        </w:rPr>
      </w:pPr>
      <w:r>
        <w:rPr>
          <w:lang w:val="vi-VN"/>
        </w:rPr>
        <w:t>Environmental requirement</w:t>
      </w:r>
      <w:r w:rsidR="00A90EAE">
        <w:t>s</w:t>
      </w:r>
      <w:r>
        <w:rPr>
          <w:lang w:val="vi-VN"/>
        </w:rPr>
        <w:t>: Internet</w:t>
      </w:r>
      <w:r w:rsidR="00A90EAE">
        <w:t>.</w:t>
      </w:r>
    </w:p>
    <w:p w14:paraId="5134C627" w14:textId="77777777" w:rsidR="00C54BA5" w:rsidRPr="00A74C4F" w:rsidRDefault="00C54BA5" w:rsidP="00A74C4F">
      <w:pPr>
        <w:pStyle w:val="BodyText"/>
        <w:rPr>
          <w:lang w:val="vi-VN"/>
        </w:rPr>
      </w:pPr>
    </w:p>
    <w:sectPr w:rsidR="00C54BA5" w:rsidRPr="00A74C4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4268D" w14:textId="77777777" w:rsidR="000E5E06" w:rsidRDefault="000E5E06">
      <w:pPr>
        <w:spacing w:line="240" w:lineRule="auto"/>
      </w:pPr>
      <w:r>
        <w:separator/>
      </w:r>
    </w:p>
  </w:endnote>
  <w:endnote w:type="continuationSeparator" w:id="0">
    <w:p w14:paraId="2AF05C8F" w14:textId="77777777" w:rsidR="000E5E06" w:rsidRDefault="000E5E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4E618D" w14:paraId="23CF3590" w14:textId="77777777" w:rsidTr="444E618D">
      <w:tc>
        <w:tcPr>
          <w:tcW w:w="3120" w:type="dxa"/>
        </w:tcPr>
        <w:p w14:paraId="5CDE7C56" w14:textId="1D3ACFC5" w:rsidR="444E618D" w:rsidRDefault="444E618D" w:rsidP="444E618D">
          <w:pPr>
            <w:pStyle w:val="Header"/>
            <w:ind w:left="-115"/>
          </w:pPr>
        </w:p>
      </w:tc>
      <w:tc>
        <w:tcPr>
          <w:tcW w:w="3120" w:type="dxa"/>
        </w:tcPr>
        <w:p w14:paraId="005E8155" w14:textId="488CBEFF" w:rsidR="444E618D" w:rsidRDefault="444E618D" w:rsidP="444E618D">
          <w:pPr>
            <w:pStyle w:val="Header"/>
            <w:jc w:val="center"/>
          </w:pPr>
        </w:p>
      </w:tc>
      <w:tc>
        <w:tcPr>
          <w:tcW w:w="3120" w:type="dxa"/>
        </w:tcPr>
        <w:p w14:paraId="4C650F03" w14:textId="775D2B7C" w:rsidR="444E618D" w:rsidRDefault="444E618D" w:rsidP="444E618D">
          <w:pPr>
            <w:pStyle w:val="Header"/>
            <w:ind w:right="-115"/>
            <w:jc w:val="right"/>
          </w:pPr>
        </w:p>
      </w:tc>
    </w:tr>
  </w:tbl>
  <w:p w14:paraId="5F5FAEC8" w14:textId="606887E6" w:rsidR="444E618D" w:rsidRDefault="444E618D" w:rsidP="444E61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81399" w14:paraId="5BD93C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B95ECF" w14:textId="1F492ACD" w:rsidR="00F81399" w:rsidRDefault="00F8139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76F441" w14:textId="364E6EA3" w:rsidR="00F81399" w:rsidRDefault="000439F1" w:rsidP="0006309C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fldSimple w:instr="DOCPROPERTY &quot;Company&quot;  \* MERGEFORMAT">
            <w:r w:rsidR="00667694">
              <w:t>Group 8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B617B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853F46" w14:textId="77777777" w:rsidR="00F81399" w:rsidRDefault="000439F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36428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37E7F760" w14:textId="77777777" w:rsidR="00F81399" w:rsidRDefault="00F81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15EEB" w14:textId="77777777" w:rsidR="000E5E06" w:rsidRDefault="000E5E06">
      <w:pPr>
        <w:spacing w:line="240" w:lineRule="auto"/>
      </w:pPr>
      <w:r>
        <w:separator/>
      </w:r>
    </w:p>
  </w:footnote>
  <w:footnote w:type="continuationSeparator" w:id="0">
    <w:p w14:paraId="1E8B9FE5" w14:textId="77777777" w:rsidR="000E5E06" w:rsidRDefault="000E5E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FD4B" w14:textId="77777777" w:rsidR="00F81399" w:rsidRDefault="00F81399">
    <w:pPr>
      <w:rPr>
        <w:sz w:val="24"/>
      </w:rPr>
    </w:pPr>
  </w:p>
  <w:p w14:paraId="0AACE171" w14:textId="77777777" w:rsidR="00F81399" w:rsidRDefault="00F81399">
    <w:pPr>
      <w:pBdr>
        <w:top w:val="single" w:sz="6" w:space="1" w:color="auto"/>
      </w:pBdr>
      <w:rPr>
        <w:sz w:val="24"/>
      </w:rPr>
    </w:pPr>
  </w:p>
  <w:p w14:paraId="2551728F" w14:textId="030C9825" w:rsidR="00F81399" w:rsidRDefault="00F813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14:paraId="40A4AEDE" w14:textId="77777777" w:rsidR="00F81399" w:rsidRDefault="00F81399">
    <w:pPr>
      <w:pBdr>
        <w:bottom w:val="single" w:sz="6" w:space="1" w:color="auto"/>
      </w:pBdr>
      <w:jc w:val="right"/>
      <w:rPr>
        <w:sz w:val="24"/>
      </w:rPr>
    </w:pPr>
  </w:p>
  <w:p w14:paraId="08D5491A" w14:textId="77777777" w:rsidR="00F81399" w:rsidRDefault="00F81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81399" w14:paraId="421F9388" w14:textId="77777777">
      <w:tc>
        <w:tcPr>
          <w:tcW w:w="6379" w:type="dxa"/>
        </w:tcPr>
        <w:p w14:paraId="45284CA3" w14:textId="164DB90C" w:rsidR="00F81399" w:rsidRPr="00546134" w:rsidRDefault="009C17DD">
          <w:fldSimple w:instr=" SUBJECT  \* MERGEFORMAT ">
            <w:r w:rsidR="00667694">
              <w:t>MOVIE STREAMING WEBSITE</w:t>
            </w:r>
          </w:fldSimple>
        </w:p>
      </w:tc>
      <w:tc>
        <w:tcPr>
          <w:tcW w:w="3179" w:type="dxa"/>
        </w:tcPr>
        <w:p w14:paraId="3610EB4C" w14:textId="77777777" w:rsidR="00F81399" w:rsidRDefault="000439F1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F81399" w14:paraId="2154D9B8" w14:textId="77777777">
      <w:tc>
        <w:tcPr>
          <w:tcW w:w="6379" w:type="dxa"/>
        </w:tcPr>
        <w:p w14:paraId="506BA8D7" w14:textId="05615F54" w:rsidR="00F81399" w:rsidRDefault="009C17DD" w:rsidP="00B243D1">
          <w:fldSimple w:instr="TITLE  \* MERGEFORMAT">
            <w:r w:rsidR="00667694">
              <w:t>Vision (Small Project)</w:t>
            </w:r>
          </w:fldSimple>
        </w:p>
      </w:tc>
      <w:tc>
        <w:tcPr>
          <w:tcW w:w="3179" w:type="dxa"/>
        </w:tcPr>
        <w:p w14:paraId="4D39112D" w14:textId="19816B27" w:rsidR="00F81399" w:rsidRDefault="000439F1">
          <w:r>
            <w:t xml:space="preserve">  Date:  &lt;</w:t>
          </w:r>
          <w:r w:rsidR="00840CEF">
            <w:t>03</w:t>
          </w:r>
          <w:r>
            <w:t>/</w:t>
          </w:r>
          <w:r w:rsidR="00840CEF">
            <w:t>Jun</w:t>
          </w:r>
          <w:r>
            <w:t>/</w:t>
          </w:r>
          <w:r w:rsidR="00840CEF">
            <w:t>22</w:t>
          </w:r>
          <w:r>
            <w:t>&gt;</w:t>
          </w:r>
        </w:p>
      </w:tc>
    </w:tr>
    <w:tr w:rsidR="00F81399" w14:paraId="2D25259B" w14:textId="77777777">
      <w:tc>
        <w:tcPr>
          <w:tcW w:w="9558" w:type="dxa"/>
          <w:gridSpan w:val="2"/>
        </w:tcPr>
        <w:p w14:paraId="4F3130AC" w14:textId="77777777" w:rsidR="00F81399" w:rsidRDefault="000439F1">
          <w:r>
            <w:t>&lt;document identifier&gt;</w:t>
          </w:r>
        </w:p>
      </w:tc>
    </w:tr>
  </w:tbl>
  <w:p w14:paraId="05206D19" w14:textId="77777777" w:rsidR="00F81399" w:rsidRDefault="00F81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43E5219"/>
    <w:multiLevelType w:val="hybridMultilevel"/>
    <w:tmpl w:val="9FBEB852"/>
    <w:lvl w:ilvl="0" w:tplc="44A617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74C2E0F"/>
    <w:multiLevelType w:val="hybridMultilevel"/>
    <w:tmpl w:val="75E66F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0B03A31"/>
    <w:multiLevelType w:val="hybridMultilevel"/>
    <w:tmpl w:val="68ACE5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1ED0D6E"/>
    <w:multiLevelType w:val="hybridMultilevel"/>
    <w:tmpl w:val="ED5EE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9466227">
    <w:abstractNumId w:val="0"/>
  </w:num>
  <w:num w:numId="2" w16cid:durableId="702681016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0545342">
    <w:abstractNumId w:val="3"/>
  </w:num>
  <w:num w:numId="4" w16cid:durableId="1309048341">
    <w:abstractNumId w:val="14"/>
  </w:num>
  <w:num w:numId="5" w16cid:durableId="1196847818">
    <w:abstractNumId w:val="30"/>
  </w:num>
  <w:num w:numId="6" w16cid:durableId="896010709">
    <w:abstractNumId w:val="22"/>
  </w:num>
  <w:num w:numId="7" w16cid:durableId="1161235493">
    <w:abstractNumId w:val="20"/>
  </w:num>
  <w:num w:numId="8" w16cid:durableId="1018316220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488601093">
    <w:abstractNumId w:val="2"/>
  </w:num>
  <w:num w:numId="10" w16cid:durableId="62530140">
    <w:abstractNumId w:val="29"/>
  </w:num>
  <w:num w:numId="11" w16cid:durableId="163669402">
    <w:abstractNumId w:val="4"/>
  </w:num>
  <w:num w:numId="12" w16cid:durableId="1941452396">
    <w:abstractNumId w:val="15"/>
  </w:num>
  <w:num w:numId="13" w16cid:durableId="137916416">
    <w:abstractNumId w:val="13"/>
  </w:num>
  <w:num w:numId="14" w16cid:durableId="2133085912">
    <w:abstractNumId w:val="28"/>
  </w:num>
  <w:num w:numId="15" w16cid:durableId="1123646207">
    <w:abstractNumId w:val="12"/>
  </w:num>
  <w:num w:numId="16" w16cid:durableId="889339599">
    <w:abstractNumId w:val="6"/>
  </w:num>
  <w:num w:numId="17" w16cid:durableId="1892422888">
    <w:abstractNumId w:val="27"/>
  </w:num>
  <w:num w:numId="18" w16cid:durableId="1622954373">
    <w:abstractNumId w:val="19"/>
  </w:num>
  <w:num w:numId="19" w16cid:durableId="697316066">
    <w:abstractNumId w:val="7"/>
  </w:num>
  <w:num w:numId="20" w16cid:durableId="1587303921">
    <w:abstractNumId w:val="18"/>
  </w:num>
  <w:num w:numId="21" w16cid:durableId="1155606885">
    <w:abstractNumId w:val="11"/>
  </w:num>
  <w:num w:numId="22" w16cid:durableId="1919166029">
    <w:abstractNumId w:val="26"/>
  </w:num>
  <w:num w:numId="23" w16cid:durableId="1761638696">
    <w:abstractNumId w:val="10"/>
  </w:num>
  <w:num w:numId="24" w16cid:durableId="2069331905">
    <w:abstractNumId w:val="9"/>
  </w:num>
  <w:num w:numId="25" w16cid:durableId="1455979777">
    <w:abstractNumId w:val="8"/>
  </w:num>
  <w:num w:numId="26" w16cid:durableId="521208574">
    <w:abstractNumId w:val="23"/>
  </w:num>
  <w:num w:numId="27" w16cid:durableId="1540825282">
    <w:abstractNumId w:val="25"/>
  </w:num>
  <w:num w:numId="28" w16cid:durableId="770275484">
    <w:abstractNumId w:val="31"/>
  </w:num>
  <w:num w:numId="29" w16cid:durableId="131137580">
    <w:abstractNumId w:val="17"/>
  </w:num>
  <w:num w:numId="30" w16cid:durableId="478376322">
    <w:abstractNumId w:val="24"/>
  </w:num>
  <w:num w:numId="31" w16cid:durableId="552355759">
    <w:abstractNumId w:val="21"/>
  </w:num>
  <w:num w:numId="32" w16cid:durableId="1840460306">
    <w:abstractNumId w:val="5"/>
  </w:num>
  <w:num w:numId="33" w16cid:durableId="8011887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MjMzMrI0NzA1NDJT0lEKTi0uzszPAykwrAUA5McbTSwAAAA="/>
  </w:docVars>
  <w:rsids>
    <w:rsidRoot w:val="00A240EE"/>
    <w:rsid w:val="0004399D"/>
    <w:rsid w:val="000439F1"/>
    <w:rsid w:val="0006309C"/>
    <w:rsid w:val="00077663"/>
    <w:rsid w:val="000B1A55"/>
    <w:rsid w:val="000B32C9"/>
    <w:rsid w:val="000B617B"/>
    <w:rsid w:val="000E3658"/>
    <w:rsid w:val="000E5E06"/>
    <w:rsid w:val="000F6D4D"/>
    <w:rsid w:val="00154F2E"/>
    <w:rsid w:val="001A2985"/>
    <w:rsid w:val="00230F70"/>
    <w:rsid w:val="00272B7D"/>
    <w:rsid w:val="00291AD4"/>
    <w:rsid w:val="002B504C"/>
    <w:rsid w:val="002B5DCA"/>
    <w:rsid w:val="002C7B53"/>
    <w:rsid w:val="002F0BB4"/>
    <w:rsid w:val="00344CE2"/>
    <w:rsid w:val="00396EAE"/>
    <w:rsid w:val="003C7C19"/>
    <w:rsid w:val="003F7AB9"/>
    <w:rsid w:val="004972F7"/>
    <w:rsid w:val="004D5E8E"/>
    <w:rsid w:val="004D66E1"/>
    <w:rsid w:val="00546134"/>
    <w:rsid w:val="0062473B"/>
    <w:rsid w:val="0064545D"/>
    <w:rsid w:val="00667694"/>
    <w:rsid w:val="00697CB1"/>
    <w:rsid w:val="00712ACB"/>
    <w:rsid w:val="00785870"/>
    <w:rsid w:val="007B4232"/>
    <w:rsid w:val="007B6235"/>
    <w:rsid w:val="007C7A33"/>
    <w:rsid w:val="007E26D7"/>
    <w:rsid w:val="007E51DB"/>
    <w:rsid w:val="007E7CBA"/>
    <w:rsid w:val="00831FBD"/>
    <w:rsid w:val="00840CEF"/>
    <w:rsid w:val="0084728B"/>
    <w:rsid w:val="008D383C"/>
    <w:rsid w:val="008E4B43"/>
    <w:rsid w:val="0090026E"/>
    <w:rsid w:val="00916188"/>
    <w:rsid w:val="00920DB9"/>
    <w:rsid w:val="00940EE7"/>
    <w:rsid w:val="0097732C"/>
    <w:rsid w:val="0099014D"/>
    <w:rsid w:val="009B6E8E"/>
    <w:rsid w:val="009C17DD"/>
    <w:rsid w:val="00A03D1E"/>
    <w:rsid w:val="00A240EE"/>
    <w:rsid w:val="00A24F07"/>
    <w:rsid w:val="00A277D7"/>
    <w:rsid w:val="00A42D33"/>
    <w:rsid w:val="00A74C4F"/>
    <w:rsid w:val="00A90EAE"/>
    <w:rsid w:val="00A946CF"/>
    <w:rsid w:val="00AA3E87"/>
    <w:rsid w:val="00AB2345"/>
    <w:rsid w:val="00AD5183"/>
    <w:rsid w:val="00AE29BF"/>
    <w:rsid w:val="00B13A5D"/>
    <w:rsid w:val="00B243D1"/>
    <w:rsid w:val="00B83F41"/>
    <w:rsid w:val="00B87CE3"/>
    <w:rsid w:val="00B96042"/>
    <w:rsid w:val="00BB1FC6"/>
    <w:rsid w:val="00C36428"/>
    <w:rsid w:val="00C54BA5"/>
    <w:rsid w:val="00C60833"/>
    <w:rsid w:val="00C85B0A"/>
    <w:rsid w:val="00CF5D4E"/>
    <w:rsid w:val="00D17833"/>
    <w:rsid w:val="00DC1A88"/>
    <w:rsid w:val="00DD730F"/>
    <w:rsid w:val="00DE20CF"/>
    <w:rsid w:val="00E06E62"/>
    <w:rsid w:val="00E71F4D"/>
    <w:rsid w:val="00E72BA6"/>
    <w:rsid w:val="00E86874"/>
    <w:rsid w:val="00E95847"/>
    <w:rsid w:val="00ED2306"/>
    <w:rsid w:val="00EE1EEC"/>
    <w:rsid w:val="00EE6F4F"/>
    <w:rsid w:val="00F17DDF"/>
    <w:rsid w:val="00F5771F"/>
    <w:rsid w:val="00F81399"/>
    <w:rsid w:val="00FA6A9F"/>
    <w:rsid w:val="00FA7332"/>
    <w:rsid w:val="00FB7500"/>
    <w:rsid w:val="00FE7146"/>
    <w:rsid w:val="444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68A5E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B4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3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3D1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712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8E4B43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55385A-DFBD-4C71-9BFF-E985D033A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19</TotalTime>
  <Pages>6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(Small Project)</vt:lpstr>
    </vt:vector>
  </TitlesOfParts>
  <Company>Group 8</Company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MOVIE STREAMING WEBSITE</dc:subject>
  <dc:creator>David Kesfaw</dc:creator>
  <cp:lastModifiedBy>NGUYỄN TRUNG NGUYÊN</cp:lastModifiedBy>
  <cp:revision>75</cp:revision>
  <cp:lastPrinted>2022-06-05T15:15:00Z</cp:lastPrinted>
  <dcterms:created xsi:type="dcterms:W3CDTF">2014-09-19T12:16:00Z</dcterms:created>
  <dcterms:modified xsi:type="dcterms:W3CDTF">2022-06-08T07:03:00Z</dcterms:modified>
</cp:coreProperties>
</file>
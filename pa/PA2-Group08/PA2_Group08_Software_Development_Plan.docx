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773F0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6A4">
        <w:t xml:space="preserve">MOVIE STREAMING </w:t>
      </w:r>
      <w:r w:rsidR="00D42B20">
        <w:t>WEBSITE</w:t>
      </w:r>
      <w:r>
        <w:fldChar w:fldCharType="end"/>
      </w:r>
    </w:p>
    <w:p w14:paraId="3504309F" w14:textId="053AD2C7" w:rsidR="007C47A5" w:rsidRDefault="00773F03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33ACC">
        <w:t>Software Development Plan</w:t>
      </w:r>
      <w:r>
        <w:fldChar w:fldCharType="end"/>
      </w:r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5C8FD866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235916">
              <w:rPr>
                <w:noProof/>
              </w:rPr>
              <w:t>19/Jun/22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2899EE86" w:rsidR="007C47A5" w:rsidRDefault="007C47A5">
            <w:pPr>
              <w:pStyle w:val="Tabletext"/>
            </w:pPr>
            <w:r>
              <w:t>&lt;</w:t>
            </w:r>
            <w:r w:rsidR="0057156D">
              <w:t>1.0</w:t>
            </w:r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773F0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773F0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773F0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773F0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773F0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773F03">
        <w:lastRenderedPageBreak/>
        <w:fldChar w:fldCharType="begin"/>
      </w:r>
      <w:r w:rsidR="00773F03">
        <w:instrText xml:space="preserve"> TITLE  \* MERGEFORMAT </w:instrText>
      </w:r>
      <w:r w:rsidR="00773F03">
        <w:fldChar w:fldCharType="separate"/>
      </w:r>
      <w:r w:rsidR="007748E1">
        <w:t>Software Development Plan</w:t>
      </w:r>
      <w:r w:rsidR="00773F03">
        <w:fldChar w:fldCharType="end"/>
      </w:r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5457F280" w14:textId="77777777" w:rsidTr="0042404A">
        <w:tc>
          <w:tcPr>
            <w:tcW w:w="965" w:type="dxa"/>
            <w:shd w:val="clear" w:color="auto" w:fill="000000" w:themeFill="text1"/>
            <w:vAlign w:val="center"/>
          </w:tcPr>
          <w:p w14:paraId="1564E249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bookmarkStart w:id="18" w:name="_Toc524312837"/>
            <w:bookmarkStart w:id="19" w:name="_Toc307271019"/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5A49C14A" w14:textId="77777777" w:rsidR="0042404A" w:rsidRPr="00154F2E" w:rsidRDefault="0042404A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11" w:type="dxa"/>
            <w:shd w:val="clear" w:color="auto" w:fill="000000" w:themeFill="text1"/>
            <w:vAlign w:val="center"/>
          </w:tcPr>
          <w:p w14:paraId="5A892B9E" w14:textId="3C130BFF" w:rsidR="0042404A" w:rsidRPr="00154F2E" w:rsidRDefault="00543F63" w:rsidP="0042404A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42404A" w:rsidRPr="00712ACB" w14:paraId="0D5BC8D9" w14:textId="77777777" w:rsidTr="00BD4985">
        <w:tc>
          <w:tcPr>
            <w:tcW w:w="965" w:type="dxa"/>
            <w:vAlign w:val="center"/>
          </w:tcPr>
          <w:p w14:paraId="4CFF091E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6F0D9DF6" w14:textId="2A54CD0D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4111" w:type="dxa"/>
            <w:vAlign w:val="center"/>
          </w:tcPr>
          <w:p w14:paraId="7871CCF1" w14:textId="303371C7" w:rsidR="0042404A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BD4985" w:rsidRPr="00712ACB" w14:paraId="08F924BF" w14:textId="77777777" w:rsidTr="00BD4985">
        <w:tc>
          <w:tcPr>
            <w:tcW w:w="965" w:type="dxa"/>
            <w:vAlign w:val="center"/>
          </w:tcPr>
          <w:p w14:paraId="1534F0DF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2B094BCB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11" w:type="dxa"/>
            <w:vAlign w:val="center"/>
          </w:tcPr>
          <w:p w14:paraId="1EAD67BD" w14:textId="072D3767" w:rsidR="00BD4985" w:rsidRPr="003C7C19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5886282F" w14:textId="77777777" w:rsidTr="00BD4985">
        <w:tc>
          <w:tcPr>
            <w:tcW w:w="965" w:type="dxa"/>
            <w:vAlign w:val="center"/>
          </w:tcPr>
          <w:p w14:paraId="5903647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72320218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  <w:vAlign w:val="center"/>
          </w:tcPr>
          <w:p w14:paraId="03873CE5" w14:textId="6CB32F80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6FB4F786" w14:textId="77777777" w:rsidTr="00BD4985">
        <w:tc>
          <w:tcPr>
            <w:tcW w:w="965" w:type="dxa"/>
            <w:vAlign w:val="center"/>
          </w:tcPr>
          <w:p w14:paraId="2DC0887D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4E40EF16" w14:textId="124B45A4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4111" w:type="dxa"/>
            <w:vAlign w:val="center"/>
          </w:tcPr>
          <w:p w14:paraId="2C210A5E" w14:textId="31322D79" w:rsidR="00BD4985" w:rsidRPr="00FA6A9F" w:rsidRDefault="00BD4985" w:rsidP="00BD4985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</w:tr>
      <w:tr w:rsidR="00BD4985" w:rsidRPr="00712ACB" w14:paraId="4FE0C208" w14:textId="77777777" w:rsidTr="00BD4985">
        <w:tc>
          <w:tcPr>
            <w:tcW w:w="965" w:type="dxa"/>
            <w:vAlign w:val="center"/>
          </w:tcPr>
          <w:p w14:paraId="0C88CF3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77820416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  <w:vAlign w:val="center"/>
          </w:tcPr>
          <w:p w14:paraId="51E3A60B" w14:textId="6D074B0E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16B921A8" w14:textId="77777777" w:rsidTr="00BD4985">
        <w:tc>
          <w:tcPr>
            <w:tcW w:w="965" w:type="dxa"/>
            <w:vAlign w:val="center"/>
          </w:tcPr>
          <w:p w14:paraId="7C808997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6A2B5A24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11" w:type="dxa"/>
            <w:vAlign w:val="center"/>
          </w:tcPr>
          <w:p w14:paraId="1C2E13B0" w14:textId="4BD73898" w:rsidR="00BD4985" w:rsidRPr="00F17DDF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BD4985" w:rsidRPr="00712ACB" w14:paraId="7BF6E200" w14:textId="77777777" w:rsidTr="00BD4985">
        <w:tc>
          <w:tcPr>
            <w:tcW w:w="965" w:type="dxa"/>
            <w:vAlign w:val="center"/>
          </w:tcPr>
          <w:p w14:paraId="574CE646" w14:textId="77777777" w:rsidR="00BD4985" w:rsidRPr="00B96042" w:rsidRDefault="00BD4985" w:rsidP="00BD498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3C2AE6C5" w14:textId="77777777" w:rsidR="00BD4985" w:rsidRPr="00B96042" w:rsidRDefault="00BD4985" w:rsidP="00BD4985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  <w:vAlign w:val="center"/>
          </w:tcPr>
          <w:p w14:paraId="54E3D727" w14:textId="1AA2F743" w:rsidR="00BD4985" w:rsidRPr="00B96042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</w:tr>
      <w:tr w:rsidR="0042404A" w:rsidRPr="00712ACB" w14:paraId="710270FA" w14:textId="77777777" w:rsidTr="00BD4985">
        <w:tc>
          <w:tcPr>
            <w:tcW w:w="965" w:type="dxa"/>
            <w:vAlign w:val="center"/>
          </w:tcPr>
          <w:p w14:paraId="49491269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83" w:type="dxa"/>
            <w:vAlign w:val="center"/>
          </w:tcPr>
          <w:p w14:paraId="13541C17" w14:textId="77777777" w:rsidR="0042404A" w:rsidRPr="0097732C" w:rsidRDefault="0042404A" w:rsidP="0042404A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  <w:vAlign w:val="center"/>
          </w:tcPr>
          <w:p w14:paraId="1CC65EF2" w14:textId="7DF1FF34" w:rsidR="0042404A" w:rsidRPr="004972F7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64B61517" w14:textId="77777777" w:rsidR="004C05E8" w:rsidRDefault="004C05E8">
      <w:r>
        <w:br w:type="page"/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</w:tblGrid>
      <w:tr w:rsidR="0042404A" w:rsidRPr="00712ACB" w14:paraId="3FE163DA" w14:textId="77777777" w:rsidTr="00BD4985">
        <w:tc>
          <w:tcPr>
            <w:tcW w:w="965" w:type="dxa"/>
            <w:vAlign w:val="center"/>
          </w:tcPr>
          <w:p w14:paraId="05B51040" w14:textId="3B591CE3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09</w:t>
            </w:r>
          </w:p>
        </w:tc>
        <w:tc>
          <w:tcPr>
            <w:tcW w:w="1683" w:type="dxa"/>
            <w:vAlign w:val="center"/>
          </w:tcPr>
          <w:p w14:paraId="0E3D15C9" w14:textId="6CBB56DA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4111" w:type="dxa"/>
            <w:vAlign w:val="center"/>
          </w:tcPr>
          <w:p w14:paraId="58796BC7" w14:textId="78F48939" w:rsidR="0042404A" w:rsidRPr="00543F63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</w:t>
            </w:r>
            <w:r w:rsidR="00543F63">
              <w:rPr>
                <w:iCs/>
              </w:rPr>
              <w:t>/0</w:t>
            </w:r>
            <w:r>
              <w:rPr>
                <w:iCs/>
              </w:rPr>
              <w:t>8</w:t>
            </w:r>
            <w:r w:rsidR="00543F63">
              <w:rPr>
                <w:iCs/>
              </w:rPr>
              <w:t>/2022</w:t>
            </w:r>
          </w:p>
        </w:tc>
      </w:tr>
      <w:tr w:rsidR="0042404A" w:rsidRPr="00712ACB" w14:paraId="79BC44BE" w14:textId="77777777" w:rsidTr="00BD4985">
        <w:tc>
          <w:tcPr>
            <w:tcW w:w="965" w:type="dxa"/>
            <w:vAlign w:val="center"/>
          </w:tcPr>
          <w:p w14:paraId="44C07032" w14:textId="77777777" w:rsidR="0042404A" w:rsidRPr="00B96042" w:rsidRDefault="0042404A" w:rsidP="0042404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259D0B60" w14:textId="77777777" w:rsidR="0042404A" w:rsidRPr="00B96042" w:rsidRDefault="0042404A" w:rsidP="0042404A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  <w:vAlign w:val="center"/>
          </w:tcPr>
          <w:p w14:paraId="14CA3A38" w14:textId="4B854554" w:rsidR="0042404A" w:rsidRPr="007E7CBA" w:rsidRDefault="00BD4985" w:rsidP="00BD4985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</w:tbl>
    <w:p w14:paraId="285A227C" w14:textId="77777777" w:rsidR="007C47A5" w:rsidRDefault="007C47A5">
      <w:pPr>
        <w:pStyle w:val="Heading1"/>
      </w:pPr>
      <w:bookmarkStart w:id="20" w:name="_Toc105359563"/>
      <w:r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668EE2C3">
            <wp:extent cx="3657600" cy="1375575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77777777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weeks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0A848B03" w14:textId="77777777" w:rsidR="004C05E8" w:rsidRDefault="005B3AF8" w:rsidP="004C05E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55A10964" w14:textId="77777777" w:rsid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602"/>
        <w:gridCol w:w="1984"/>
        <w:gridCol w:w="1276"/>
        <w:gridCol w:w="2522"/>
      </w:tblGrid>
      <w:tr w:rsidR="00037209" w:rsidRPr="00154F2E" w14:paraId="6CB1310B" w14:textId="031806C3" w:rsidTr="00037209">
        <w:tc>
          <w:tcPr>
            <w:tcW w:w="1472" w:type="dxa"/>
            <w:shd w:val="clear" w:color="auto" w:fill="000000" w:themeFill="text1"/>
          </w:tcPr>
          <w:p w14:paraId="6E9B54AD" w14:textId="77777777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602" w:type="dxa"/>
            <w:shd w:val="clear" w:color="auto" w:fill="000000" w:themeFill="text1"/>
            <w:vAlign w:val="center"/>
          </w:tcPr>
          <w:p w14:paraId="580C5999" w14:textId="106C8892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6CD61A05" w14:textId="172A3B69" w:rsidR="00037209" w:rsidRPr="00154F2E" w:rsidRDefault="00037209" w:rsidP="00037209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F493D30" w14:textId="769AE550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22" w:type="dxa"/>
            <w:shd w:val="clear" w:color="auto" w:fill="000000" w:themeFill="text1"/>
            <w:vAlign w:val="center"/>
          </w:tcPr>
          <w:p w14:paraId="4BC8154C" w14:textId="2F5C297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037209" w:rsidRPr="00B96042" w14:paraId="45E588CA" w14:textId="55E5CFC4" w:rsidTr="0096663F">
        <w:tc>
          <w:tcPr>
            <w:tcW w:w="1472" w:type="dxa"/>
          </w:tcPr>
          <w:p w14:paraId="500FE309" w14:textId="77777777" w:rsidR="00037209" w:rsidRPr="00986CF3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1602" w:type="dxa"/>
            <w:vAlign w:val="center"/>
          </w:tcPr>
          <w:p w14:paraId="0C85BEB8" w14:textId="784AAEC0" w:rsidR="00037209" w:rsidRPr="00895ED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1984" w:type="dxa"/>
            <w:vAlign w:val="center"/>
          </w:tcPr>
          <w:p w14:paraId="01F24249" w14:textId="14A8E653" w:rsidR="00037209" w:rsidRPr="00BB0C8E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31ABBFB" w14:textId="2E98AC2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6C6063CC" w14:textId="3211689A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037209" w:rsidRPr="00B96042" w14:paraId="40C0B5CE" w14:textId="48E181E5" w:rsidTr="00067CCA">
        <w:tc>
          <w:tcPr>
            <w:tcW w:w="1472" w:type="dxa"/>
          </w:tcPr>
          <w:p w14:paraId="312CE50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1602" w:type="dxa"/>
            <w:vAlign w:val="center"/>
          </w:tcPr>
          <w:p w14:paraId="225B587F" w14:textId="28A5FE4E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255ECBE4" w14:textId="0B54F993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8332737" w14:textId="55F727DD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0E41008A" w14:textId="05C1213F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6D6549E" w14:textId="6EBE7982" w:rsidTr="008B045E">
        <w:tc>
          <w:tcPr>
            <w:tcW w:w="1472" w:type="dxa"/>
          </w:tcPr>
          <w:p w14:paraId="2055E75D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1602" w:type="dxa"/>
            <w:vAlign w:val="center"/>
          </w:tcPr>
          <w:p w14:paraId="1A99B06E" w14:textId="06930B2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1984" w:type="dxa"/>
            <w:vAlign w:val="center"/>
          </w:tcPr>
          <w:p w14:paraId="1512370B" w14:textId="31EE149B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443F1567" w14:textId="15994DF6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C486617" w14:textId="35508D11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037209" w:rsidRPr="00B96042" w14:paraId="7BDB8AE9" w14:textId="20814F8F" w:rsidTr="007C0363">
        <w:tc>
          <w:tcPr>
            <w:tcW w:w="1472" w:type="dxa"/>
          </w:tcPr>
          <w:p w14:paraId="204E08A9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1602" w:type="dxa"/>
            <w:vAlign w:val="center"/>
          </w:tcPr>
          <w:p w14:paraId="6CAF0A5E" w14:textId="1F2BEB93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984" w:type="dxa"/>
            <w:vAlign w:val="center"/>
          </w:tcPr>
          <w:p w14:paraId="122DA339" w14:textId="5B28C9FA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C0D62B2" w14:textId="46D95642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22" w:type="dxa"/>
          </w:tcPr>
          <w:p w14:paraId="1BD5D434" w14:textId="1ACF0509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037209" w:rsidRPr="00B96042" w14:paraId="4A5FC062" w14:textId="753A8BA8" w:rsidTr="009D094D">
        <w:tc>
          <w:tcPr>
            <w:tcW w:w="1472" w:type="dxa"/>
          </w:tcPr>
          <w:p w14:paraId="5F7C3611" w14:textId="77777777" w:rsidR="00037209" w:rsidRDefault="00037209" w:rsidP="0003720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1602" w:type="dxa"/>
            <w:vAlign w:val="center"/>
          </w:tcPr>
          <w:p w14:paraId="3B331852" w14:textId="7624306A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1984" w:type="dxa"/>
            <w:vAlign w:val="center"/>
          </w:tcPr>
          <w:p w14:paraId="3238DC14" w14:textId="04E9E5E0" w:rsidR="00037209" w:rsidRDefault="00037209" w:rsidP="00037209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3F9A1FD0" w14:textId="1C247448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22" w:type="dxa"/>
          </w:tcPr>
          <w:p w14:paraId="620C91C8" w14:textId="3D8DA095" w:rsidR="00037209" w:rsidRPr="005B3AF8" w:rsidRDefault="00037209" w:rsidP="00037209">
            <w:pPr>
              <w:pStyle w:val="BodyText"/>
              <w:ind w:left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625C2EF6" w14:textId="35323E92" w:rsidR="004C05E8" w:rsidRDefault="004C05E8" w:rsidP="004C05E8">
      <w:pPr>
        <w:widowControl/>
        <w:spacing w:line="240" w:lineRule="auto"/>
      </w:pPr>
      <w:r>
        <w:br w:type="page"/>
      </w:r>
    </w:p>
    <w:p w14:paraId="0582705B" w14:textId="77777777" w:rsidR="004C05E8" w:rsidRPr="004C05E8" w:rsidRDefault="004C05E8" w:rsidP="004C05E8">
      <w:pPr>
        <w:pStyle w:val="ListParagraph"/>
        <w:widowControl w:val="0"/>
        <w:numPr>
          <w:ilvl w:val="0"/>
          <w:numId w:val="7"/>
        </w:numPr>
        <w:spacing w:after="0" w:line="240" w:lineRule="atLeast"/>
        <w:rPr>
          <w:sz w:val="20"/>
          <w:szCs w:val="18"/>
        </w:rPr>
      </w:pPr>
      <w:r w:rsidRPr="004C05E8">
        <w:rPr>
          <w:sz w:val="20"/>
          <w:szCs w:val="18"/>
        </w:rPr>
        <w:lastRenderedPageBreak/>
        <w:t>User features:</w:t>
      </w:r>
    </w:p>
    <w:tbl>
      <w:tblPr>
        <w:tblStyle w:val="TableGrid"/>
        <w:tblW w:w="888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1276"/>
        <w:gridCol w:w="2126"/>
        <w:gridCol w:w="1276"/>
        <w:gridCol w:w="2552"/>
      </w:tblGrid>
      <w:tr w:rsidR="004C05E8" w:rsidRPr="00712ACB" w14:paraId="3D615F08" w14:textId="77777777" w:rsidTr="00C33BBF">
        <w:tc>
          <w:tcPr>
            <w:tcW w:w="1656" w:type="dxa"/>
            <w:shd w:val="clear" w:color="auto" w:fill="000000" w:themeFill="text1"/>
          </w:tcPr>
          <w:p w14:paraId="0EF4CBE6" w14:textId="7777777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072E4E41" w14:textId="24C6BC4C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Effort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167CCECF" w14:textId="773268C7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Cost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4D16A1B5" w14:textId="63EA8AD5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Member(s)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784673AB" w14:textId="37DD06FD" w:rsidR="004C05E8" w:rsidRPr="00154F2E" w:rsidRDefault="004C05E8" w:rsidP="004C05E8">
            <w:pPr>
              <w:pStyle w:val="BodyText"/>
              <w:ind w:left="0"/>
              <w:rPr>
                <w:b/>
                <w:bCs/>
                <w:iCs/>
              </w:rPr>
            </w:pPr>
            <w:r w:rsidRPr="005B3AF8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Total Effort</w:t>
            </w:r>
          </w:p>
        </w:tc>
      </w:tr>
      <w:tr w:rsidR="004C05E8" w:rsidRPr="00712ACB" w14:paraId="60C56B7F" w14:textId="77777777" w:rsidTr="00C33BBF">
        <w:tc>
          <w:tcPr>
            <w:tcW w:w="1656" w:type="dxa"/>
          </w:tcPr>
          <w:p w14:paraId="7C09B3E4" w14:textId="77777777" w:rsidR="004C05E8" w:rsidRPr="00685A6D" w:rsidRDefault="004C05E8" w:rsidP="004C05E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  <w:r>
              <w:rPr>
                <w:iCs/>
              </w:rPr>
              <w:t>/ Log out</w:t>
            </w:r>
          </w:p>
        </w:tc>
        <w:tc>
          <w:tcPr>
            <w:tcW w:w="1276" w:type="dxa"/>
            <w:vAlign w:val="center"/>
          </w:tcPr>
          <w:p w14:paraId="7163C08E" w14:textId="3561EA2F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5 days</w:t>
            </w:r>
          </w:p>
        </w:tc>
        <w:tc>
          <w:tcPr>
            <w:tcW w:w="2126" w:type="dxa"/>
            <w:vAlign w:val="center"/>
          </w:tcPr>
          <w:p w14:paraId="1ADEF489" w14:textId="0861D17D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7657E370" w14:textId="2BAE55AB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24BD3E51" w14:textId="4980436C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5B3AF8">
              <w:rPr>
                <w:rFonts w:asciiTheme="majorHAnsi" w:hAnsiTheme="majorHAnsi" w:cstheme="majorHAnsi"/>
              </w:rPr>
              <w:t>9.000.000 VND</w:t>
            </w:r>
          </w:p>
        </w:tc>
      </w:tr>
      <w:tr w:rsidR="004C05E8" w:rsidRPr="00712ACB" w14:paraId="589A44AC" w14:textId="77777777" w:rsidTr="00C33BBF">
        <w:tc>
          <w:tcPr>
            <w:tcW w:w="1656" w:type="dxa"/>
          </w:tcPr>
          <w:p w14:paraId="42D0B59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79F21AEC" w14:textId="1819F42F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57FFDA93" w14:textId="36B95E34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D712993" w14:textId="005FD466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9549CA8" w14:textId="3177518C" w:rsidR="004C05E8" w:rsidRPr="003C7C19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900.000VND</w:t>
            </w:r>
          </w:p>
        </w:tc>
      </w:tr>
      <w:tr w:rsidR="004C05E8" w:rsidRPr="00712ACB" w14:paraId="4D9F7386" w14:textId="77777777" w:rsidTr="00C33BBF">
        <w:tc>
          <w:tcPr>
            <w:tcW w:w="1656" w:type="dxa"/>
          </w:tcPr>
          <w:p w14:paraId="667C771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1276" w:type="dxa"/>
            <w:vAlign w:val="center"/>
          </w:tcPr>
          <w:p w14:paraId="0B5A683D" w14:textId="53B72498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65DAA47" w14:textId="30F776AC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4C05E8" w:rsidRPr="005B3AF8">
              <w:rPr>
                <w:rFonts w:asciiTheme="majorHAnsi" w:hAnsiTheme="majorHAnsi" w:cstheme="majorHAnsi"/>
              </w:rPr>
              <w:t>0k VND per hour</w:t>
            </w:r>
          </w:p>
        </w:tc>
        <w:tc>
          <w:tcPr>
            <w:tcW w:w="1276" w:type="dxa"/>
            <w:vAlign w:val="center"/>
          </w:tcPr>
          <w:p w14:paraId="725A2F85" w14:textId="0F2E7C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8DDF755" w14:textId="63F10C72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900</w:t>
            </w:r>
            <w:r w:rsidR="004C05E8"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4C05E8" w:rsidRPr="00712ACB" w14:paraId="2050AEC5" w14:textId="77777777" w:rsidTr="00C33BBF">
        <w:tc>
          <w:tcPr>
            <w:tcW w:w="1656" w:type="dxa"/>
          </w:tcPr>
          <w:p w14:paraId="52DF25D4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1276" w:type="dxa"/>
            <w:vAlign w:val="center"/>
          </w:tcPr>
          <w:p w14:paraId="59188E0A" w14:textId="2D819741" w:rsidR="004C05E8" w:rsidRPr="00673CEA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2126" w:type="dxa"/>
            <w:vAlign w:val="center"/>
          </w:tcPr>
          <w:p w14:paraId="1E0DF984" w14:textId="0D632DA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200k VND per hour</w:t>
            </w:r>
          </w:p>
        </w:tc>
        <w:tc>
          <w:tcPr>
            <w:tcW w:w="1276" w:type="dxa"/>
            <w:vAlign w:val="center"/>
          </w:tcPr>
          <w:p w14:paraId="1929F54D" w14:textId="30DC05FD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9B45539" w14:textId="5A2BDE03" w:rsidR="004C05E8" w:rsidRPr="00673CEA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1.</w:t>
            </w:r>
            <w:r w:rsidR="00C33BBF"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1E25AA75" w14:textId="77777777" w:rsidTr="00C33BBF">
        <w:tc>
          <w:tcPr>
            <w:tcW w:w="1656" w:type="dxa"/>
          </w:tcPr>
          <w:p w14:paraId="048672AC" w14:textId="77777777" w:rsidR="004C05E8" w:rsidRPr="00B96042" w:rsidRDefault="004C05E8" w:rsidP="004C05E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1276" w:type="dxa"/>
            <w:vAlign w:val="center"/>
          </w:tcPr>
          <w:p w14:paraId="40DF3B14" w14:textId="58A0F085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</w:p>
        </w:tc>
        <w:tc>
          <w:tcPr>
            <w:tcW w:w="2126" w:type="dxa"/>
            <w:vAlign w:val="center"/>
          </w:tcPr>
          <w:p w14:paraId="4EEA493A" w14:textId="15C37903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0D08238B" w14:textId="4D658F1D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0C484D70" w14:textId="7FEDE181" w:rsidR="004C05E8" w:rsidRPr="00B96042" w:rsidRDefault="00C33BBF" w:rsidP="004C05E8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F59EEE5" w14:textId="77777777" w:rsidTr="00C33BBF">
        <w:tc>
          <w:tcPr>
            <w:tcW w:w="1656" w:type="dxa"/>
          </w:tcPr>
          <w:p w14:paraId="426BD333" w14:textId="77777777" w:rsidR="004C05E8" w:rsidRPr="005169FB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1276" w:type="dxa"/>
            <w:vAlign w:val="center"/>
          </w:tcPr>
          <w:p w14:paraId="4CE8A846" w14:textId="1A3B8116" w:rsidR="004C05E8" w:rsidRDefault="00C33BBF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C05E8" w:rsidRPr="005B3AF8">
              <w:rPr>
                <w:rFonts w:asciiTheme="majorHAnsi" w:hAnsiTheme="majorHAnsi" w:cstheme="majorHAnsi"/>
              </w:rPr>
              <w:t xml:space="preserve"> 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48C759A" w14:textId="3FC571C2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6B884532" w14:textId="5373088F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5D38E77" w14:textId="0907D8D0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12.6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71DF8191" w14:textId="77777777" w:rsidTr="00C33BBF">
        <w:tc>
          <w:tcPr>
            <w:tcW w:w="1656" w:type="dxa"/>
          </w:tcPr>
          <w:p w14:paraId="7761CB77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1276" w:type="dxa"/>
            <w:vAlign w:val="center"/>
          </w:tcPr>
          <w:p w14:paraId="1BA06CDD" w14:textId="6F9C582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747D1FE4" w14:textId="6396B9C7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C05E8"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D71D9" w14:textId="4664386A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73459421" w14:textId="28D7F56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4C05E8"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4C05E8" w:rsidRPr="00712ACB" w14:paraId="2CBC2D11" w14:textId="77777777" w:rsidTr="00C33BBF">
        <w:tc>
          <w:tcPr>
            <w:tcW w:w="1656" w:type="dxa"/>
          </w:tcPr>
          <w:p w14:paraId="491E591B" w14:textId="77777777" w:rsidR="004C05E8" w:rsidRDefault="004C05E8" w:rsidP="004C05E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1276" w:type="dxa"/>
            <w:vAlign w:val="center"/>
          </w:tcPr>
          <w:p w14:paraId="65B24FD3" w14:textId="48747EC8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04AD2D38" w14:textId="05CCF707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2AC6F7A" w14:textId="3AA1F9F5" w:rsidR="004C05E8" w:rsidRDefault="00BE4E57" w:rsidP="004C05E8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2C3D3C4A" w14:textId="658E8D84" w:rsidR="004C05E8" w:rsidRDefault="004C05E8" w:rsidP="004C05E8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367E452D" w14:textId="77777777" w:rsidTr="00C33BBF">
        <w:tc>
          <w:tcPr>
            <w:tcW w:w="1656" w:type="dxa"/>
          </w:tcPr>
          <w:p w14:paraId="549FFDB7" w14:textId="77777777" w:rsidR="00BE4E57" w:rsidRPr="003F4FC0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1276" w:type="dxa"/>
            <w:vAlign w:val="center"/>
          </w:tcPr>
          <w:p w14:paraId="3567F30E" w14:textId="351EEDC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6FE43BCC" w14:textId="04230A46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21D6E78A" w14:textId="76536EF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C7D584C" w14:textId="044EFEB8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76510AAD" w14:textId="77777777" w:rsidTr="00C33BBF">
        <w:tc>
          <w:tcPr>
            <w:tcW w:w="1656" w:type="dxa"/>
          </w:tcPr>
          <w:p w14:paraId="52C9B6CC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1276" w:type="dxa"/>
            <w:vAlign w:val="center"/>
          </w:tcPr>
          <w:p w14:paraId="4D11664D" w14:textId="06326BE0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2F8E7A5B" w14:textId="46FC3919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07F8BB7F" w14:textId="5E7818D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6C3DA0B8" w14:textId="4EBCBCAB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900.000 VND</w:t>
            </w:r>
          </w:p>
        </w:tc>
      </w:tr>
      <w:tr w:rsidR="00BE4E57" w:rsidRPr="00712ACB" w14:paraId="06BE69B2" w14:textId="77777777" w:rsidTr="00C33BBF">
        <w:tc>
          <w:tcPr>
            <w:tcW w:w="1656" w:type="dxa"/>
          </w:tcPr>
          <w:p w14:paraId="6CB7963F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1276" w:type="dxa"/>
            <w:vAlign w:val="center"/>
          </w:tcPr>
          <w:p w14:paraId="5909D1B9" w14:textId="43A96E46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 days</w:t>
            </w:r>
          </w:p>
        </w:tc>
        <w:tc>
          <w:tcPr>
            <w:tcW w:w="2126" w:type="dxa"/>
            <w:vAlign w:val="center"/>
          </w:tcPr>
          <w:p w14:paraId="68BF9DA4" w14:textId="1EEC6FF7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300k VND per hour</w:t>
            </w:r>
          </w:p>
        </w:tc>
        <w:tc>
          <w:tcPr>
            <w:tcW w:w="1276" w:type="dxa"/>
            <w:vAlign w:val="center"/>
          </w:tcPr>
          <w:p w14:paraId="1A0F8AF3" w14:textId="2FE496D2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6152551B" w14:textId="789A828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5.400</w:t>
            </w:r>
            <w:r w:rsidRPr="005B3AF8">
              <w:rPr>
                <w:rFonts w:asciiTheme="majorHAnsi" w:hAnsiTheme="majorHAnsi" w:cstheme="majorHAnsi"/>
              </w:rPr>
              <w:t>.000 VND</w:t>
            </w:r>
          </w:p>
        </w:tc>
      </w:tr>
      <w:tr w:rsidR="00BE4E57" w:rsidRPr="00712ACB" w14:paraId="10EEB2AD" w14:textId="77777777" w:rsidTr="00EF2BA0">
        <w:tc>
          <w:tcPr>
            <w:tcW w:w="1656" w:type="dxa"/>
          </w:tcPr>
          <w:p w14:paraId="08D32EAA" w14:textId="77777777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1276" w:type="dxa"/>
            <w:vAlign w:val="center"/>
          </w:tcPr>
          <w:p w14:paraId="12DCFB40" w14:textId="5FE57C5A" w:rsidR="00BE4E57" w:rsidRDefault="00BE4E57" w:rsidP="00BE4E57">
            <w:pPr>
              <w:pStyle w:val="BodyText"/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29F8C29" w14:textId="01E06F5A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DD0C66D" w14:textId="1A1C7D54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4D593304" w14:textId="32ADC073" w:rsidR="00BE4E57" w:rsidRDefault="00BE4E57" w:rsidP="00BE4E57">
            <w:pPr>
              <w:pStyle w:val="BodyText"/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BE4E57" w:rsidRPr="00712ACB" w14:paraId="184EAB7C" w14:textId="77777777" w:rsidTr="00B90CCF">
        <w:tc>
          <w:tcPr>
            <w:tcW w:w="1656" w:type="dxa"/>
          </w:tcPr>
          <w:p w14:paraId="093BE6BB" w14:textId="77777777" w:rsidR="00BE4E57" w:rsidRPr="00786E55" w:rsidRDefault="00BE4E57" w:rsidP="00BE4E5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1276" w:type="dxa"/>
            <w:vAlign w:val="center"/>
          </w:tcPr>
          <w:p w14:paraId="11525A32" w14:textId="3D8140E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  <w:r w:rsidRPr="005B3AF8">
              <w:rPr>
                <w:rFonts w:asciiTheme="majorHAnsi" w:hAnsiTheme="majorHAnsi" w:cstheme="majorHAnsi"/>
              </w:rPr>
              <w:t>day</w:t>
            </w:r>
            <w:r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  <w:vAlign w:val="center"/>
          </w:tcPr>
          <w:p w14:paraId="1F5AF33A" w14:textId="427CD20F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7F31C159" w14:textId="196E4A97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14:paraId="32D365E6" w14:textId="068C4A65" w:rsidR="00BE4E57" w:rsidRPr="00B96042" w:rsidRDefault="00BE4E57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3.600.000 VND</w:t>
            </w:r>
          </w:p>
        </w:tc>
      </w:tr>
      <w:tr w:rsidR="00BE4E57" w:rsidRPr="00712ACB" w14:paraId="35089E2C" w14:textId="77777777" w:rsidTr="00C33BBF">
        <w:tc>
          <w:tcPr>
            <w:tcW w:w="1656" w:type="dxa"/>
          </w:tcPr>
          <w:p w14:paraId="5DBA9D1A" w14:textId="77777777" w:rsidR="00BE4E57" w:rsidRPr="00431BBE" w:rsidRDefault="00BE4E57" w:rsidP="00BE4E57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1276" w:type="dxa"/>
          </w:tcPr>
          <w:p w14:paraId="54510036" w14:textId="4939AEAC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 days</w:t>
            </w:r>
          </w:p>
        </w:tc>
        <w:tc>
          <w:tcPr>
            <w:tcW w:w="2126" w:type="dxa"/>
          </w:tcPr>
          <w:p w14:paraId="4281EA43" w14:textId="4EF5F04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200k VND per hour</w:t>
            </w:r>
          </w:p>
        </w:tc>
        <w:tc>
          <w:tcPr>
            <w:tcW w:w="1276" w:type="dxa"/>
          </w:tcPr>
          <w:p w14:paraId="0D04F398" w14:textId="4C0F4A94" w:rsidR="00BE4E57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1201CD3D" w14:textId="3FDA047A" w:rsidR="00470D62" w:rsidRPr="00F17DDF" w:rsidRDefault="00470D62" w:rsidP="00BE4E57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2.400.000 VND</w:t>
            </w:r>
          </w:p>
        </w:tc>
      </w:tr>
      <w:tr w:rsidR="00470D62" w:rsidRPr="00712ACB" w14:paraId="21CAF88B" w14:textId="77777777" w:rsidTr="00C33BBF">
        <w:tc>
          <w:tcPr>
            <w:tcW w:w="1656" w:type="dxa"/>
          </w:tcPr>
          <w:p w14:paraId="3467229B" w14:textId="77777777" w:rsidR="00470D62" w:rsidRPr="00B96042" w:rsidRDefault="00470D62" w:rsidP="00470D6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1276" w:type="dxa"/>
          </w:tcPr>
          <w:p w14:paraId="195FBECC" w14:textId="549057AD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5 days</w:t>
            </w:r>
          </w:p>
        </w:tc>
        <w:tc>
          <w:tcPr>
            <w:tcW w:w="2126" w:type="dxa"/>
          </w:tcPr>
          <w:p w14:paraId="0927534E" w14:textId="66020832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300k VND per hour</w:t>
            </w:r>
          </w:p>
        </w:tc>
        <w:tc>
          <w:tcPr>
            <w:tcW w:w="1276" w:type="dxa"/>
          </w:tcPr>
          <w:p w14:paraId="44B39DD8" w14:textId="373FFCBF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552" w:type="dxa"/>
          </w:tcPr>
          <w:p w14:paraId="39BB3E63" w14:textId="2AEA8845" w:rsidR="00470D62" w:rsidRPr="003D46A8" w:rsidRDefault="00470D62" w:rsidP="00470D62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iCs/>
              </w:rPr>
              <w:t>9.000.000 VND</w:t>
            </w:r>
          </w:p>
        </w:tc>
      </w:tr>
      <w:tr w:rsidR="00F44993" w:rsidRPr="00712ACB" w14:paraId="418D88DF" w14:textId="77777777" w:rsidTr="00C74C57">
        <w:tc>
          <w:tcPr>
            <w:tcW w:w="1656" w:type="dxa"/>
          </w:tcPr>
          <w:p w14:paraId="5BB64FEB" w14:textId="77777777" w:rsidR="00F44993" w:rsidRPr="0097732C" w:rsidRDefault="00F44993" w:rsidP="00F4499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1276" w:type="dxa"/>
            <w:vAlign w:val="center"/>
          </w:tcPr>
          <w:p w14:paraId="6149052A" w14:textId="7509FDA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day</w:t>
            </w:r>
          </w:p>
        </w:tc>
        <w:tc>
          <w:tcPr>
            <w:tcW w:w="2126" w:type="dxa"/>
            <w:vAlign w:val="center"/>
          </w:tcPr>
          <w:p w14:paraId="4958023C" w14:textId="1B55E809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5B3AF8">
              <w:rPr>
                <w:rFonts w:asciiTheme="majorHAnsi" w:hAnsiTheme="majorHAnsi" w:cstheme="majorHAnsi"/>
              </w:rPr>
              <w:t>00k VND per hour</w:t>
            </w:r>
          </w:p>
        </w:tc>
        <w:tc>
          <w:tcPr>
            <w:tcW w:w="1276" w:type="dxa"/>
            <w:vAlign w:val="center"/>
          </w:tcPr>
          <w:p w14:paraId="505A99CD" w14:textId="49B3636E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14:paraId="3ECB3DCA" w14:textId="027A8E32" w:rsidR="00F44993" w:rsidRPr="004972F7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Pr="005B3AF8">
              <w:rPr>
                <w:rFonts w:asciiTheme="majorHAnsi" w:hAnsiTheme="majorHAnsi" w:cstheme="majorHAnsi"/>
              </w:rPr>
              <w:t>00.000 VND</w:t>
            </w:r>
          </w:p>
        </w:tc>
      </w:tr>
      <w:tr w:rsidR="00F44993" w:rsidRPr="00712ACB" w14:paraId="5357009E" w14:textId="77777777" w:rsidTr="0031053D">
        <w:tc>
          <w:tcPr>
            <w:tcW w:w="1656" w:type="dxa"/>
          </w:tcPr>
          <w:p w14:paraId="639E0D98" w14:textId="77777777" w:rsidR="00F44993" w:rsidRPr="00B96042" w:rsidRDefault="00F44993" w:rsidP="00F4499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1276" w:type="dxa"/>
            <w:vAlign w:val="center"/>
          </w:tcPr>
          <w:p w14:paraId="20207BA5" w14:textId="53D77660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1 month</w:t>
            </w:r>
          </w:p>
        </w:tc>
        <w:tc>
          <w:tcPr>
            <w:tcW w:w="2126" w:type="dxa"/>
            <w:vAlign w:val="center"/>
          </w:tcPr>
          <w:p w14:paraId="19341CDF" w14:textId="72580C75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450k VND per hour</w:t>
            </w:r>
          </w:p>
        </w:tc>
        <w:tc>
          <w:tcPr>
            <w:tcW w:w="1276" w:type="dxa"/>
            <w:vAlign w:val="center"/>
          </w:tcPr>
          <w:p w14:paraId="7F4445C3" w14:textId="35A13137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14:paraId="7935573A" w14:textId="03E9D0D1" w:rsidR="00F44993" w:rsidRPr="007E7CBA" w:rsidRDefault="00F44993" w:rsidP="00F4499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5B3AF8">
              <w:rPr>
                <w:rFonts w:asciiTheme="majorHAnsi" w:hAnsiTheme="majorHAnsi" w:cstheme="majorHAnsi"/>
              </w:rPr>
              <w:t>81.000.000 VND</w:t>
            </w:r>
          </w:p>
        </w:tc>
      </w:tr>
    </w:tbl>
    <w:p w14:paraId="326DF2FD" w14:textId="77777777" w:rsidR="00037209" w:rsidRDefault="00037209" w:rsidP="00037209"/>
    <w:p w14:paraId="5616A11B" w14:textId="77777777" w:rsidR="00037209" w:rsidRDefault="00037209" w:rsidP="00037209"/>
    <w:p w14:paraId="35748ABC" w14:textId="5D053631" w:rsidR="00037209" w:rsidRDefault="00037209" w:rsidP="00037209">
      <w:r w:rsidRPr="001F49A3">
        <w:sym w:font="Wingdings" w:char="F0E8"/>
      </w:r>
      <w:r>
        <w:t xml:space="preserve"> Total days: 89 days</w:t>
      </w:r>
    </w:p>
    <w:p w14:paraId="52FB310D" w14:textId="1B5D9032" w:rsidR="00037209" w:rsidRDefault="00037209" w:rsidP="00037209">
      <w:r w:rsidRPr="00A45CCA">
        <w:sym w:font="Wingdings" w:char="F0E8"/>
      </w:r>
      <w:r>
        <w:t xml:space="preserve"> Total cost: </w:t>
      </w:r>
      <w:r w:rsidR="00B168EE">
        <w:t>104.400.000 + 131.100.000 = 235.500.000 VND</w:t>
      </w:r>
    </w:p>
    <w:p w14:paraId="16624118" w14:textId="040EA261" w:rsidR="00BF4A90" w:rsidRPr="00B168EE" w:rsidRDefault="00037209" w:rsidP="00B168EE">
      <w:r w:rsidRPr="00A45CCA">
        <w:sym w:font="Wingdings" w:char="F0E8"/>
      </w:r>
      <w:r>
        <w:t xml:space="preserve"> Average cost per member of this project: 4</w:t>
      </w:r>
      <w:r w:rsidR="00B168EE">
        <w:t>7</w:t>
      </w:r>
      <w:r>
        <w:t>.</w:t>
      </w:r>
      <w:r w:rsidR="00B168EE">
        <w:t>100</w:t>
      </w:r>
      <w:r>
        <w:t>.000 VND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28A1A630" w:rsidR="00F47524" w:rsidRPr="00F47524" w:rsidRDefault="00876DB6" w:rsidP="00F47524">
      <w:r>
        <w:rPr>
          <w:noProof/>
        </w:rPr>
        <w:drawing>
          <wp:inline distT="0" distB="0" distL="0" distR="0" wp14:anchorId="5C7149EA" wp14:editId="246665C1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683"/>
        <w:gridCol w:w="3055"/>
        <w:gridCol w:w="2734"/>
      </w:tblGrid>
      <w:tr w:rsidR="00D63611" w:rsidRPr="00154F2E" w14:paraId="0708032F" w14:textId="0489DCF3" w:rsidTr="00EB268E">
        <w:tc>
          <w:tcPr>
            <w:tcW w:w="804" w:type="dxa"/>
            <w:shd w:val="clear" w:color="auto" w:fill="000000" w:themeFill="text1"/>
            <w:vAlign w:val="center"/>
          </w:tcPr>
          <w:p w14:paraId="7E765FA0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1E3F8473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055" w:type="dxa"/>
            <w:shd w:val="clear" w:color="auto" w:fill="000000" w:themeFill="text1"/>
            <w:vAlign w:val="center"/>
          </w:tcPr>
          <w:p w14:paraId="05C8E50E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734" w:type="dxa"/>
            <w:shd w:val="clear" w:color="auto" w:fill="000000" w:themeFill="text1"/>
            <w:vAlign w:val="center"/>
          </w:tcPr>
          <w:p w14:paraId="37EE166B" w14:textId="38089481" w:rsidR="00D63611" w:rsidRDefault="00EF7AD2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D63611" w:rsidRPr="00B96042" w14:paraId="7FFE59EE" w14:textId="28E626A4" w:rsidTr="00EB268E">
        <w:tc>
          <w:tcPr>
            <w:tcW w:w="804" w:type="dxa"/>
            <w:vAlign w:val="center"/>
          </w:tcPr>
          <w:p w14:paraId="596EE549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0E5EF8BD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3055" w:type="dxa"/>
            <w:vAlign w:val="center"/>
          </w:tcPr>
          <w:p w14:paraId="6C792E9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206519A0" w14:textId="47259D75" w:rsidR="00D63611" w:rsidRDefault="005B2978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12BBB">
              <w:rPr>
                <w:iCs/>
              </w:rPr>
              <w:t>1</w:t>
            </w:r>
            <w:r>
              <w:rPr>
                <w:iCs/>
              </w:rPr>
              <w:t>/07/2022</w:t>
            </w:r>
          </w:p>
        </w:tc>
      </w:tr>
      <w:tr w:rsidR="00D63611" w:rsidRPr="003C7C19" w14:paraId="4729191F" w14:textId="3C52B13E" w:rsidTr="00EB268E">
        <w:tc>
          <w:tcPr>
            <w:tcW w:w="804" w:type="dxa"/>
            <w:vAlign w:val="center"/>
          </w:tcPr>
          <w:p w14:paraId="5BCD0D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6489D6B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55" w:type="dxa"/>
            <w:vAlign w:val="center"/>
          </w:tcPr>
          <w:p w14:paraId="16FEC71B" w14:textId="77777777" w:rsidR="00D63611" w:rsidRPr="003C7C19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B6672A3" w14:textId="0BC00B81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21FFA65C" w14:textId="5B766DDD" w:rsidTr="00EB268E">
        <w:tc>
          <w:tcPr>
            <w:tcW w:w="804" w:type="dxa"/>
            <w:vAlign w:val="center"/>
          </w:tcPr>
          <w:p w14:paraId="0EB58A9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65926B8A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55" w:type="dxa"/>
            <w:vAlign w:val="center"/>
          </w:tcPr>
          <w:p w14:paraId="3D347F2D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96193E5" w14:textId="7A6BDC67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11C2904F" w14:textId="35DDA8BA" w:rsidTr="00EB268E">
        <w:tc>
          <w:tcPr>
            <w:tcW w:w="804" w:type="dxa"/>
            <w:vAlign w:val="center"/>
          </w:tcPr>
          <w:p w14:paraId="679DD60F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2D29F7F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55" w:type="dxa"/>
            <w:vAlign w:val="center"/>
          </w:tcPr>
          <w:p w14:paraId="3E1A4B2B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139ECA8E" w14:textId="7975915C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D63611" w:rsidRPr="00B96042" w14:paraId="04A151B1" w14:textId="274A4364" w:rsidTr="00EB268E">
        <w:tc>
          <w:tcPr>
            <w:tcW w:w="804" w:type="dxa"/>
            <w:vAlign w:val="center"/>
          </w:tcPr>
          <w:p w14:paraId="7026D8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1D4AA4FF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55" w:type="dxa"/>
            <w:vAlign w:val="center"/>
          </w:tcPr>
          <w:p w14:paraId="53A88FCB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7081770" w14:textId="0BAE0CF3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F17DDF" w14:paraId="5FF1AFD8" w14:textId="3E9DDAA3" w:rsidTr="00EB268E">
        <w:tc>
          <w:tcPr>
            <w:tcW w:w="804" w:type="dxa"/>
            <w:vAlign w:val="center"/>
          </w:tcPr>
          <w:p w14:paraId="3BC798D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733F4A04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55" w:type="dxa"/>
            <w:vAlign w:val="center"/>
          </w:tcPr>
          <w:p w14:paraId="5E077A74" w14:textId="77777777" w:rsidR="00D63611" w:rsidRPr="00F17DDF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8D982CB" w14:textId="4B702A8D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B96042" w14:paraId="1D857867" w14:textId="444A433C" w:rsidTr="00EB268E">
        <w:tc>
          <w:tcPr>
            <w:tcW w:w="804" w:type="dxa"/>
            <w:vAlign w:val="center"/>
          </w:tcPr>
          <w:p w14:paraId="55F3ED66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09E74C88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55" w:type="dxa"/>
            <w:vAlign w:val="center"/>
          </w:tcPr>
          <w:p w14:paraId="096FB528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70022318" w14:textId="3FA87484" w:rsidR="00D63611" w:rsidRPr="00975D97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4972F7" w14:paraId="5A0993E6" w14:textId="53183D8F" w:rsidTr="00EB268E">
        <w:tc>
          <w:tcPr>
            <w:tcW w:w="804" w:type="dxa"/>
            <w:vAlign w:val="center"/>
          </w:tcPr>
          <w:p w14:paraId="2468DC1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08</w:t>
            </w:r>
          </w:p>
        </w:tc>
        <w:tc>
          <w:tcPr>
            <w:tcW w:w="1683" w:type="dxa"/>
            <w:vAlign w:val="center"/>
          </w:tcPr>
          <w:p w14:paraId="65D01B92" w14:textId="77777777" w:rsidR="00D63611" w:rsidRPr="0097732C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55" w:type="dxa"/>
            <w:vAlign w:val="center"/>
          </w:tcPr>
          <w:p w14:paraId="7BBE993C" w14:textId="77777777" w:rsidR="00D63611" w:rsidRPr="004972F7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3FE67F2" w14:textId="64D6365E" w:rsidR="00D63611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543F63" w14:paraId="2F20BA68" w14:textId="7B94479E" w:rsidTr="00EB268E">
        <w:tc>
          <w:tcPr>
            <w:tcW w:w="804" w:type="dxa"/>
            <w:vAlign w:val="center"/>
          </w:tcPr>
          <w:p w14:paraId="3C7BB732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14:paraId="712FCE6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3055" w:type="dxa"/>
            <w:vAlign w:val="center"/>
          </w:tcPr>
          <w:p w14:paraId="520F46EC" w14:textId="77777777" w:rsidR="00D63611" w:rsidRPr="00543F63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028C6439" w14:textId="53076B27" w:rsidR="00D63611" w:rsidRDefault="00143D4E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  <w:tr w:rsidR="00D63611" w:rsidRPr="007E7CBA" w14:paraId="3323814B" w14:textId="2D43305A" w:rsidTr="00EB268E">
        <w:tc>
          <w:tcPr>
            <w:tcW w:w="804" w:type="dxa"/>
            <w:vAlign w:val="center"/>
          </w:tcPr>
          <w:p w14:paraId="159BE620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18D811E6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055" w:type="dxa"/>
            <w:vAlign w:val="center"/>
          </w:tcPr>
          <w:p w14:paraId="343367D7" w14:textId="77777777" w:rsidR="00D63611" w:rsidRPr="007E7CBA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734" w:type="dxa"/>
            <w:vAlign w:val="center"/>
          </w:tcPr>
          <w:p w14:paraId="05A2AE90" w14:textId="77B18A8C" w:rsidR="00D63611" w:rsidRDefault="00297332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7777777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t>Project Schedule</w:t>
      </w:r>
      <w:bookmarkEnd w:id="42"/>
      <w:bookmarkEnd w:id="43"/>
      <w:bookmarkEnd w:id="44"/>
    </w:p>
    <w:p w14:paraId="16E5396D" w14:textId="72D8D35A" w:rsidR="00876DB6" w:rsidRPr="00876DB6" w:rsidRDefault="00876DB6" w:rsidP="00876DB6">
      <w:r>
        <w:rPr>
          <w:noProof/>
        </w:rPr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lastRenderedPageBreak/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Pr="00080C04" w:rsidRDefault="003C1713" w:rsidP="003C1713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ID</w:t>
            </w:r>
          </w:p>
        </w:tc>
        <w:tc>
          <w:tcPr>
            <w:tcW w:w="1448" w:type="dxa"/>
          </w:tcPr>
          <w:p w14:paraId="4388B96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Probability</w:t>
            </w:r>
          </w:p>
        </w:tc>
        <w:tc>
          <w:tcPr>
            <w:tcW w:w="900" w:type="dxa"/>
          </w:tcPr>
          <w:p w14:paraId="288B545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Impact</w:t>
            </w:r>
          </w:p>
        </w:tc>
        <w:tc>
          <w:tcPr>
            <w:tcW w:w="950" w:type="dxa"/>
          </w:tcPr>
          <w:p w14:paraId="042F279C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Priority</w:t>
            </w:r>
          </w:p>
        </w:tc>
        <w:tc>
          <w:tcPr>
            <w:tcW w:w="5276" w:type="dxa"/>
          </w:tcPr>
          <w:p w14:paraId="200F404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887942">
        <w:tc>
          <w:tcPr>
            <w:tcW w:w="701" w:type="dxa"/>
            <w:vAlign w:val="center"/>
          </w:tcPr>
          <w:p w14:paraId="14E66413" w14:textId="4E43F601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6599DA62" w14:textId="6748A83A" w:rsidR="003C1713" w:rsidRPr="00235916" w:rsidRDefault="00E84FD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Website function c</w:t>
            </w:r>
            <w:r w:rsidR="00957C36">
              <w:rPr>
                <w:i w:val="0"/>
                <w:color w:val="auto"/>
              </w:rPr>
              <w:t>annot work perfectly as expected</w:t>
            </w:r>
          </w:p>
        </w:tc>
        <w:tc>
          <w:tcPr>
            <w:tcW w:w="1181" w:type="dxa"/>
          </w:tcPr>
          <w:p w14:paraId="5A5BC541" w14:textId="5A946A66" w:rsidR="003C1713" w:rsidRPr="00235916" w:rsidRDefault="00303683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Likely</w:t>
            </w:r>
          </w:p>
        </w:tc>
        <w:tc>
          <w:tcPr>
            <w:tcW w:w="900" w:type="dxa"/>
          </w:tcPr>
          <w:p w14:paraId="0DAB3EC9" w14:textId="43116A2B" w:rsidR="003C1713" w:rsidRPr="00235916" w:rsidRDefault="00D6193D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D945545" w14:textId="14D25D96" w:rsidR="003C1713" w:rsidRPr="00235916" w:rsidRDefault="009F17A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High</w:t>
            </w:r>
          </w:p>
        </w:tc>
        <w:tc>
          <w:tcPr>
            <w:tcW w:w="5276" w:type="dxa"/>
          </w:tcPr>
          <w:p w14:paraId="3E98375F" w14:textId="2F2992BF" w:rsidR="003C1713" w:rsidRPr="00B4673C" w:rsidRDefault="00FB7568" w:rsidP="00D45597">
            <w:pPr>
              <w:pStyle w:val="infoblue0"/>
              <w:ind w:left="0"/>
            </w:pPr>
            <w:r>
              <w:rPr>
                <w:i w:val="0"/>
                <w:color w:val="auto"/>
              </w:rPr>
              <w:t>Clean code and a</w:t>
            </w:r>
            <w:r w:rsidR="00B4673C" w:rsidRPr="00B4673C">
              <w:rPr>
                <w:i w:val="0"/>
                <w:color w:val="auto"/>
              </w:rPr>
              <w:t xml:space="preserve">lways </w:t>
            </w:r>
            <w:r w:rsidR="00B4673C">
              <w:rPr>
                <w:i w:val="0"/>
                <w:color w:val="auto"/>
              </w:rPr>
              <w:t>test</w:t>
            </w:r>
            <w:r w:rsidR="00B4673C" w:rsidRPr="00B4673C">
              <w:rPr>
                <w:i w:val="0"/>
                <w:color w:val="auto"/>
              </w:rPr>
              <w:t xml:space="preserve"> thoroughly before releasing</w:t>
            </w:r>
            <w:r w:rsidR="00B4673C" w:rsidRPr="00B4673C">
              <w:t>.</w:t>
            </w:r>
          </w:p>
        </w:tc>
      </w:tr>
      <w:tr w:rsidR="003C1713" w14:paraId="5DBECCFB" w14:textId="77777777" w:rsidTr="00887942">
        <w:tc>
          <w:tcPr>
            <w:tcW w:w="701" w:type="dxa"/>
            <w:vAlign w:val="center"/>
          </w:tcPr>
          <w:p w14:paraId="0614953C" w14:textId="204170A3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5EADE48E" w14:textId="5869FABF" w:rsidR="003C1713" w:rsidRPr="00235916" w:rsidRDefault="00EB3A0F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Staff </w:t>
            </w:r>
            <w:r w:rsidR="00604C0B">
              <w:rPr>
                <w:i w:val="0"/>
                <w:color w:val="auto"/>
              </w:rPr>
              <w:t>trouble (sick</w:t>
            </w:r>
            <w:r w:rsidR="00E2791E">
              <w:rPr>
                <w:i w:val="0"/>
                <w:color w:val="auto"/>
              </w:rPr>
              <w:t>ness</w:t>
            </w:r>
            <w:r w:rsidR="00604C0B">
              <w:rPr>
                <w:i w:val="0"/>
                <w:color w:val="auto"/>
              </w:rPr>
              <w:t>, accident</w:t>
            </w:r>
            <w:r w:rsidR="00E2791E">
              <w:rPr>
                <w:i w:val="0"/>
                <w:color w:val="auto"/>
              </w:rPr>
              <w:t>,…)</w:t>
            </w:r>
          </w:p>
        </w:tc>
        <w:tc>
          <w:tcPr>
            <w:tcW w:w="1181" w:type="dxa"/>
          </w:tcPr>
          <w:p w14:paraId="5025F98C" w14:textId="2399C441" w:rsidR="003C1713" w:rsidRPr="00235916" w:rsidRDefault="00E2791E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Seldom</w:t>
            </w:r>
          </w:p>
        </w:tc>
        <w:tc>
          <w:tcPr>
            <w:tcW w:w="900" w:type="dxa"/>
          </w:tcPr>
          <w:p w14:paraId="5BE34128" w14:textId="153568E2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Project</w:t>
            </w:r>
          </w:p>
        </w:tc>
        <w:tc>
          <w:tcPr>
            <w:tcW w:w="950" w:type="dxa"/>
          </w:tcPr>
          <w:p w14:paraId="38477871" w14:textId="050A698D" w:rsidR="003C1713" w:rsidRPr="00235916" w:rsidRDefault="0005684A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Low</w:t>
            </w:r>
          </w:p>
        </w:tc>
        <w:tc>
          <w:tcPr>
            <w:tcW w:w="5276" w:type="dxa"/>
          </w:tcPr>
          <w:p w14:paraId="28E469E2" w14:textId="2C644BB2" w:rsidR="003C1713" w:rsidRPr="00235916" w:rsidRDefault="00623701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Reorganise team</w:t>
            </w:r>
            <w:r w:rsidR="0039252B">
              <w:rPr>
                <w:i w:val="0"/>
                <w:color w:val="auto"/>
              </w:rPr>
              <w:t xml:space="preserve"> and give </w:t>
            </w:r>
            <w:r w:rsidR="003C3AF3">
              <w:rPr>
                <w:i w:val="0"/>
                <w:color w:val="auto"/>
              </w:rPr>
              <w:t>extra</w:t>
            </w:r>
            <w:r w:rsidR="00170442">
              <w:rPr>
                <w:i w:val="0"/>
                <w:color w:val="auto"/>
              </w:rPr>
              <w:t xml:space="preserve"> training</w:t>
            </w:r>
            <w:r w:rsidR="00A41356">
              <w:rPr>
                <w:i w:val="0"/>
                <w:color w:val="auto"/>
              </w:rPr>
              <w:t xml:space="preserve"> (if necessary)</w:t>
            </w:r>
            <w:r w:rsidR="00170442">
              <w:rPr>
                <w:i w:val="0"/>
                <w:color w:val="auto"/>
              </w:rPr>
              <w:t xml:space="preserve"> for the one</w:t>
            </w:r>
            <w:r w:rsidR="00A41356">
              <w:rPr>
                <w:i w:val="0"/>
                <w:color w:val="auto"/>
              </w:rPr>
              <w:t xml:space="preserve"> who</w:t>
            </w:r>
            <w:r w:rsidR="00170442">
              <w:rPr>
                <w:i w:val="0"/>
                <w:color w:val="auto"/>
              </w:rPr>
              <w:t xml:space="preserve"> </w:t>
            </w:r>
            <w:r w:rsidR="00B92669">
              <w:rPr>
                <w:i w:val="0"/>
                <w:color w:val="auto"/>
              </w:rPr>
              <w:t>assigned to</w:t>
            </w:r>
            <w:r w:rsidR="00EA6E1E">
              <w:rPr>
                <w:i w:val="0"/>
                <w:color w:val="auto"/>
              </w:rPr>
              <w:t xml:space="preserve"> new position</w:t>
            </w:r>
            <w:r w:rsidR="00A41356">
              <w:rPr>
                <w:i w:val="0"/>
                <w:color w:val="auto"/>
              </w:rPr>
              <w:t>.</w:t>
            </w:r>
          </w:p>
        </w:tc>
      </w:tr>
      <w:tr w:rsidR="003C1713" w14:paraId="6AC89F7C" w14:textId="77777777" w:rsidTr="00887942">
        <w:tc>
          <w:tcPr>
            <w:tcW w:w="701" w:type="dxa"/>
            <w:vAlign w:val="center"/>
          </w:tcPr>
          <w:p w14:paraId="7BCA96C4" w14:textId="77777777" w:rsidR="003C1713" w:rsidRPr="00235916" w:rsidRDefault="003C1713" w:rsidP="00887942">
            <w:pPr>
              <w:pStyle w:val="infoblue0"/>
              <w:numPr>
                <w:ilvl w:val="0"/>
                <w:numId w:val="11"/>
              </w:numPr>
              <w:rPr>
                <w:i w:val="0"/>
                <w:color w:val="auto"/>
              </w:rPr>
            </w:pPr>
          </w:p>
        </w:tc>
        <w:tc>
          <w:tcPr>
            <w:tcW w:w="1448" w:type="dxa"/>
          </w:tcPr>
          <w:p w14:paraId="2606D863" w14:textId="47C492EF" w:rsidR="003C1713" w:rsidRPr="00235916" w:rsidRDefault="00670B08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performance</w:t>
            </w:r>
          </w:p>
        </w:tc>
        <w:tc>
          <w:tcPr>
            <w:tcW w:w="1181" w:type="dxa"/>
          </w:tcPr>
          <w:p w14:paraId="6FA8191E" w14:textId="51109C97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Occational</w:t>
            </w:r>
          </w:p>
        </w:tc>
        <w:tc>
          <w:tcPr>
            <w:tcW w:w="900" w:type="dxa"/>
          </w:tcPr>
          <w:p w14:paraId="1ED874DC" w14:textId="3BC53350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Product</w:t>
            </w:r>
          </w:p>
        </w:tc>
        <w:tc>
          <w:tcPr>
            <w:tcW w:w="950" w:type="dxa"/>
          </w:tcPr>
          <w:p w14:paraId="7107D131" w14:textId="6D041049" w:rsidR="003C1713" w:rsidRPr="00235916" w:rsidRDefault="00162D60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Medium</w:t>
            </w:r>
          </w:p>
        </w:tc>
        <w:tc>
          <w:tcPr>
            <w:tcW w:w="5276" w:type="dxa"/>
          </w:tcPr>
          <w:p w14:paraId="53F14A9F" w14:textId="52766246" w:rsidR="003C1713" w:rsidRPr="00235916" w:rsidRDefault="000667DB" w:rsidP="00D45597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Investigate what cause the </w:t>
            </w:r>
            <w:r w:rsidR="00773F03">
              <w:rPr>
                <w:i w:val="0"/>
                <w:color w:val="auto"/>
              </w:rPr>
              <w:t>problem, change database (if necessary).</w:t>
            </w: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14:paraId="4C16246E" w14:textId="77777777" w:rsidTr="003F40AB">
        <w:tc>
          <w:tcPr>
            <w:tcW w:w="3357" w:type="dxa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3F40AB">
        <w:tc>
          <w:tcPr>
            <w:tcW w:w="3357" w:type="dxa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14:paraId="41A9CC2C" w14:textId="577689BE" w:rsidR="00D229FE" w:rsidRDefault="00773F03" w:rsidP="003F40AB">
            <w:pPr>
              <w:pStyle w:val="BodyText"/>
              <w:ind w:left="0"/>
              <w:jc w:val="center"/>
            </w:pPr>
            <w:hyperlink r:id="rId17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3F40AB">
        <w:tc>
          <w:tcPr>
            <w:tcW w:w="3357" w:type="dxa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14:paraId="2C4F838D" w14:textId="0FF37367" w:rsidR="00D229FE" w:rsidRDefault="00773F03" w:rsidP="003F40AB">
            <w:pPr>
              <w:pStyle w:val="BodyText"/>
              <w:ind w:left="0"/>
              <w:jc w:val="center"/>
            </w:pPr>
            <w:hyperlink r:id="rId18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3F40AB">
        <w:tc>
          <w:tcPr>
            <w:tcW w:w="3357" w:type="dxa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14:paraId="03947B3D" w14:textId="45DC9F30" w:rsidR="00D229FE" w:rsidRDefault="00773F03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3F40AB">
        <w:tc>
          <w:tcPr>
            <w:tcW w:w="3357" w:type="dxa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14:paraId="18F31526" w14:textId="4D315FD8" w:rsidR="00D229FE" w:rsidRDefault="00773F03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0CDB" w14:textId="77777777" w:rsidR="00044CD2" w:rsidRDefault="00044CD2">
      <w:r>
        <w:separator/>
      </w:r>
    </w:p>
  </w:endnote>
  <w:endnote w:type="continuationSeparator" w:id="0">
    <w:p w14:paraId="2F1C54CD" w14:textId="77777777" w:rsidR="00044CD2" w:rsidRDefault="00044CD2">
      <w:r>
        <w:continuationSeparator/>
      </w:r>
    </w:p>
  </w:endnote>
  <w:endnote w:type="continuationNotice" w:id="1">
    <w:p w14:paraId="055F06CA" w14:textId="77777777" w:rsidR="00044CD2" w:rsidRDefault="00044C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29D648A8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773F03">
            <w:fldChar w:fldCharType="begin"/>
          </w:r>
          <w:r w:rsidR="00773F03">
            <w:instrText xml:space="preserve"> DOCPROPERTY "Company"  \* MERGEFORMAT </w:instrText>
          </w:r>
          <w:r w:rsidR="00773F03">
            <w:fldChar w:fldCharType="separate"/>
          </w:r>
          <w:r w:rsidR="005821C2">
            <w:t>Group 08</w:t>
          </w:r>
          <w:r w:rsidR="00773F0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591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D994" w14:textId="77777777" w:rsidR="00044CD2" w:rsidRDefault="00044CD2">
      <w:r>
        <w:separator/>
      </w:r>
    </w:p>
  </w:footnote>
  <w:footnote w:type="continuationSeparator" w:id="0">
    <w:p w14:paraId="32AAB28D" w14:textId="77777777" w:rsidR="00044CD2" w:rsidRDefault="00044CD2">
      <w:r>
        <w:continuationSeparator/>
      </w:r>
    </w:p>
  </w:footnote>
  <w:footnote w:type="continuationNotice" w:id="1">
    <w:p w14:paraId="1A16D6A6" w14:textId="77777777" w:rsidR="00044CD2" w:rsidRDefault="00044C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773F0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5821C2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773F03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821C2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1B31590C" w14:textId="1EB7352D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235916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26A97"/>
    <w:multiLevelType w:val="hybridMultilevel"/>
    <w:tmpl w:val="161EF092"/>
    <w:lvl w:ilvl="0" w:tplc="BB788372">
      <w:start w:val="1"/>
      <w:numFmt w:val="decimal"/>
      <w:lvlText w:val="00%1"/>
      <w:lvlJc w:val="center"/>
      <w:pPr>
        <w:ind w:left="50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1" w:hanging="360"/>
      </w:pPr>
    </w:lvl>
    <w:lvl w:ilvl="2" w:tplc="042A001B" w:tentative="1">
      <w:start w:val="1"/>
      <w:numFmt w:val="lowerRoman"/>
      <w:lvlText w:val="%3."/>
      <w:lvlJc w:val="right"/>
      <w:pPr>
        <w:ind w:left="1941" w:hanging="180"/>
      </w:pPr>
    </w:lvl>
    <w:lvl w:ilvl="3" w:tplc="042A000F" w:tentative="1">
      <w:start w:val="1"/>
      <w:numFmt w:val="decimal"/>
      <w:lvlText w:val="%4."/>
      <w:lvlJc w:val="left"/>
      <w:pPr>
        <w:ind w:left="2661" w:hanging="360"/>
      </w:pPr>
    </w:lvl>
    <w:lvl w:ilvl="4" w:tplc="042A0019" w:tentative="1">
      <w:start w:val="1"/>
      <w:numFmt w:val="lowerLetter"/>
      <w:lvlText w:val="%5."/>
      <w:lvlJc w:val="left"/>
      <w:pPr>
        <w:ind w:left="3381" w:hanging="360"/>
      </w:pPr>
    </w:lvl>
    <w:lvl w:ilvl="5" w:tplc="042A001B" w:tentative="1">
      <w:start w:val="1"/>
      <w:numFmt w:val="lowerRoman"/>
      <w:lvlText w:val="%6."/>
      <w:lvlJc w:val="right"/>
      <w:pPr>
        <w:ind w:left="4101" w:hanging="180"/>
      </w:pPr>
    </w:lvl>
    <w:lvl w:ilvl="6" w:tplc="042A000F" w:tentative="1">
      <w:start w:val="1"/>
      <w:numFmt w:val="decimal"/>
      <w:lvlText w:val="%7."/>
      <w:lvlJc w:val="left"/>
      <w:pPr>
        <w:ind w:left="4821" w:hanging="360"/>
      </w:pPr>
    </w:lvl>
    <w:lvl w:ilvl="7" w:tplc="042A0019" w:tentative="1">
      <w:start w:val="1"/>
      <w:numFmt w:val="lowerLetter"/>
      <w:lvlText w:val="%8."/>
      <w:lvlJc w:val="left"/>
      <w:pPr>
        <w:ind w:left="5541" w:hanging="360"/>
      </w:pPr>
    </w:lvl>
    <w:lvl w:ilvl="8" w:tplc="042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A2BF3"/>
    <w:multiLevelType w:val="hybridMultilevel"/>
    <w:tmpl w:val="6DCC84BA"/>
    <w:lvl w:ilvl="0" w:tplc="042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31067D81"/>
    <w:multiLevelType w:val="hybridMultilevel"/>
    <w:tmpl w:val="8D4AD374"/>
    <w:lvl w:ilvl="0" w:tplc="B49EAF9C">
      <w:start w:val="1"/>
      <w:numFmt w:val="decimal"/>
      <w:lvlText w:val="00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10"/>
  </w:num>
  <w:num w:numId="3" w16cid:durableId="2139182762">
    <w:abstractNumId w:val="2"/>
  </w:num>
  <w:num w:numId="4" w16cid:durableId="117530718">
    <w:abstractNumId w:val="7"/>
  </w:num>
  <w:num w:numId="5" w16cid:durableId="653946972">
    <w:abstractNumId w:val="9"/>
  </w:num>
  <w:num w:numId="6" w16cid:durableId="712851446">
    <w:abstractNumId w:val="6"/>
  </w:num>
  <w:num w:numId="7" w16cid:durableId="237713495">
    <w:abstractNumId w:val="5"/>
  </w:num>
  <w:num w:numId="8" w16cid:durableId="593707466">
    <w:abstractNumId w:val="8"/>
  </w:num>
  <w:num w:numId="9" w16cid:durableId="268926238">
    <w:abstractNumId w:val="4"/>
  </w:num>
  <w:num w:numId="10" w16cid:durableId="909771356">
    <w:abstractNumId w:val="3"/>
  </w:num>
  <w:num w:numId="11" w16cid:durableId="15745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rgUAxGMGIiwAAAA="/>
  </w:docVars>
  <w:rsids>
    <w:rsidRoot w:val="0009538F"/>
    <w:rsid w:val="000316CE"/>
    <w:rsid w:val="00037209"/>
    <w:rsid w:val="00044CD2"/>
    <w:rsid w:val="0005684A"/>
    <w:rsid w:val="0006193A"/>
    <w:rsid w:val="000667DB"/>
    <w:rsid w:val="00066F3C"/>
    <w:rsid w:val="00080035"/>
    <w:rsid w:val="00080C04"/>
    <w:rsid w:val="0008490B"/>
    <w:rsid w:val="0009538F"/>
    <w:rsid w:val="000C460B"/>
    <w:rsid w:val="000C6D3A"/>
    <w:rsid w:val="000D3902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2D60"/>
    <w:rsid w:val="00167F98"/>
    <w:rsid w:val="00170442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547A"/>
    <w:rsid w:val="00235916"/>
    <w:rsid w:val="00256E3E"/>
    <w:rsid w:val="00265210"/>
    <w:rsid w:val="00276089"/>
    <w:rsid w:val="00280022"/>
    <w:rsid w:val="002874B5"/>
    <w:rsid w:val="00296176"/>
    <w:rsid w:val="00297332"/>
    <w:rsid w:val="002B1454"/>
    <w:rsid w:val="002B1662"/>
    <w:rsid w:val="002C7239"/>
    <w:rsid w:val="002D3828"/>
    <w:rsid w:val="002E4F9B"/>
    <w:rsid w:val="002E548F"/>
    <w:rsid w:val="002E6B7F"/>
    <w:rsid w:val="002F1BB0"/>
    <w:rsid w:val="002F2110"/>
    <w:rsid w:val="00303683"/>
    <w:rsid w:val="00311BAE"/>
    <w:rsid w:val="00314C36"/>
    <w:rsid w:val="0033522C"/>
    <w:rsid w:val="00374605"/>
    <w:rsid w:val="00376439"/>
    <w:rsid w:val="0039252B"/>
    <w:rsid w:val="003A0BD5"/>
    <w:rsid w:val="003C1713"/>
    <w:rsid w:val="003C3AF3"/>
    <w:rsid w:val="003E4665"/>
    <w:rsid w:val="003F40AB"/>
    <w:rsid w:val="00402A67"/>
    <w:rsid w:val="004067FC"/>
    <w:rsid w:val="0042404A"/>
    <w:rsid w:val="0042588C"/>
    <w:rsid w:val="00433ACC"/>
    <w:rsid w:val="004360BB"/>
    <w:rsid w:val="00470D62"/>
    <w:rsid w:val="00480174"/>
    <w:rsid w:val="00487FF9"/>
    <w:rsid w:val="004B559E"/>
    <w:rsid w:val="004B57C6"/>
    <w:rsid w:val="004C02A9"/>
    <w:rsid w:val="004C05E8"/>
    <w:rsid w:val="004D634E"/>
    <w:rsid w:val="004D6F9A"/>
    <w:rsid w:val="004E0E79"/>
    <w:rsid w:val="004E7285"/>
    <w:rsid w:val="00520DFE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5E3C02"/>
    <w:rsid w:val="00604C0B"/>
    <w:rsid w:val="00607535"/>
    <w:rsid w:val="0061286A"/>
    <w:rsid w:val="006139BA"/>
    <w:rsid w:val="00615C06"/>
    <w:rsid w:val="0061709F"/>
    <w:rsid w:val="006179B7"/>
    <w:rsid w:val="00623701"/>
    <w:rsid w:val="00641625"/>
    <w:rsid w:val="00641F97"/>
    <w:rsid w:val="00651BFA"/>
    <w:rsid w:val="00653D41"/>
    <w:rsid w:val="00666122"/>
    <w:rsid w:val="00670B08"/>
    <w:rsid w:val="006764A5"/>
    <w:rsid w:val="00694855"/>
    <w:rsid w:val="006A3005"/>
    <w:rsid w:val="006A7C9E"/>
    <w:rsid w:val="006B4C60"/>
    <w:rsid w:val="006D06D3"/>
    <w:rsid w:val="006D2F95"/>
    <w:rsid w:val="006D69CB"/>
    <w:rsid w:val="006D7AC5"/>
    <w:rsid w:val="006F4B8A"/>
    <w:rsid w:val="00703D6D"/>
    <w:rsid w:val="007338DA"/>
    <w:rsid w:val="00744F75"/>
    <w:rsid w:val="0076197F"/>
    <w:rsid w:val="00773F03"/>
    <w:rsid w:val="007748E1"/>
    <w:rsid w:val="00790D9D"/>
    <w:rsid w:val="00790F25"/>
    <w:rsid w:val="0079720B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6DB6"/>
    <w:rsid w:val="008847AA"/>
    <w:rsid w:val="00887942"/>
    <w:rsid w:val="00896121"/>
    <w:rsid w:val="008A3D27"/>
    <w:rsid w:val="008A7686"/>
    <w:rsid w:val="008B0A71"/>
    <w:rsid w:val="008B4DC2"/>
    <w:rsid w:val="008D64E9"/>
    <w:rsid w:val="008E41C6"/>
    <w:rsid w:val="008F3CB9"/>
    <w:rsid w:val="008F5A6C"/>
    <w:rsid w:val="00906209"/>
    <w:rsid w:val="0090738C"/>
    <w:rsid w:val="0090747A"/>
    <w:rsid w:val="00910C91"/>
    <w:rsid w:val="00930143"/>
    <w:rsid w:val="0095200A"/>
    <w:rsid w:val="0095726E"/>
    <w:rsid w:val="00957C36"/>
    <w:rsid w:val="00970FA9"/>
    <w:rsid w:val="009856E4"/>
    <w:rsid w:val="009978FA"/>
    <w:rsid w:val="009A2AD6"/>
    <w:rsid w:val="009D62CC"/>
    <w:rsid w:val="009E273C"/>
    <w:rsid w:val="009F17A8"/>
    <w:rsid w:val="00A00E6E"/>
    <w:rsid w:val="00A065A7"/>
    <w:rsid w:val="00A31AFB"/>
    <w:rsid w:val="00A41356"/>
    <w:rsid w:val="00A43D18"/>
    <w:rsid w:val="00A66F4B"/>
    <w:rsid w:val="00A748EC"/>
    <w:rsid w:val="00A74F96"/>
    <w:rsid w:val="00A8321A"/>
    <w:rsid w:val="00A83434"/>
    <w:rsid w:val="00AC1748"/>
    <w:rsid w:val="00AD05E1"/>
    <w:rsid w:val="00AD6F2B"/>
    <w:rsid w:val="00AE4C5A"/>
    <w:rsid w:val="00AE7439"/>
    <w:rsid w:val="00AF091F"/>
    <w:rsid w:val="00AF5AF3"/>
    <w:rsid w:val="00B03B88"/>
    <w:rsid w:val="00B12BBB"/>
    <w:rsid w:val="00B168EE"/>
    <w:rsid w:val="00B17993"/>
    <w:rsid w:val="00B33969"/>
    <w:rsid w:val="00B34261"/>
    <w:rsid w:val="00B3661C"/>
    <w:rsid w:val="00B3664E"/>
    <w:rsid w:val="00B37236"/>
    <w:rsid w:val="00B4673C"/>
    <w:rsid w:val="00B546E0"/>
    <w:rsid w:val="00B71DE9"/>
    <w:rsid w:val="00B724D2"/>
    <w:rsid w:val="00B725BF"/>
    <w:rsid w:val="00B83250"/>
    <w:rsid w:val="00B86426"/>
    <w:rsid w:val="00B92669"/>
    <w:rsid w:val="00B95BE7"/>
    <w:rsid w:val="00BB09AC"/>
    <w:rsid w:val="00BC6DE3"/>
    <w:rsid w:val="00BD0F57"/>
    <w:rsid w:val="00BD4985"/>
    <w:rsid w:val="00BD4E1F"/>
    <w:rsid w:val="00BE4E57"/>
    <w:rsid w:val="00BF09F0"/>
    <w:rsid w:val="00BF4A90"/>
    <w:rsid w:val="00C1633B"/>
    <w:rsid w:val="00C33BBF"/>
    <w:rsid w:val="00C417B7"/>
    <w:rsid w:val="00C46149"/>
    <w:rsid w:val="00C706B8"/>
    <w:rsid w:val="00C83806"/>
    <w:rsid w:val="00C83A64"/>
    <w:rsid w:val="00CE0240"/>
    <w:rsid w:val="00D177E5"/>
    <w:rsid w:val="00D229FE"/>
    <w:rsid w:val="00D253B3"/>
    <w:rsid w:val="00D42B20"/>
    <w:rsid w:val="00D45597"/>
    <w:rsid w:val="00D54F22"/>
    <w:rsid w:val="00D6193D"/>
    <w:rsid w:val="00D63611"/>
    <w:rsid w:val="00D63B9F"/>
    <w:rsid w:val="00DB3160"/>
    <w:rsid w:val="00DB401A"/>
    <w:rsid w:val="00DB50F8"/>
    <w:rsid w:val="00DD2A8C"/>
    <w:rsid w:val="00DD69EC"/>
    <w:rsid w:val="00DF2BD3"/>
    <w:rsid w:val="00E1307C"/>
    <w:rsid w:val="00E216A4"/>
    <w:rsid w:val="00E2791E"/>
    <w:rsid w:val="00E44956"/>
    <w:rsid w:val="00E46152"/>
    <w:rsid w:val="00E61278"/>
    <w:rsid w:val="00E65030"/>
    <w:rsid w:val="00E70FB4"/>
    <w:rsid w:val="00E84FDA"/>
    <w:rsid w:val="00E97247"/>
    <w:rsid w:val="00EA4598"/>
    <w:rsid w:val="00EA6E1E"/>
    <w:rsid w:val="00EB268E"/>
    <w:rsid w:val="00EB3A0F"/>
    <w:rsid w:val="00EC7963"/>
    <w:rsid w:val="00ED1791"/>
    <w:rsid w:val="00EE3C86"/>
    <w:rsid w:val="00EF3E79"/>
    <w:rsid w:val="00EF63A2"/>
    <w:rsid w:val="00EF7AD2"/>
    <w:rsid w:val="00F00AF3"/>
    <w:rsid w:val="00F03723"/>
    <w:rsid w:val="00F3525D"/>
    <w:rsid w:val="00F44993"/>
    <w:rsid w:val="00F47524"/>
    <w:rsid w:val="00F6522C"/>
    <w:rsid w:val="00F737C0"/>
    <w:rsid w:val="00F746E5"/>
    <w:rsid w:val="00F761F6"/>
    <w:rsid w:val="00FB7568"/>
    <w:rsid w:val="00FC5658"/>
    <w:rsid w:val="00FE421A"/>
    <w:rsid w:val="00FE66ED"/>
    <w:rsid w:val="4AADA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209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teddythinh/Introduction-To-Software-Engineering-Group-8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rive.google.com/drive/folders/1JK9fNKFzYwXub6wM5QPNBctCqMN0Omxp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trello.com/invite/group08intro2se/f71f01f536d0d98ff2ef1caa88f1c9e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hyperlink" Target="https://join.slack.com/t/introductiont-c7k5747/shared_invite/zt-19req1iu8-npAct~J2EekQ8b_6~VRFj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Nguyen Trung Nguyen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</dgm:pt>
    <dgm:pt modelId="{6B44BCFE-10CA-4A0D-807F-C8C61E56B4A4}" type="sibTrans" cxnId="{46991E0E-48C2-47E8-BE23-CBD93F28D148}">
      <dgm:prSet/>
      <dgm:spPr/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1432327" y="82861"/>
              </a:lnTo>
              <a:lnTo>
                <a:pt x="1432327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1828800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1"/>
              </a:lnTo>
              <a:lnTo>
                <a:pt x="477442" y="82861"/>
              </a:lnTo>
              <a:lnTo>
                <a:pt x="477442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351357" y="604925"/>
          <a:ext cx="477442" cy="165723"/>
        </a:xfrm>
        <a:custGeom>
          <a:avLst/>
          <a:gdLst/>
          <a:ahLst/>
          <a:cxnLst/>
          <a:rect l="0" t="0" r="0" b="0"/>
          <a:pathLst>
            <a:path>
              <a:moveTo>
                <a:pt x="477442" y="0"/>
              </a:moveTo>
              <a:lnTo>
                <a:pt x="477442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396472" y="604925"/>
          <a:ext cx="1432327" cy="165723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82861"/>
              </a:lnTo>
              <a:lnTo>
                <a:pt x="0" y="82861"/>
              </a:lnTo>
              <a:lnTo>
                <a:pt x="0" y="165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434219" y="210345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Team Lead: Pham Huy Cuong Thinh</a:t>
          </a:r>
        </a:p>
      </dsp:txBody>
      <dsp:txXfrm>
        <a:off x="1434219" y="210345"/>
        <a:ext cx="789161" cy="394580"/>
      </dsp:txXfrm>
    </dsp:sp>
    <dsp:sp modelId="{2C8DA449-6A39-4427-BD10-384E53D11287}">
      <dsp:nvSpPr>
        <dsp:cNvPr id="0" name=""/>
        <dsp:cNvSpPr/>
      </dsp:nvSpPr>
      <dsp:spPr>
        <a:xfrm>
          <a:off x="189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Developer: </a:t>
          </a:r>
          <a:br>
            <a:rPr lang="en-US" sz="600" kern="1200"/>
          </a:br>
          <a:r>
            <a:rPr lang="en-US" sz="600" kern="1200"/>
            <a:t>Le Dang Minh Khoi</a:t>
          </a:r>
          <a:br>
            <a:rPr lang="en-US" sz="600" kern="1200"/>
          </a:br>
          <a:r>
            <a:rPr lang="en-US" sz="600" kern="1200"/>
            <a:t>Nguyen Trung Nguyen</a:t>
          </a:r>
          <a:br>
            <a:rPr lang="en-US" sz="600" kern="1200"/>
          </a:br>
          <a:r>
            <a:rPr lang="en-US" sz="600" kern="1200"/>
            <a:t>Pham Huy Cuong Thinh</a:t>
          </a:r>
        </a:p>
      </dsp:txBody>
      <dsp:txXfrm>
        <a:off x="1891" y="770649"/>
        <a:ext cx="789161" cy="394580"/>
      </dsp:txXfrm>
    </dsp:sp>
    <dsp:sp modelId="{FCB4F10E-495A-4EA3-AB8F-87418CE8D986}">
      <dsp:nvSpPr>
        <dsp:cNvPr id="0" name=""/>
        <dsp:cNvSpPr/>
      </dsp:nvSpPr>
      <dsp:spPr>
        <a:xfrm>
          <a:off x="95677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Writer: Nguyen Trung Nguyen</a:t>
          </a:r>
        </a:p>
      </dsp:txBody>
      <dsp:txXfrm>
        <a:off x="956776" y="770649"/>
        <a:ext cx="789161" cy="394580"/>
      </dsp:txXfrm>
    </dsp:sp>
    <dsp:sp modelId="{FC4628AC-685B-4596-AA48-4B83B2D44962}">
      <dsp:nvSpPr>
        <dsp:cNvPr id="0" name=""/>
        <dsp:cNvSpPr/>
      </dsp:nvSpPr>
      <dsp:spPr>
        <a:xfrm>
          <a:off x="1911661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Designer:</a:t>
          </a:r>
          <a:br>
            <a:rPr lang="en-US" sz="600" kern="1200"/>
          </a:br>
          <a:r>
            <a:rPr lang="en-US" sz="600" kern="1200"/>
            <a:t>Nguyen Bui Hoang Lam</a:t>
          </a:r>
          <a:br>
            <a:rPr lang="en-US" sz="600" kern="1200"/>
          </a:br>
          <a:r>
            <a:rPr lang="en-US" sz="600" kern="1200"/>
            <a:t>Nguyen Phuong Khanh</a:t>
          </a:r>
          <a:endParaRPr lang="vi-VN" sz="600" kern="1200"/>
        </a:p>
      </dsp:txBody>
      <dsp:txXfrm>
        <a:off x="1911661" y="770649"/>
        <a:ext cx="789161" cy="394580"/>
      </dsp:txXfrm>
    </dsp:sp>
    <dsp:sp modelId="{C6E6A924-81D4-49B3-B84A-085270A87EA7}">
      <dsp:nvSpPr>
        <dsp:cNvPr id="0" name=""/>
        <dsp:cNvSpPr/>
      </dsp:nvSpPr>
      <dsp:spPr>
        <a:xfrm>
          <a:off x="2866546" y="770649"/>
          <a:ext cx="789161" cy="394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Tester: </a:t>
          </a:r>
          <a:br>
            <a:rPr lang="en-US" sz="600" kern="1200"/>
          </a:br>
          <a:r>
            <a:rPr lang="en-US" sz="600" kern="1200"/>
            <a:t>Nguyen Phuong Khanh</a:t>
          </a:r>
          <a:br>
            <a:rPr lang="en-US" sz="600" kern="1200"/>
          </a:br>
          <a:r>
            <a:rPr lang="en-US" sz="600" kern="1200"/>
            <a:t>Nguyen Bui Hoang Lam</a:t>
          </a:r>
        </a:p>
      </dsp:txBody>
      <dsp:txXfrm>
        <a:off x="2866546" y="770649"/>
        <a:ext cx="789161" cy="394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435</TotalTime>
  <Pages>9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Group 08</Company>
  <LinksUpToDate>false</LinksUpToDate>
  <CharactersWithSpaces>7629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NGUYỄN TRUNG NGUYÊN</cp:lastModifiedBy>
  <cp:revision>186</cp:revision>
  <cp:lastPrinted>2022-06-05T15:15:00Z</cp:lastPrinted>
  <dcterms:created xsi:type="dcterms:W3CDTF">2014-09-20T02:23:00Z</dcterms:created>
  <dcterms:modified xsi:type="dcterms:W3CDTF">2022-06-19T11:33:00Z</dcterms:modified>
</cp:coreProperties>
</file>
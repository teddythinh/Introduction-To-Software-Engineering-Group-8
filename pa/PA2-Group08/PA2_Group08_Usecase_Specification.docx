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FA4A" w14:textId="34E7B00F" w:rsidR="009C307A" w:rsidRPr="003F4751" w:rsidRDefault="0094434F">
      <w:pPr>
        <w:pStyle w:val="Title"/>
        <w:jc w:val="right"/>
        <w:rPr>
          <w:rFonts w:ascii="Arial" w:eastAsia="Times New Roman" w:hAnsi="Arial" w:cs="Times New Roman"/>
        </w:rPr>
      </w:pPr>
      <w:r w:rsidRPr="003F4751">
        <w:rPr>
          <w:rFonts w:ascii="Arial" w:eastAsia="Times New Roman" w:hAnsi="Arial" w:cs="Times New Roman"/>
        </w:rPr>
        <w:fldChar w:fldCharType="begin"/>
      </w:r>
      <w:r w:rsidRPr="003F4751">
        <w:rPr>
          <w:rFonts w:ascii="Arial" w:eastAsia="Times New Roman" w:hAnsi="Arial" w:cs="Times New Roman"/>
        </w:rPr>
        <w:instrText xml:space="preserve"> SUBJECT  \* MERGEFORMAT </w:instrText>
      </w:r>
      <w:r w:rsidRPr="003F4751">
        <w:rPr>
          <w:rFonts w:ascii="Arial" w:eastAsia="Times New Roman" w:hAnsi="Arial" w:cs="Times New Roman"/>
        </w:rPr>
        <w:fldChar w:fldCharType="separate"/>
      </w:r>
      <w:r w:rsidR="00016A3D" w:rsidRPr="003F4751">
        <w:rPr>
          <w:rFonts w:ascii="Arial" w:eastAsia="Times New Roman" w:hAnsi="Arial" w:cs="Times New Roman"/>
        </w:rPr>
        <w:t>MOVIE STREAMING WEBSITE</w:t>
      </w:r>
      <w:r w:rsidRPr="003F4751">
        <w:rPr>
          <w:rFonts w:ascii="Arial" w:eastAsia="Times New Roman" w:hAnsi="Arial" w:cs="Times New Roman"/>
        </w:rPr>
        <w:fldChar w:fldCharType="end"/>
      </w:r>
    </w:p>
    <w:p w14:paraId="0310FA4B" w14:textId="77777777" w:rsidR="009C307A" w:rsidRPr="00D815D7" w:rsidRDefault="0094434F">
      <w:pPr>
        <w:pStyle w:val="Title"/>
        <w:jc w:val="right"/>
        <w:rPr>
          <w:rFonts w:ascii="Arial" w:eastAsia="Times New Roman" w:hAnsi="Arial" w:cs="Times New Roman"/>
        </w:rPr>
      </w:pPr>
      <w:r w:rsidRPr="00D815D7">
        <w:rPr>
          <w:rFonts w:ascii="Arial" w:eastAsia="Times New Roman" w:hAnsi="Arial" w:cs="Times New Roman"/>
        </w:rPr>
        <w:fldChar w:fldCharType="begin"/>
      </w:r>
      <w:r w:rsidRPr="00D815D7">
        <w:rPr>
          <w:rFonts w:ascii="Arial" w:eastAsia="Times New Roman" w:hAnsi="Arial" w:cs="Times New Roman"/>
        </w:rPr>
        <w:instrText xml:space="preserve">title  \* Mergeformat </w:instrText>
      </w:r>
      <w:r w:rsidRPr="00D815D7">
        <w:rPr>
          <w:rFonts w:ascii="Arial" w:eastAsia="Times New Roman" w:hAnsi="Arial" w:cs="Times New Roman"/>
        </w:rPr>
        <w:fldChar w:fldCharType="separate"/>
      </w:r>
      <w:r w:rsidR="00512FAF" w:rsidRPr="00D815D7">
        <w:rPr>
          <w:rFonts w:ascii="Arial" w:eastAsia="Times New Roman" w:hAnsi="Arial" w:cs="Times New Roman"/>
        </w:rPr>
        <w:t>Use-Case Specification</w:t>
      </w:r>
      <w:r w:rsidRPr="00D815D7">
        <w:rPr>
          <w:rFonts w:ascii="Arial" w:eastAsia="Times New Roman" w:hAnsi="Arial" w:cs="Times New Roman"/>
        </w:rPr>
        <w:fldChar w:fldCharType="end"/>
      </w:r>
    </w:p>
    <w:p w14:paraId="0310FA4C" w14:textId="77777777" w:rsidR="009C307A" w:rsidRDefault="009C307A">
      <w:pPr>
        <w:pStyle w:val="Title"/>
        <w:jc w:val="right"/>
      </w:pPr>
    </w:p>
    <w:p w14:paraId="0310FA4D" w14:textId="77777777" w:rsidR="009C307A" w:rsidRPr="00115E49" w:rsidRDefault="00630073">
      <w:pPr>
        <w:pStyle w:val="Title"/>
        <w:jc w:val="right"/>
        <w:rPr>
          <w:rFonts w:ascii="Arial" w:eastAsia="Times New Roman" w:hAnsi="Arial" w:cs="Times New Roman"/>
          <w:sz w:val="28"/>
        </w:rPr>
      </w:pPr>
      <w:r w:rsidRPr="00115E49">
        <w:rPr>
          <w:rFonts w:ascii="Arial" w:eastAsia="Times New Roman" w:hAnsi="Arial" w:cs="Times New Roman"/>
          <w:sz w:val="28"/>
        </w:rPr>
        <w:t>Version &lt;1.0&gt;</w:t>
      </w:r>
    </w:p>
    <w:p w14:paraId="0310FA4E" w14:textId="77777777" w:rsidR="009C307A" w:rsidRDefault="009C307A"/>
    <w:p w14:paraId="0310FA52" w14:textId="77777777" w:rsidR="009C307A" w:rsidRDefault="009C307A"/>
    <w:p w14:paraId="0310FA53" w14:textId="77777777" w:rsidR="009C307A" w:rsidRDefault="009C307A">
      <w:pPr>
        <w:pStyle w:val="BodyText"/>
      </w:pPr>
    </w:p>
    <w:p w14:paraId="0310FA54" w14:textId="77777777" w:rsidR="009C307A" w:rsidRDefault="009C307A">
      <w:pPr>
        <w:pStyle w:val="BodyText"/>
      </w:pPr>
    </w:p>
    <w:p w14:paraId="0310FA55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310FA56" w14:textId="77777777" w:rsidR="009C307A" w:rsidRPr="00797371" w:rsidRDefault="00630073">
      <w:pPr>
        <w:pStyle w:val="Title"/>
        <w:rPr>
          <w:rFonts w:ascii="Arial" w:eastAsia="Times New Roman" w:hAnsi="Arial" w:cs="Times New Roman"/>
        </w:rPr>
      </w:pPr>
      <w:r w:rsidRPr="00797371">
        <w:rPr>
          <w:rFonts w:ascii="Arial" w:eastAsia="Times New Roman" w:hAnsi="Arial" w:cs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0310FA5B" w14:textId="77777777">
        <w:tc>
          <w:tcPr>
            <w:tcW w:w="2304" w:type="dxa"/>
          </w:tcPr>
          <w:p w14:paraId="0310FA57" w14:textId="77777777" w:rsidR="009C307A" w:rsidRPr="00FC2D71" w:rsidRDefault="00630073">
            <w:pPr>
              <w:pStyle w:val="Tabletex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D71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 w14:paraId="0310FA58" w14:textId="77777777" w:rsidR="009C307A" w:rsidRPr="00FC2D71" w:rsidRDefault="00630073">
            <w:pPr>
              <w:pStyle w:val="Tabletex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D71"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 w14:paraId="0310FA59" w14:textId="77777777" w:rsidR="009C307A" w:rsidRPr="00FC2D71" w:rsidRDefault="00630073">
            <w:pPr>
              <w:pStyle w:val="Tabletex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D71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 w14:paraId="0310FA5A" w14:textId="77777777" w:rsidR="009C307A" w:rsidRPr="00FC2D71" w:rsidRDefault="00630073">
            <w:pPr>
              <w:pStyle w:val="Tabletex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C2D71">
              <w:rPr>
                <w:rFonts w:ascii="Times New Roman" w:eastAsia="Times New Roman" w:hAnsi="Times New Roman" w:cs="Times New Roman"/>
                <w:b/>
              </w:rPr>
              <w:t>Author</w:t>
            </w:r>
          </w:p>
        </w:tc>
      </w:tr>
      <w:tr w:rsidR="009C307A" w14:paraId="0310FA60" w14:textId="77777777">
        <w:tc>
          <w:tcPr>
            <w:tcW w:w="2304" w:type="dxa"/>
          </w:tcPr>
          <w:p w14:paraId="0310FA5C" w14:textId="19BB5C80" w:rsidR="009C307A" w:rsidRPr="00373A1E" w:rsidRDefault="00016A3D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fldChar w:fldCharType="begin"/>
            </w:r>
            <w:r w:rsidRPr="00373A1E">
              <w:rPr>
                <w:rFonts w:ascii="Times New Roman" w:eastAsia="Times New Roman" w:hAnsi="Times New Roman" w:cs="Times New Roman"/>
              </w:rPr>
              <w:instrText xml:space="preserve"> DATE  \@ "DD/MMM/YY"  \* MERGEFORMAT </w:instrText>
            </w:r>
            <w:r w:rsidRPr="00373A1E">
              <w:rPr>
                <w:rFonts w:ascii="Times New Roman" w:eastAsia="Times New Roman" w:hAnsi="Times New Roman" w:cs="Times New Roman"/>
              </w:rPr>
              <w:fldChar w:fldCharType="separate"/>
            </w:r>
            <w:r w:rsidR="00B61607">
              <w:rPr>
                <w:rFonts w:ascii="Times New Roman" w:eastAsia="Times New Roman" w:hAnsi="Times New Roman" w:cs="Times New Roman"/>
                <w:noProof/>
              </w:rPr>
              <w:t>/Jun/22</w:t>
            </w:r>
            <w:r w:rsidRPr="00373A1E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1152" w:type="dxa"/>
          </w:tcPr>
          <w:p w14:paraId="0310FA5D" w14:textId="7F434820" w:rsidR="009C307A" w:rsidRPr="00373A1E" w:rsidRDefault="00630073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>&lt;</w:t>
            </w:r>
            <w:r w:rsidR="005F12E9" w:rsidRPr="00373A1E">
              <w:rPr>
                <w:rFonts w:ascii="Times New Roman" w:eastAsia="Times New Roman" w:hAnsi="Times New Roman" w:cs="Times New Roman"/>
              </w:rPr>
              <w:t>1.0</w:t>
            </w:r>
            <w:r w:rsidRPr="00373A1E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3744" w:type="dxa"/>
          </w:tcPr>
          <w:p w14:paraId="0310FA5E" w14:textId="110CC61D" w:rsidR="009C307A" w:rsidRPr="00373A1E" w:rsidRDefault="005F12E9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 xml:space="preserve">Create and </w:t>
            </w:r>
            <w:r w:rsidR="00B1255C" w:rsidRPr="00373A1E">
              <w:rPr>
                <w:rFonts w:ascii="Times New Roman" w:eastAsia="Times New Roman" w:hAnsi="Times New Roman" w:cs="Times New Roman"/>
              </w:rPr>
              <w:t>describe</w:t>
            </w:r>
            <w:r w:rsidR="009D443D" w:rsidRPr="00373A1E">
              <w:rPr>
                <w:rFonts w:ascii="Times New Roman" w:eastAsia="Times New Roman" w:hAnsi="Times New Roman" w:cs="Times New Roman"/>
              </w:rPr>
              <w:t xml:space="preserve"> each use case.</w:t>
            </w:r>
          </w:p>
        </w:tc>
        <w:tc>
          <w:tcPr>
            <w:tcW w:w="2304" w:type="dxa"/>
          </w:tcPr>
          <w:p w14:paraId="0310FA5F" w14:textId="65874271" w:rsidR="009C307A" w:rsidRPr="00373A1E" w:rsidRDefault="009D443D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>Thịnh, Nguyên, Khôi, Lam, Khanh</w:t>
            </w:r>
          </w:p>
        </w:tc>
      </w:tr>
      <w:tr w:rsidR="009C307A" w14:paraId="0310FA65" w14:textId="77777777">
        <w:tc>
          <w:tcPr>
            <w:tcW w:w="2304" w:type="dxa"/>
          </w:tcPr>
          <w:p w14:paraId="0310FA61" w14:textId="77777777" w:rsidR="009C307A" w:rsidRPr="00373A1E" w:rsidRDefault="009C307A">
            <w:pPr>
              <w:pStyle w:val="Tabletex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52" w:type="dxa"/>
          </w:tcPr>
          <w:p w14:paraId="0310FA62" w14:textId="77777777" w:rsidR="009C307A" w:rsidRPr="00373A1E" w:rsidRDefault="009C307A">
            <w:pPr>
              <w:pStyle w:val="Tabletex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44" w:type="dxa"/>
          </w:tcPr>
          <w:p w14:paraId="0310FA63" w14:textId="038A483E" w:rsidR="009C307A" w:rsidRPr="00373A1E" w:rsidRDefault="009D443D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>Draw use case model</w:t>
            </w:r>
          </w:p>
        </w:tc>
        <w:tc>
          <w:tcPr>
            <w:tcW w:w="2304" w:type="dxa"/>
          </w:tcPr>
          <w:p w14:paraId="0310FA64" w14:textId="16EBEA1C" w:rsidR="009C307A" w:rsidRPr="00373A1E" w:rsidRDefault="000470F3">
            <w:pPr>
              <w:pStyle w:val="Tabletext"/>
              <w:rPr>
                <w:rFonts w:ascii="Times New Roman" w:eastAsia="Times New Roman" w:hAnsi="Times New Roman" w:cs="Times New Roman"/>
              </w:rPr>
            </w:pPr>
            <w:r w:rsidRPr="00373A1E">
              <w:rPr>
                <w:rFonts w:ascii="Times New Roman" w:eastAsia="Times New Roman" w:hAnsi="Times New Roman" w:cs="Times New Roman"/>
              </w:rPr>
              <w:t>Thịnh</w:t>
            </w:r>
          </w:p>
        </w:tc>
      </w:tr>
      <w:tr w:rsidR="009C307A" w14:paraId="0310FA6A" w14:textId="77777777">
        <w:tc>
          <w:tcPr>
            <w:tcW w:w="2304" w:type="dxa"/>
          </w:tcPr>
          <w:p w14:paraId="0310FA6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0310FA67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310FA68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0310FA69" w14:textId="77777777" w:rsidR="009C307A" w:rsidRDefault="009C307A">
            <w:pPr>
              <w:pStyle w:val="Tabletext"/>
            </w:pPr>
          </w:p>
        </w:tc>
      </w:tr>
      <w:tr w:rsidR="009C307A" w14:paraId="0310FA6F" w14:textId="77777777">
        <w:tc>
          <w:tcPr>
            <w:tcW w:w="2304" w:type="dxa"/>
          </w:tcPr>
          <w:p w14:paraId="0310FA6B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0310FA6C" w14:textId="77777777"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14:paraId="0310FA6D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0310FA6E" w14:textId="77777777" w:rsidR="009C307A" w:rsidRDefault="009C307A">
            <w:pPr>
              <w:pStyle w:val="Tabletext"/>
            </w:pPr>
          </w:p>
        </w:tc>
      </w:tr>
    </w:tbl>
    <w:p w14:paraId="0310FA70" w14:textId="77777777" w:rsidR="009C307A" w:rsidRDefault="009C307A"/>
    <w:p w14:paraId="0310FA71" w14:textId="77777777" w:rsidR="009C307A" w:rsidRPr="00E251A2" w:rsidRDefault="00630073">
      <w:pPr>
        <w:pStyle w:val="Title"/>
        <w:rPr>
          <w:rFonts w:ascii="Arial" w:eastAsia="Times New Roman" w:hAnsi="Arial" w:cs="Times New Roman"/>
        </w:rPr>
      </w:pPr>
      <w:r>
        <w:br w:type="page"/>
      </w:r>
      <w:r w:rsidRPr="00E251A2">
        <w:rPr>
          <w:rFonts w:ascii="Arial" w:eastAsia="Times New Roman" w:hAnsi="Arial" w:cs="Times New Roman"/>
        </w:rPr>
        <w:lastRenderedPageBreak/>
        <w:t>Table of Contents</w:t>
      </w:r>
    </w:p>
    <w:p w14:paraId="6D943ECB" w14:textId="57009AB4" w:rsidR="000D748E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D748E" w:rsidRPr="00E660B8">
        <w:rPr>
          <w:rFonts w:ascii="Arial" w:eastAsia="Times New Roman" w:hAnsi="Arial" w:cs="Times New Roman"/>
          <w:noProof/>
        </w:rPr>
        <w:t>1.</w:t>
      </w:r>
      <w:r w:rsidR="000D748E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0D748E" w:rsidRPr="00E660B8">
        <w:rPr>
          <w:rFonts w:ascii="Arial" w:eastAsia="Times New Roman" w:hAnsi="Arial" w:cs="Times New Roman"/>
          <w:noProof/>
        </w:rPr>
        <w:t>Use-case Model</w:t>
      </w:r>
      <w:r w:rsidR="000D748E">
        <w:rPr>
          <w:noProof/>
        </w:rPr>
        <w:tab/>
      </w:r>
      <w:r w:rsidR="000D748E">
        <w:rPr>
          <w:noProof/>
        </w:rPr>
        <w:fldChar w:fldCharType="begin"/>
      </w:r>
      <w:r w:rsidR="000D748E">
        <w:rPr>
          <w:noProof/>
        </w:rPr>
        <w:instrText xml:space="preserve"> PAGEREF _Toc106653440 \h </w:instrText>
      </w:r>
      <w:r w:rsidR="000D748E">
        <w:rPr>
          <w:noProof/>
        </w:rPr>
      </w:r>
      <w:r w:rsidR="000D748E">
        <w:rPr>
          <w:noProof/>
        </w:rPr>
        <w:fldChar w:fldCharType="separate"/>
      </w:r>
      <w:r w:rsidR="000D748E">
        <w:rPr>
          <w:noProof/>
        </w:rPr>
        <w:t>4</w:t>
      </w:r>
      <w:r w:rsidR="000D748E">
        <w:rPr>
          <w:noProof/>
        </w:rPr>
        <w:fldChar w:fldCharType="end"/>
      </w:r>
    </w:p>
    <w:p w14:paraId="6B39D71F" w14:textId="7C04715E" w:rsidR="000D748E" w:rsidRDefault="000D748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eastAsia="Times New Roman" w:hAnsi="Arial"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eastAsia="Times New Roman" w:hAnsi="Arial" w:cs="Times New Roman"/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FEB753" w14:textId="31A0E639" w:rsidR="000D748E" w:rsidRDefault="000D74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Administrator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CBB6C1" w14:textId="5D6FAC9A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User list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EEE84" w14:textId="7DE1809B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User's comment moderation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812714" w14:textId="01A008FA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Film list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C4FE0A" w14:textId="5A9442EE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Feedback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527BF5" w14:textId="194C9D0D" w:rsidR="000D748E" w:rsidRDefault="000D748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6A33EE" w14:textId="2C168D63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Log in / sign up / Log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5707B5" w14:textId="544643FC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Edit user basic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CF60DB" w14:textId="7238DCDE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Edit user extra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C36A95" w14:textId="05625131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Plan and pricing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DCA0C2" w14:textId="58E04700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Watch the trailer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100904" w14:textId="52962C83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Streaming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36D6C9" w14:textId="171AC259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Forward/backward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DAD270" w14:textId="441652EA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 xml:space="preserve">Use-case: Time remaining </w:t>
      </w:r>
      <w:r>
        <w:rPr>
          <w:noProof/>
        </w:rPr>
        <w:t>in</w:t>
      </w:r>
      <w:r w:rsidRPr="00E660B8">
        <w:rPr>
          <w:rFonts w:ascii="Arial" w:hAnsi="Arial" w:cs="Arial"/>
          <w:noProof/>
        </w:rPr>
        <w:t xml:space="preserve"> the film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C7B814" w14:textId="745FB005" w:rsidR="000D748E" w:rsidRDefault="000D74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Film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EDA33E" w14:textId="7F0B1B67" w:rsidR="000D748E" w:rsidRDefault="000D748E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Sound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9C6268" w14:textId="487426DB" w:rsidR="000D748E" w:rsidRDefault="000D748E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Film 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780460" w14:textId="48B28458" w:rsidR="000D748E" w:rsidRDefault="000D748E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Film</w:t>
      </w:r>
      <w:r>
        <w:rPr>
          <w:noProof/>
        </w:rPr>
        <w:t>-</w:t>
      </w:r>
      <w:r w:rsidRPr="00E660B8">
        <w:rPr>
          <w:rFonts w:ascii="Arial" w:hAnsi="Arial" w:cs="Arial"/>
          <w:noProof/>
        </w:rPr>
        <w:t>like 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4CB37D" w14:textId="3C56B43A" w:rsidR="000D748E" w:rsidRDefault="000D748E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Top movie charts/ most popular 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8E895E" w14:textId="068011E8" w:rsidR="000D748E" w:rsidRDefault="000D748E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Release calendar for the upcoming film from the theater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38B584" w14:textId="29462DB3" w:rsidR="000D748E" w:rsidRDefault="000D748E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Recommendation/ Already watched/ Favorites/ Not interested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983EAD" w14:textId="343B0D10" w:rsidR="000D748E" w:rsidRDefault="000D748E">
      <w:pPr>
        <w:pStyle w:val="TOC3"/>
        <w:tabs>
          <w:tab w:val="left" w:pos="1696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E660B8">
        <w:rPr>
          <w:rFonts w:ascii="Arial" w:hAnsi="Arial" w:cs="Arial"/>
          <w:noProof/>
        </w:rPr>
        <w:t>2.2.16.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E660B8">
        <w:rPr>
          <w:rFonts w:ascii="Arial" w:hAnsi="Arial" w:cs="Arial"/>
          <w:noProof/>
        </w:rPr>
        <w:t>Use-case: Contact and Help Center/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_Toc106653463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10FA76" w14:textId="37A955C1" w:rsidR="004E3DCC" w:rsidRDefault="00630073" w:rsidP="004E3DCC">
      <w:r>
        <w:fldChar w:fldCharType="end"/>
      </w:r>
      <w:r>
        <w:br w:type="page"/>
      </w:r>
    </w:p>
    <w:p w14:paraId="0310FA78" w14:textId="39308A14" w:rsidR="00E06BE7" w:rsidRPr="00EC79F0" w:rsidRDefault="004E3DCC" w:rsidP="00B7236B">
      <w:pPr>
        <w:pStyle w:val="Heading1"/>
        <w:numPr>
          <w:ilvl w:val="0"/>
          <w:numId w:val="49"/>
        </w:numPr>
        <w:rPr>
          <w:rFonts w:ascii="Arial" w:eastAsia="Times New Roman" w:hAnsi="Arial" w:cs="Times New Roman"/>
        </w:rPr>
      </w:pPr>
      <w:bookmarkStart w:id="0" w:name="_Toc106653440"/>
      <w:r w:rsidRPr="00C3585D">
        <w:rPr>
          <w:rFonts w:ascii="Arial" w:eastAsia="Times New Roman" w:hAnsi="Arial" w:cs="Times New Roman"/>
        </w:rPr>
        <w:lastRenderedPageBreak/>
        <w:t>Use-case Model</w:t>
      </w:r>
      <w:bookmarkEnd w:id="0"/>
    </w:p>
    <w:p w14:paraId="0310FA7A" w14:textId="48DA00E1" w:rsidR="004E3DCC" w:rsidRDefault="00EC79F0" w:rsidP="004E3DCC">
      <w:r>
        <w:rPr>
          <w:noProof/>
        </w:rPr>
        <w:drawing>
          <wp:inline distT="0" distB="0" distL="0" distR="0" wp14:anchorId="6E609AF1" wp14:editId="5B7E669A">
            <wp:extent cx="5943600" cy="56229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FA7B" w14:textId="0909056A" w:rsidR="004E3DCC" w:rsidRPr="00BE533C" w:rsidRDefault="00591379" w:rsidP="00B7236B">
      <w:pPr>
        <w:pStyle w:val="Heading1"/>
        <w:numPr>
          <w:ilvl w:val="0"/>
          <w:numId w:val="49"/>
        </w:numPr>
        <w:rPr>
          <w:rFonts w:ascii="Arial" w:eastAsia="Times New Roman" w:hAnsi="Arial" w:cs="Times New Roman"/>
        </w:rPr>
      </w:pPr>
      <w:bookmarkStart w:id="1" w:name="_Toc106653441"/>
      <w:r w:rsidRPr="00BE533C">
        <w:rPr>
          <w:rFonts w:ascii="Arial" w:eastAsia="Times New Roman" w:hAnsi="Arial" w:cs="Times New Roman"/>
        </w:rPr>
        <w:t xml:space="preserve">Use-case </w:t>
      </w:r>
      <w:r w:rsidR="00016409" w:rsidRPr="00BE533C">
        <w:rPr>
          <w:rFonts w:ascii="Arial" w:eastAsia="Times New Roman" w:hAnsi="Arial" w:cs="Times New Roman"/>
        </w:rPr>
        <w:t>Specifications</w:t>
      </w:r>
      <w:bookmarkEnd w:id="1"/>
    </w:p>
    <w:p w14:paraId="3A216855" w14:textId="63420367" w:rsidR="008E4B80" w:rsidRPr="00E041FD" w:rsidRDefault="00DB7CEF" w:rsidP="00722CB9">
      <w:pPr>
        <w:pStyle w:val="Heading2"/>
        <w:numPr>
          <w:ilvl w:val="1"/>
          <w:numId w:val="49"/>
        </w:numPr>
        <w:rPr>
          <w:rFonts w:ascii="Arial" w:hAnsi="Arial" w:cs="Arial"/>
        </w:rPr>
      </w:pPr>
      <w:bookmarkStart w:id="2" w:name="_Toc106653442"/>
      <w:r w:rsidRPr="00E041FD">
        <w:rPr>
          <w:rFonts w:ascii="Arial" w:hAnsi="Arial" w:cs="Arial"/>
        </w:rPr>
        <w:t>Administrator features</w:t>
      </w:r>
      <w:bookmarkEnd w:id="2"/>
    </w:p>
    <w:p w14:paraId="0310FA7C" w14:textId="509B64C3" w:rsidR="004E3DCC" w:rsidRPr="00E041FD" w:rsidRDefault="00E041FD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Toc106653443"/>
      <w:r w:rsidR="00B84F54" w:rsidRPr="00E041FD">
        <w:rPr>
          <w:rFonts w:ascii="Arial" w:hAnsi="Arial" w:cs="Arial"/>
        </w:rPr>
        <w:t xml:space="preserve">Use-case: </w:t>
      </w:r>
      <w:r w:rsidR="008E4B80" w:rsidRPr="00E041FD">
        <w:rPr>
          <w:rFonts w:ascii="Arial" w:hAnsi="Arial" w:cs="Arial"/>
        </w:rPr>
        <w:t>User list control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0310FA7F" w14:textId="77777777" w:rsidTr="0094434F">
        <w:tc>
          <w:tcPr>
            <w:tcW w:w="2088" w:type="dxa"/>
          </w:tcPr>
          <w:p w14:paraId="0310FA7D" w14:textId="77777777" w:rsidR="004E3DCC" w:rsidRDefault="004E3DCC" w:rsidP="0094434F">
            <w:r>
              <w:t>Use case Name</w:t>
            </w:r>
          </w:p>
        </w:tc>
        <w:tc>
          <w:tcPr>
            <w:tcW w:w="7488" w:type="dxa"/>
          </w:tcPr>
          <w:p w14:paraId="0310FA7E" w14:textId="07F3F75B" w:rsidR="004E3DCC" w:rsidRDefault="00B620AE" w:rsidP="007201F3">
            <w:r>
              <w:t>Control use</w:t>
            </w:r>
            <w:r w:rsidR="00B212F2">
              <w:t>r playlist</w:t>
            </w:r>
          </w:p>
        </w:tc>
      </w:tr>
      <w:tr w:rsidR="004E3DCC" w14:paraId="0310FA82" w14:textId="77777777" w:rsidTr="0094434F">
        <w:tc>
          <w:tcPr>
            <w:tcW w:w="2088" w:type="dxa"/>
          </w:tcPr>
          <w:p w14:paraId="0310FA80" w14:textId="77777777" w:rsidR="004E3DCC" w:rsidRDefault="004E3DCC" w:rsidP="0094434F">
            <w:r>
              <w:t>Brief description</w:t>
            </w:r>
          </w:p>
        </w:tc>
        <w:tc>
          <w:tcPr>
            <w:tcW w:w="7488" w:type="dxa"/>
          </w:tcPr>
          <w:p w14:paraId="0310FA81" w14:textId="3424FBDE" w:rsidR="004E3DCC" w:rsidRDefault="00774117" w:rsidP="00D8281D">
            <w:r>
              <w:rPr>
                <w:iCs/>
              </w:rPr>
              <w:t>Controlling all users’ basic and extra information</w:t>
            </w:r>
            <w:r w:rsidR="00A013D1">
              <w:t>.</w:t>
            </w:r>
          </w:p>
        </w:tc>
      </w:tr>
      <w:tr w:rsidR="004E3DCC" w14:paraId="0310FA85" w14:textId="77777777" w:rsidTr="0094434F">
        <w:tc>
          <w:tcPr>
            <w:tcW w:w="2088" w:type="dxa"/>
          </w:tcPr>
          <w:p w14:paraId="0310FA83" w14:textId="77777777" w:rsidR="004E3DCC" w:rsidRDefault="004E3DCC" w:rsidP="0094434F">
            <w:r>
              <w:t>Actors</w:t>
            </w:r>
          </w:p>
        </w:tc>
        <w:tc>
          <w:tcPr>
            <w:tcW w:w="7488" w:type="dxa"/>
          </w:tcPr>
          <w:p w14:paraId="0310FA84" w14:textId="30DEEC11" w:rsidR="004E3DCC" w:rsidRDefault="00EC79F0" w:rsidP="0094434F">
            <w:r w:rsidRPr="00EC79F0">
              <w:t>Administrator</w:t>
            </w:r>
          </w:p>
        </w:tc>
      </w:tr>
      <w:tr w:rsidR="004E3DCC" w14:paraId="0310FA8D" w14:textId="77777777" w:rsidTr="0094434F">
        <w:tc>
          <w:tcPr>
            <w:tcW w:w="2088" w:type="dxa"/>
          </w:tcPr>
          <w:p w14:paraId="0310FA86" w14:textId="77777777" w:rsidR="004E3DCC" w:rsidRDefault="004E3DCC" w:rsidP="0094434F">
            <w:r>
              <w:t>Basic Flow</w:t>
            </w:r>
          </w:p>
        </w:tc>
        <w:tc>
          <w:tcPr>
            <w:tcW w:w="7488" w:type="dxa"/>
          </w:tcPr>
          <w:p w14:paraId="30C3B8EB" w14:textId="5F5EE089" w:rsidR="00BE2DB6" w:rsidRDefault="00BE2DB6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At the homepage, </w:t>
            </w:r>
            <w:r w:rsidR="006167B3">
              <w:t xml:space="preserve">the </w:t>
            </w:r>
            <w:r>
              <w:t xml:space="preserve">admin will click the </w:t>
            </w:r>
            <w:r w:rsidR="00CE0FB7">
              <w:t>‘</w:t>
            </w:r>
            <w:r>
              <w:t>Log</w:t>
            </w:r>
            <w:r w:rsidR="006167B3">
              <w:t>i</w:t>
            </w:r>
            <w:r>
              <w:t>n</w:t>
            </w:r>
            <w:r w:rsidR="00CE0FB7">
              <w:t>’</w:t>
            </w:r>
            <w:r>
              <w:t xml:space="preserve"> button.</w:t>
            </w:r>
          </w:p>
          <w:p w14:paraId="5F99D607" w14:textId="29AE1D8A" w:rsidR="00BE2DB6" w:rsidRDefault="00BE2DB6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Admin </w:t>
            </w:r>
            <w:r w:rsidR="002D319C">
              <w:t>enters</w:t>
            </w:r>
            <w:r w:rsidR="00904959">
              <w:t xml:space="preserve"> username and password of the admin’s account.</w:t>
            </w:r>
          </w:p>
          <w:p w14:paraId="51F88FC9" w14:textId="7A233156" w:rsidR="003D64C0" w:rsidRPr="003D64C0" w:rsidRDefault="00F61D81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System checks if the </w:t>
            </w:r>
            <w:r w:rsidR="001158A9">
              <w:t xml:space="preserve">username </w:t>
            </w:r>
            <w:r w:rsidR="00897E49">
              <w:t xml:space="preserve">and password </w:t>
            </w:r>
            <w:r w:rsidR="006167B3">
              <w:t>are</w:t>
            </w:r>
            <w:r w:rsidR="00897E49">
              <w:t xml:space="preserve"> correct or not.</w:t>
            </w:r>
          </w:p>
          <w:p w14:paraId="2BB4C667" w14:textId="3B6792C4" w:rsidR="00BE2DB6" w:rsidRDefault="006167B3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The s</w:t>
            </w:r>
            <w:r w:rsidR="00BE2DB6">
              <w:t>ystem displays the administration dashboard.</w:t>
            </w:r>
          </w:p>
          <w:p w14:paraId="512C1A8F" w14:textId="77777777" w:rsidR="00BE2DB6" w:rsidRDefault="00BE2DB6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Admin clicks the user’s list section.</w:t>
            </w:r>
          </w:p>
          <w:p w14:paraId="0310FA8C" w14:textId="043A6FBB" w:rsidR="009B420A" w:rsidRPr="00EC79F0" w:rsidRDefault="006167B3" w:rsidP="00EA351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lastRenderedPageBreak/>
              <w:t>The s</w:t>
            </w:r>
            <w:r w:rsidR="00BE2DB6">
              <w:t>ystem displays all the user</w:t>
            </w:r>
            <w:r>
              <w:t>s</w:t>
            </w:r>
            <w:r w:rsidR="00BE2DB6">
              <w:t xml:space="preserve"> who are register</w:t>
            </w:r>
            <w:r>
              <w:t>ed</w:t>
            </w:r>
            <w:r w:rsidR="00BE2DB6">
              <w:t xml:space="preserve"> to the web</w:t>
            </w:r>
            <w:r w:rsidR="006B0503">
              <w:t xml:space="preserve"> </w:t>
            </w:r>
            <w:r>
              <w:t xml:space="preserve">and </w:t>
            </w:r>
            <w:r w:rsidR="006B0503">
              <w:t>their basic and extra information.</w:t>
            </w:r>
          </w:p>
        </w:tc>
      </w:tr>
      <w:tr w:rsidR="004E3DCC" w14:paraId="0310FA98" w14:textId="77777777" w:rsidTr="0094434F">
        <w:tc>
          <w:tcPr>
            <w:tcW w:w="2088" w:type="dxa"/>
          </w:tcPr>
          <w:p w14:paraId="0310FA8E" w14:textId="77777777" w:rsidR="004E3DCC" w:rsidRDefault="004E3DCC" w:rsidP="0094434F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0310FA8F" w14:textId="79B43A4C" w:rsidR="004E3DCC" w:rsidRPr="00613915" w:rsidRDefault="004E3DCC" w:rsidP="0094434F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66037A">
              <w:rPr>
                <w:b/>
              </w:rPr>
              <w:t xml:space="preserve">Admin cannot log </w:t>
            </w:r>
            <w:r w:rsidR="009117A2">
              <w:rPr>
                <w:b/>
              </w:rPr>
              <w:t xml:space="preserve">in because </w:t>
            </w:r>
            <w:r w:rsidR="00BA0C65">
              <w:rPr>
                <w:b/>
              </w:rPr>
              <w:t>he/she forget</w:t>
            </w:r>
            <w:r w:rsidR="00711D96">
              <w:rPr>
                <w:b/>
              </w:rPr>
              <w:t>s</w:t>
            </w:r>
            <w:r w:rsidR="00BA0C65">
              <w:rPr>
                <w:b/>
              </w:rPr>
              <w:t xml:space="preserve"> </w:t>
            </w:r>
            <w:r w:rsidR="006167B3">
              <w:rPr>
                <w:b/>
              </w:rPr>
              <w:t xml:space="preserve">the </w:t>
            </w:r>
            <w:r w:rsidR="00BA0C65">
              <w:rPr>
                <w:b/>
              </w:rPr>
              <w:t>password.</w:t>
            </w:r>
          </w:p>
          <w:p w14:paraId="0310FA90" w14:textId="0DBD5181" w:rsidR="004E3DCC" w:rsidRDefault="004E3DCC" w:rsidP="00EA351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From #1 of the basic flow, </w:t>
            </w:r>
            <w:r w:rsidR="00417D47">
              <w:t xml:space="preserve">the </w:t>
            </w:r>
            <w:r w:rsidR="00D5633C">
              <w:t xml:space="preserve">admin clicks </w:t>
            </w:r>
            <w:r w:rsidR="00417D47">
              <w:t>on</w:t>
            </w:r>
            <w:r w:rsidR="00D5633C">
              <w:t xml:space="preserve"> the bu</w:t>
            </w:r>
            <w:r w:rsidR="00D34922">
              <w:t>tton.</w:t>
            </w:r>
          </w:p>
          <w:p w14:paraId="0310FA91" w14:textId="3A9C0EB8" w:rsidR="004E3DCC" w:rsidRDefault="003D64C0" w:rsidP="00EA351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At #3, the system checks </w:t>
            </w:r>
            <w:r w:rsidR="72D2D0A3">
              <w:t xml:space="preserve">if </w:t>
            </w:r>
            <w:r>
              <w:t>the password is wrong</w:t>
            </w:r>
            <w:r w:rsidR="00EA3517">
              <w:t>.</w:t>
            </w:r>
          </w:p>
          <w:p w14:paraId="13D35E86" w14:textId="2C061AD9" w:rsidR="002A3520" w:rsidRDefault="002A3520" w:rsidP="00EA351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Admin cannot </w:t>
            </w:r>
            <w:r w:rsidR="00115E72">
              <w:t>log in to the dashboard.</w:t>
            </w:r>
          </w:p>
          <w:p w14:paraId="0310FA92" w14:textId="1164C01B" w:rsidR="004E3DCC" w:rsidRPr="0011079F" w:rsidRDefault="00233EEE" w:rsidP="0094434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Go back to #2 of the basic flow.</w:t>
            </w:r>
          </w:p>
          <w:p w14:paraId="0310FA97" w14:textId="201ACEF5" w:rsidR="00366692" w:rsidRPr="000C5437" w:rsidRDefault="00366692" w:rsidP="00B05416">
            <w:pPr>
              <w:spacing w:line="240" w:lineRule="auto"/>
            </w:pPr>
          </w:p>
        </w:tc>
      </w:tr>
      <w:tr w:rsidR="004E3DCC" w14:paraId="0310FA9B" w14:textId="77777777" w:rsidTr="0094434F">
        <w:tc>
          <w:tcPr>
            <w:tcW w:w="2088" w:type="dxa"/>
          </w:tcPr>
          <w:p w14:paraId="0310FA99" w14:textId="77777777" w:rsidR="004E3DCC" w:rsidRDefault="004E3DCC" w:rsidP="0094434F">
            <w:r>
              <w:t>Pre-conditions</w:t>
            </w:r>
          </w:p>
        </w:tc>
        <w:tc>
          <w:tcPr>
            <w:tcW w:w="7488" w:type="dxa"/>
          </w:tcPr>
          <w:p w14:paraId="0310FA9A" w14:textId="612A81D5" w:rsidR="004E3DCC" w:rsidRDefault="00D85CDA" w:rsidP="0094434F">
            <w:r>
              <w:t>Admin</w:t>
            </w:r>
            <w:r w:rsidR="004E3DCC">
              <w:t xml:space="preserve"> goes to </w:t>
            </w:r>
            <w:r w:rsidR="00417D47">
              <w:t xml:space="preserve">the </w:t>
            </w:r>
            <w:r w:rsidR="004E3DCC">
              <w:t>homepage</w:t>
            </w:r>
            <w:r w:rsidR="0013287D">
              <w:t xml:space="preserve"> of the website.</w:t>
            </w:r>
          </w:p>
        </w:tc>
      </w:tr>
      <w:tr w:rsidR="004E3DCC" w14:paraId="0310FA9E" w14:textId="77777777" w:rsidTr="0094434F">
        <w:tc>
          <w:tcPr>
            <w:tcW w:w="2088" w:type="dxa"/>
          </w:tcPr>
          <w:p w14:paraId="0310FA9C" w14:textId="77777777" w:rsidR="004E3DCC" w:rsidRDefault="004E3DCC" w:rsidP="0094434F">
            <w:r>
              <w:t>Post-conditions</w:t>
            </w:r>
          </w:p>
        </w:tc>
        <w:tc>
          <w:tcPr>
            <w:tcW w:w="7488" w:type="dxa"/>
          </w:tcPr>
          <w:p w14:paraId="0310FA9D" w14:textId="36C3A0CC" w:rsidR="004E3DCC" w:rsidRDefault="00D85CDA" w:rsidP="000A0E7B">
            <w:r>
              <w:t>A</w:t>
            </w:r>
            <w:r w:rsidR="00144977">
              <w:t xml:space="preserve">dmin successfully </w:t>
            </w:r>
            <w:r w:rsidR="00772AA5">
              <w:t>control</w:t>
            </w:r>
            <w:r w:rsidR="00417D47">
              <w:t>s</w:t>
            </w:r>
            <w:r w:rsidR="00772AA5">
              <w:t xml:space="preserve"> every user’s information.</w:t>
            </w:r>
          </w:p>
        </w:tc>
      </w:tr>
    </w:tbl>
    <w:p w14:paraId="0310FAA1" w14:textId="0FE95374" w:rsidR="002C788A" w:rsidRDefault="002C788A" w:rsidP="00016A3D">
      <w:pPr>
        <w:rPr>
          <w:lang w:val="vi-VN"/>
        </w:rPr>
      </w:pPr>
    </w:p>
    <w:p w14:paraId="7BC5A6AA" w14:textId="101255ED" w:rsidR="00AF3063" w:rsidRPr="00E041FD" w:rsidRDefault="00DB7CEF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4" w:name="_Toc106653444"/>
      <w:r w:rsidRPr="00E041FD">
        <w:rPr>
          <w:rFonts w:ascii="Arial" w:hAnsi="Arial" w:cs="Arial"/>
        </w:rPr>
        <w:t xml:space="preserve">Use-case: </w:t>
      </w:r>
      <w:r w:rsidR="00AF3063" w:rsidRPr="00E041FD">
        <w:rPr>
          <w:rFonts w:ascii="Arial" w:hAnsi="Arial" w:cs="Arial"/>
        </w:rPr>
        <w:t>User's comment moderation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F3063" w14:paraId="696A5D0A" w14:textId="77777777" w:rsidTr="0094434F">
        <w:tc>
          <w:tcPr>
            <w:tcW w:w="2088" w:type="dxa"/>
          </w:tcPr>
          <w:p w14:paraId="36407052" w14:textId="77777777" w:rsidR="00AF3063" w:rsidRDefault="00AF3063" w:rsidP="0094434F">
            <w:r>
              <w:t>Use case Name</w:t>
            </w:r>
          </w:p>
        </w:tc>
        <w:tc>
          <w:tcPr>
            <w:tcW w:w="7488" w:type="dxa"/>
          </w:tcPr>
          <w:p w14:paraId="6121D161" w14:textId="643F67BD" w:rsidR="00AF3063" w:rsidRDefault="0FC37E44" w:rsidP="0094434F">
            <w:r>
              <w:t>Deleting a comment</w:t>
            </w:r>
            <w:r w:rsidR="005D1C2A">
              <w:t>.</w:t>
            </w:r>
          </w:p>
        </w:tc>
      </w:tr>
      <w:tr w:rsidR="00AF3063" w14:paraId="1EDE9F12" w14:textId="77777777" w:rsidTr="0094434F">
        <w:tc>
          <w:tcPr>
            <w:tcW w:w="2088" w:type="dxa"/>
          </w:tcPr>
          <w:p w14:paraId="30802A91" w14:textId="77777777" w:rsidR="00AF3063" w:rsidRDefault="00AF3063" w:rsidP="0094434F">
            <w:r>
              <w:t>Brief description</w:t>
            </w:r>
          </w:p>
        </w:tc>
        <w:tc>
          <w:tcPr>
            <w:tcW w:w="7488" w:type="dxa"/>
          </w:tcPr>
          <w:p w14:paraId="3FEDBFA9" w14:textId="15C6FC69" w:rsidR="00AF3063" w:rsidRDefault="003E144A" w:rsidP="0094434F">
            <w:r>
              <w:rPr>
                <w:iCs/>
              </w:rPr>
              <w:t xml:space="preserve">Moderating every user’s </w:t>
            </w:r>
            <w:r w:rsidR="691DD781">
              <w:t>comment</w:t>
            </w:r>
            <w:r>
              <w:t xml:space="preserve"> by simply removing a comment</w:t>
            </w:r>
            <w:r>
              <w:rPr>
                <w:iCs/>
              </w:rPr>
              <w:t xml:space="preserve">, </w:t>
            </w:r>
            <w:r w:rsidR="00417D47">
              <w:t>is</w:t>
            </w:r>
            <w:r>
              <w:t xml:space="preserve"> inappropriate</w:t>
            </w:r>
            <w:r>
              <w:rPr>
                <w:iCs/>
              </w:rPr>
              <w:t>.</w:t>
            </w:r>
          </w:p>
        </w:tc>
      </w:tr>
      <w:tr w:rsidR="00AF3063" w14:paraId="0FAEF4EC" w14:textId="77777777" w:rsidTr="0094434F">
        <w:tc>
          <w:tcPr>
            <w:tcW w:w="2088" w:type="dxa"/>
          </w:tcPr>
          <w:p w14:paraId="5D8945DC" w14:textId="77777777" w:rsidR="00AF3063" w:rsidRDefault="00AF3063" w:rsidP="0094434F">
            <w:r>
              <w:t>Actors</w:t>
            </w:r>
          </w:p>
        </w:tc>
        <w:tc>
          <w:tcPr>
            <w:tcW w:w="7488" w:type="dxa"/>
          </w:tcPr>
          <w:p w14:paraId="7649FE55" w14:textId="543D99FB" w:rsidR="00AF3063" w:rsidRDefault="7BC3ED44" w:rsidP="0094434F">
            <w:r>
              <w:t>Administrator</w:t>
            </w:r>
          </w:p>
        </w:tc>
      </w:tr>
      <w:tr w:rsidR="00AF3063" w:rsidRPr="00F02F9F" w14:paraId="52855078" w14:textId="77777777" w:rsidTr="0094434F">
        <w:tc>
          <w:tcPr>
            <w:tcW w:w="2088" w:type="dxa"/>
          </w:tcPr>
          <w:p w14:paraId="45F6C6E5" w14:textId="77777777" w:rsidR="00AF3063" w:rsidRDefault="00AF3063" w:rsidP="0094434F">
            <w:r>
              <w:t>Basic Flow</w:t>
            </w:r>
          </w:p>
        </w:tc>
        <w:tc>
          <w:tcPr>
            <w:tcW w:w="7488" w:type="dxa"/>
          </w:tcPr>
          <w:p w14:paraId="24B21A09" w14:textId="31604A68" w:rsidR="00AF3063" w:rsidRPr="00F02F9F" w:rsidRDefault="00BB0F12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</w:t>
            </w:r>
            <w:r w:rsidR="5EA05131">
              <w:t>d</w:t>
            </w:r>
            <w:r w:rsidR="542C5086">
              <w:t xml:space="preserve">min </w:t>
            </w:r>
            <w:r w:rsidR="001E2E4A">
              <w:t>finds</w:t>
            </w:r>
            <w:r w:rsidR="1799734B">
              <w:t xml:space="preserve"> a</w:t>
            </w:r>
            <w:r w:rsidR="00417D47">
              <w:t>n</w:t>
            </w:r>
            <w:r w:rsidR="1799734B">
              <w:t xml:space="preserve"> </w:t>
            </w:r>
            <w:r w:rsidR="4BFED5AF">
              <w:t>inappropriate comment</w:t>
            </w:r>
            <w:r w:rsidR="001E2E4A">
              <w:t>.</w:t>
            </w:r>
          </w:p>
          <w:p w14:paraId="51E43989" w14:textId="7488672E" w:rsidR="00AF3063" w:rsidRPr="00F02F9F" w:rsidRDefault="300E7DDB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He/she click</w:t>
            </w:r>
            <w:r w:rsidR="001E2E4A" w:rsidRPr="0038483B">
              <w:t>s</w:t>
            </w:r>
            <w:r w:rsidRPr="0038483B">
              <w:t xml:space="preserve"> that comment and select</w:t>
            </w:r>
            <w:r w:rsidR="001E2E4A" w:rsidRPr="0038483B">
              <w:t>s</w:t>
            </w:r>
            <w:r w:rsidRPr="0038483B">
              <w:t xml:space="preserve"> </w:t>
            </w:r>
            <w:r w:rsidR="6C176D38" w:rsidRPr="0038483B">
              <w:t>“remove</w:t>
            </w:r>
            <w:r w:rsidR="03FB0207" w:rsidRPr="0038483B">
              <w:t>d”</w:t>
            </w:r>
            <w:r w:rsidR="001E2E4A" w:rsidRPr="0038483B">
              <w:t>.</w:t>
            </w:r>
          </w:p>
          <w:p w14:paraId="75E1E001" w14:textId="3D491CC8" w:rsidR="1EEFF7B0" w:rsidRDefault="00417D47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1EEFF7B0" w:rsidRPr="0038483B">
              <w:t xml:space="preserve">ystem will check if that comment </w:t>
            </w:r>
            <w:r w:rsidR="73F4B752" w:rsidRPr="0038483B">
              <w:t xml:space="preserve">is </w:t>
            </w:r>
            <w:r w:rsidR="659423BE" w:rsidRPr="0038483B">
              <w:t>already deleted</w:t>
            </w:r>
          </w:p>
          <w:p w14:paraId="7AAD209E" w14:textId="07B1FB0B" w:rsidR="00AF3063" w:rsidRPr="00F02F9F" w:rsidRDefault="00417D47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03FB0207" w:rsidRPr="0038483B">
              <w:t>ystem will now</w:t>
            </w:r>
            <w:r w:rsidR="274D180E" w:rsidRPr="0038483B">
              <w:t xml:space="preserve"> </w:t>
            </w:r>
            <w:r w:rsidR="6DF1441C" w:rsidRPr="0038483B">
              <w:t xml:space="preserve">ask for </w:t>
            </w:r>
            <w:r w:rsidR="7C51D7B0" w:rsidRPr="0038483B">
              <w:t>reconfirmation fr</w:t>
            </w:r>
            <w:r w:rsidR="6D32D0D8" w:rsidRPr="0038483B">
              <w:t>om the admin</w:t>
            </w:r>
            <w:r w:rsidR="001E2E4A" w:rsidRPr="0038483B">
              <w:t>.</w:t>
            </w:r>
          </w:p>
          <w:p w14:paraId="17CE35B9" w14:textId="57AB6FAE" w:rsidR="00AF3063" w:rsidRPr="00F02F9F" w:rsidRDefault="6D32D0D8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a</w:t>
            </w:r>
            <w:r w:rsidR="6FDFEC44" w:rsidRPr="0038483B">
              <w:t>dmin select</w:t>
            </w:r>
            <w:r w:rsidR="001E2E4A" w:rsidRPr="0038483B">
              <w:t>s</w:t>
            </w:r>
            <w:r w:rsidR="6FDFEC44" w:rsidRPr="0038483B">
              <w:t xml:space="preserve"> “yes”</w:t>
            </w:r>
            <w:r w:rsidR="001E2E4A" w:rsidRPr="0038483B">
              <w:t>.</w:t>
            </w:r>
            <w:r w:rsidR="6FDFEC44" w:rsidRPr="0038483B">
              <w:t xml:space="preserve"> </w:t>
            </w:r>
          </w:p>
          <w:p w14:paraId="27390BC5" w14:textId="51F89BA7" w:rsidR="00AF3063" w:rsidRPr="00F02F9F" w:rsidRDefault="13B83E0D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38483B">
              <w:t>The system</w:t>
            </w:r>
            <w:r w:rsidR="59D62E5A" w:rsidRPr="0038483B">
              <w:t xml:space="preserve"> w</w:t>
            </w:r>
            <w:r w:rsidR="5C8349C6" w:rsidRPr="0038483B">
              <w:t xml:space="preserve">ill delete that comment and </w:t>
            </w:r>
            <w:r w:rsidR="550393B0" w:rsidRPr="0038483B">
              <w:t>update it</w:t>
            </w:r>
            <w:r w:rsidR="5C8349C6" w:rsidRPr="0038483B">
              <w:t xml:space="preserve"> to all </w:t>
            </w:r>
            <w:r w:rsidR="550393B0" w:rsidRPr="0038483B">
              <w:t>clients</w:t>
            </w:r>
            <w:r w:rsidR="5BB0053E" w:rsidRPr="0038483B">
              <w:t xml:space="preserve"> </w:t>
            </w:r>
            <w:r w:rsidR="14D91ADD" w:rsidRPr="0038483B">
              <w:t>currently view</w:t>
            </w:r>
            <w:r w:rsidR="00417D47">
              <w:t>ing</w:t>
            </w:r>
            <w:r w:rsidR="14D91ADD" w:rsidRPr="0038483B">
              <w:t xml:space="preserve"> that comments section</w:t>
            </w:r>
            <w:r w:rsidR="001E2E4A" w:rsidRPr="0038483B">
              <w:t>.</w:t>
            </w:r>
          </w:p>
        </w:tc>
      </w:tr>
      <w:tr w:rsidR="00AF3063" w14:paraId="6ECF0DEA" w14:textId="77777777" w:rsidTr="0094434F">
        <w:tc>
          <w:tcPr>
            <w:tcW w:w="2088" w:type="dxa"/>
          </w:tcPr>
          <w:p w14:paraId="5F6CE582" w14:textId="77777777" w:rsidR="00AF3063" w:rsidRDefault="00AF3063" w:rsidP="0094434F">
            <w:r>
              <w:t>Alternative Flows</w:t>
            </w:r>
          </w:p>
        </w:tc>
        <w:tc>
          <w:tcPr>
            <w:tcW w:w="7488" w:type="dxa"/>
          </w:tcPr>
          <w:p w14:paraId="1C60F627" w14:textId="4F9BC6F2" w:rsidR="00AF3063" w:rsidRDefault="75824234" w:rsidP="00FC4A41">
            <w:r w:rsidRPr="75824234">
              <w:rPr>
                <w:b/>
                <w:bCs/>
              </w:rPr>
              <w:t xml:space="preserve">Alternative flow 1: </w:t>
            </w:r>
            <w:r w:rsidR="3C266E43" w:rsidRPr="3C266E43">
              <w:rPr>
                <w:b/>
                <w:bCs/>
              </w:rPr>
              <w:t xml:space="preserve">Admin </w:t>
            </w:r>
            <w:r w:rsidR="5F78844A" w:rsidRPr="5F78844A">
              <w:rPr>
                <w:b/>
                <w:bCs/>
              </w:rPr>
              <w:t>select</w:t>
            </w:r>
            <w:r w:rsidR="00417D47">
              <w:rPr>
                <w:b/>
                <w:bCs/>
              </w:rPr>
              <w:t>s</w:t>
            </w:r>
            <w:r w:rsidR="5F78844A" w:rsidRPr="5F78844A">
              <w:rPr>
                <w:b/>
                <w:bCs/>
              </w:rPr>
              <w:t xml:space="preserve"> </w:t>
            </w:r>
            <w:r w:rsidR="112B2DE6" w:rsidRPr="112B2DE6">
              <w:rPr>
                <w:b/>
                <w:bCs/>
              </w:rPr>
              <w:t>“No</w:t>
            </w:r>
            <w:r w:rsidR="347D43ED" w:rsidRPr="347D43ED">
              <w:rPr>
                <w:b/>
                <w:bCs/>
              </w:rPr>
              <w:t xml:space="preserve">” </w:t>
            </w:r>
            <w:r w:rsidR="6CC0DC67" w:rsidRPr="6CC0DC67">
              <w:rPr>
                <w:b/>
                <w:bCs/>
              </w:rPr>
              <w:t xml:space="preserve">when </w:t>
            </w:r>
            <w:r w:rsidR="00417D47">
              <w:rPr>
                <w:b/>
                <w:bCs/>
              </w:rPr>
              <w:t xml:space="preserve">the </w:t>
            </w:r>
            <w:r w:rsidR="6CC0DC67" w:rsidRPr="6CC0DC67">
              <w:rPr>
                <w:b/>
                <w:bCs/>
              </w:rPr>
              <w:t>system</w:t>
            </w:r>
            <w:r w:rsidR="1012F26F" w:rsidRPr="1012F26F">
              <w:rPr>
                <w:b/>
                <w:bCs/>
              </w:rPr>
              <w:t xml:space="preserve"> </w:t>
            </w:r>
            <w:r w:rsidR="7A4E2B73" w:rsidRPr="7A4E2B73">
              <w:rPr>
                <w:b/>
                <w:bCs/>
              </w:rPr>
              <w:t>ask</w:t>
            </w:r>
            <w:r w:rsidR="00417D47">
              <w:rPr>
                <w:b/>
                <w:bCs/>
              </w:rPr>
              <w:t>s</w:t>
            </w:r>
            <w:r w:rsidR="7A4E2B73" w:rsidRPr="7A4E2B73">
              <w:rPr>
                <w:b/>
                <w:bCs/>
              </w:rPr>
              <w:t xml:space="preserve"> for </w:t>
            </w:r>
            <w:r w:rsidR="7A093484" w:rsidRPr="755544B2">
              <w:rPr>
                <w:b/>
                <w:bCs/>
              </w:rPr>
              <w:t>reconfirmation</w:t>
            </w:r>
            <w:r w:rsidR="56B71E7D" w:rsidRPr="56B71E7D">
              <w:rPr>
                <w:b/>
                <w:bCs/>
              </w:rPr>
              <w:t xml:space="preserve"> </w:t>
            </w:r>
          </w:p>
          <w:p w14:paraId="75075321" w14:textId="4A40498A" w:rsidR="00AF3063" w:rsidRDefault="00417D47" w:rsidP="005266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69FB94BD">
              <w:t xml:space="preserve">ystem will not do </w:t>
            </w:r>
            <w:r w:rsidR="26497B0A">
              <w:t xml:space="preserve">anything </w:t>
            </w:r>
            <w:r w:rsidR="04D13BE7">
              <w:t xml:space="preserve">with that comment that </w:t>
            </w:r>
            <w:r>
              <w:t xml:space="preserve">was </w:t>
            </w:r>
            <w:r w:rsidR="04D13BE7">
              <w:t xml:space="preserve">chosen </w:t>
            </w:r>
            <w:r w:rsidR="6F0C74EB">
              <w:t>before</w:t>
            </w:r>
          </w:p>
          <w:p w14:paraId="22F7116D" w14:textId="7D506C3C" w:rsidR="00AF3063" w:rsidRDefault="499B9111" w:rsidP="005266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38483B">
              <w:t>Return to the main control screen</w:t>
            </w:r>
          </w:p>
          <w:p w14:paraId="17F8128D" w14:textId="49D94B81" w:rsidR="00AF3063" w:rsidRPr="0038483B" w:rsidRDefault="6F58F3BE" w:rsidP="51A60B7E">
            <w:pPr>
              <w:rPr>
                <w:b/>
              </w:rPr>
            </w:pPr>
            <w:r w:rsidRPr="0038483B">
              <w:rPr>
                <w:b/>
              </w:rPr>
              <w:t xml:space="preserve">Alternative flow 2: Comments selected by the admin already </w:t>
            </w:r>
            <w:r w:rsidR="44A2AA50" w:rsidRPr="0038483B">
              <w:rPr>
                <w:b/>
              </w:rPr>
              <w:t xml:space="preserve">deleted by </w:t>
            </w:r>
            <w:r w:rsidR="210B9D5A" w:rsidRPr="0038483B">
              <w:rPr>
                <w:b/>
              </w:rPr>
              <w:t>another adm</w:t>
            </w:r>
            <w:r w:rsidR="51A60B7E" w:rsidRPr="0038483B">
              <w:rPr>
                <w:b/>
              </w:rPr>
              <w:t xml:space="preserve">in but </w:t>
            </w:r>
            <w:r w:rsidR="58E1FD8F" w:rsidRPr="3A615E91">
              <w:rPr>
                <w:b/>
                <w:bCs/>
              </w:rPr>
              <w:t>have</w:t>
            </w:r>
            <w:r w:rsidR="51A60B7E" w:rsidRPr="0038483B">
              <w:rPr>
                <w:b/>
              </w:rPr>
              <w:t xml:space="preserve"> not updated to GUI yet</w:t>
            </w:r>
          </w:p>
          <w:p w14:paraId="7C85251A" w14:textId="72263A70" w:rsidR="00AF3063" w:rsidRDefault="00417D47" w:rsidP="005266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76D1F869" w:rsidRPr="0038483B">
              <w:t>ystem will noti</w:t>
            </w:r>
            <w:r>
              <w:t>fy</w:t>
            </w:r>
            <w:r w:rsidR="76D1F869" w:rsidRPr="0038483B">
              <w:t xml:space="preserve"> the admin that</w:t>
            </w:r>
            <w:r w:rsidR="1EEFF7B0" w:rsidRPr="0038483B">
              <w:t xml:space="preserve"> </w:t>
            </w:r>
            <w:r w:rsidR="75CE8E36" w:rsidRPr="0038483B">
              <w:t xml:space="preserve">the </w:t>
            </w:r>
            <w:r w:rsidR="0DF719F4" w:rsidRPr="0038483B">
              <w:t xml:space="preserve">comment </w:t>
            </w:r>
            <w:r>
              <w:t xml:space="preserve">has </w:t>
            </w:r>
            <w:r w:rsidR="0DF719F4" w:rsidRPr="0038483B">
              <w:t xml:space="preserve">already </w:t>
            </w:r>
            <w:r>
              <w:t xml:space="preserve">been </w:t>
            </w:r>
            <w:r w:rsidR="35537DCD" w:rsidRPr="0038483B">
              <w:t xml:space="preserve">deleted </w:t>
            </w:r>
          </w:p>
          <w:p w14:paraId="6FAD84DD" w14:textId="06F34FDB" w:rsidR="00AF3063" w:rsidRDefault="0B19D8DD" w:rsidP="005266CA">
            <w:pPr>
              <w:pStyle w:val="ListParagraph"/>
              <w:numPr>
                <w:ilvl w:val="0"/>
                <w:numId w:val="8"/>
              </w:numPr>
            </w:pPr>
            <w:r w:rsidRPr="0038483B">
              <w:t xml:space="preserve">Return to the main </w:t>
            </w:r>
            <w:r w:rsidR="0AD4E1EE" w:rsidRPr="0038483B">
              <w:t xml:space="preserve">control </w:t>
            </w:r>
            <w:r w:rsidR="3BF93DF0" w:rsidRPr="0038483B">
              <w:t>screen</w:t>
            </w:r>
          </w:p>
        </w:tc>
      </w:tr>
      <w:tr w:rsidR="00AF3063" w14:paraId="7311D752" w14:textId="77777777" w:rsidTr="0094434F">
        <w:tc>
          <w:tcPr>
            <w:tcW w:w="2088" w:type="dxa"/>
          </w:tcPr>
          <w:p w14:paraId="1855BF20" w14:textId="77777777" w:rsidR="00AF3063" w:rsidRDefault="00AF3063" w:rsidP="0094434F">
            <w:r>
              <w:t>Pre-conditions</w:t>
            </w:r>
          </w:p>
        </w:tc>
        <w:tc>
          <w:tcPr>
            <w:tcW w:w="7488" w:type="dxa"/>
          </w:tcPr>
          <w:p w14:paraId="2C91DE81" w14:textId="5D64069A" w:rsidR="00AF3063" w:rsidRDefault="52B72481" w:rsidP="0094434F">
            <w:r>
              <w:t>Admins</w:t>
            </w:r>
            <w:r w:rsidR="120C17D3">
              <w:t xml:space="preserve"> are currently viewing a comments </w:t>
            </w:r>
            <w:r w:rsidR="1544F6C8">
              <w:t>section</w:t>
            </w:r>
            <w:r w:rsidR="120C17D3">
              <w:t xml:space="preserve"> </w:t>
            </w:r>
          </w:p>
        </w:tc>
      </w:tr>
      <w:tr w:rsidR="00AF3063" w14:paraId="3780DA16" w14:textId="77777777" w:rsidTr="0094434F">
        <w:tc>
          <w:tcPr>
            <w:tcW w:w="2088" w:type="dxa"/>
          </w:tcPr>
          <w:p w14:paraId="0E7E6A8A" w14:textId="77777777" w:rsidR="00AF3063" w:rsidRDefault="00AF3063" w:rsidP="0094434F">
            <w:r>
              <w:t>Post-conditions</w:t>
            </w:r>
          </w:p>
        </w:tc>
        <w:tc>
          <w:tcPr>
            <w:tcW w:w="7488" w:type="dxa"/>
          </w:tcPr>
          <w:p w14:paraId="22C9EC74" w14:textId="69D64FBC" w:rsidR="00AF3063" w:rsidRDefault="6A02E9D0" w:rsidP="0094434F">
            <w:r>
              <w:t>A</w:t>
            </w:r>
            <w:r w:rsidR="00417D47">
              <w:t>n</w:t>
            </w:r>
            <w:r>
              <w:t xml:space="preserve"> </w:t>
            </w:r>
            <w:r w:rsidR="3052662C">
              <w:t>inappropriate ha</w:t>
            </w:r>
            <w:r w:rsidR="00417D47">
              <w:t>s</w:t>
            </w:r>
            <w:r w:rsidR="3052662C">
              <w:t xml:space="preserve"> been deleted</w:t>
            </w:r>
          </w:p>
        </w:tc>
      </w:tr>
    </w:tbl>
    <w:p w14:paraId="0533550C" w14:textId="780EAA0A" w:rsidR="00DB625B" w:rsidRDefault="00DB625B" w:rsidP="00016A3D"/>
    <w:p w14:paraId="4CAD3DD6" w14:textId="2B806812" w:rsidR="00F87607" w:rsidRPr="00E041FD" w:rsidRDefault="008E4B80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5" w:name="_Toc106653445"/>
      <w:r w:rsidRPr="00E041FD">
        <w:rPr>
          <w:rFonts w:ascii="Arial" w:hAnsi="Arial" w:cs="Arial"/>
        </w:rPr>
        <w:t xml:space="preserve">Use-case: </w:t>
      </w:r>
      <w:r w:rsidR="00F87607" w:rsidRPr="00E041FD">
        <w:rPr>
          <w:rFonts w:ascii="Arial" w:hAnsi="Arial" w:cs="Arial"/>
        </w:rPr>
        <w:t>Film list control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87607" w14:paraId="148605B0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76CF" w14:textId="77777777" w:rsidR="00F87607" w:rsidRDefault="00F87607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B671" w14:textId="23B31017" w:rsidR="00F87607" w:rsidRDefault="54488071">
            <w:r>
              <w:t xml:space="preserve">Controlling all movie </w:t>
            </w:r>
            <w:r w:rsidR="6B1EC161">
              <w:t>list</w:t>
            </w:r>
            <w:r w:rsidR="00417D47">
              <w:t>s</w:t>
            </w:r>
            <w:r w:rsidR="6B1EC161">
              <w:t>, adding a movie</w:t>
            </w:r>
          </w:p>
        </w:tc>
      </w:tr>
      <w:tr w:rsidR="00F87607" w14:paraId="7F2A7551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F57E" w14:textId="77777777" w:rsidR="00F87607" w:rsidRDefault="00F87607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EAB2" w14:textId="3AD8B31F" w:rsidR="00F87607" w:rsidRDefault="454EDC06">
            <w:r>
              <w:t>Add a</w:t>
            </w:r>
            <w:r w:rsidR="0CC64C9D">
              <w:t xml:space="preserve"> </w:t>
            </w:r>
            <w:r w:rsidR="3A6EA866">
              <w:t xml:space="preserve">movie </w:t>
            </w:r>
            <w:r w:rsidR="3D60BAC1">
              <w:t xml:space="preserve">from the system </w:t>
            </w:r>
          </w:p>
        </w:tc>
      </w:tr>
      <w:tr w:rsidR="00F87607" w14:paraId="4EAF39F4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AFA5" w14:textId="77777777" w:rsidR="00F87607" w:rsidRDefault="00F87607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134D" w14:textId="2E138412" w:rsidR="00F87607" w:rsidRDefault="04DB5381">
            <w:r>
              <w:t>Administra</w:t>
            </w:r>
            <w:r w:rsidR="6363145D">
              <w:t>tor</w:t>
            </w:r>
          </w:p>
        </w:tc>
      </w:tr>
      <w:tr w:rsidR="00F87607" w14:paraId="5569B40A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1C55" w14:textId="77777777" w:rsidR="00F87607" w:rsidRDefault="00F87607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2DDA" w14:textId="1F7761B1" w:rsidR="00F87607" w:rsidRDefault="4497BDD5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Theme="minorEastAsia"/>
              </w:rPr>
            </w:pPr>
            <w:r>
              <w:t xml:space="preserve">Admin </w:t>
            </w:r>
            <w:r w:rsidR="05E3F138">
              <w:t>enters</w:t>
            </w:r>
            <w:r>
              <w:t xml:space="preserve"> </w:t>
            </w:r>
            <w:r w:rsidR="67E9D3DC">
              <w:t xml:space="preserve">all </w:t>
            </w:r>
            <w:r w:rsidR="6B20DD26">
              <w:t xml:space="preserve">information </w:t>
            </w:r>
            <w:r w:rsidR="6A7B3474">
              <w:t xml:space="preserve">and makes sure the source/file is already in </w:t>
            </w:r>
            <w:r w:rsidR="6A7B3474">
              <w:lastRenderedPageBreak/>
              <w:t>the system of</w:t>
            </w:r>
            <w:r w:rsidR="236475A1">
              <w:t xml:space="preserve"> a film he</w:t>
            </w:r>
            <w:r w:rsidR="027A8417">
              <w:t>/</w:t>
            </w:r>
            <w:r w:rsidR="25CC9A1E">
              <w:t>she</w:t>
            </w:r>
            <w:r w:rsidR="236475A1">
              <w:t xml:space="preserve"> </w:t>
            </w:r>
            <w:r w:rsidR="0EBA2541">
              <w:t>wants</w:t>
            </w:r>
            <w:r w:rsidR="7FCD68AA">
              <w:t xml:space="preserve"> to </w:t>
            </w:r>
            <w:r w:rsidR="5C365BB4">
              <w:t>add</w:t>
            </w:r>
          </w:p>
          <w:p w14:paraId="13AAE311" w14:textId="4638AC77" w:rsidR="00F87607" w:rsidRDefault="13E84B9C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Admin s</w:t>
            </w:r>
            <w:r w:rsidR="6EBC5EB0">
              <w:t xml:space="preserve">elect “add a movie" from </w:t>
            </w:r>
            <w:r w:rsidR="00D46135">
              <w:t xml:space="preserve">the </w:t>
            </w:r>
            <w:r w:rsidR="6EBC5EB0">
              <w:t>information entered</w:t>
            </w:r>
          </w:p>
          <w:p w14:paraId="3257E078" w14:textId="7332C9C0" w:rsidR="00F87607" w:rsidRDefault="004B0CC0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</w:t>
            </w:r>
            <w:r w:rsidR="459AF537" w:rsidRPr="004B0CC0">
              <w:t>ystem</w:t>
            </w:r>
            <w:r w:rsidR="1194F863" w:rsidRPr="004B0CC0">
              <w:t xml:space="preserve"> </w:t>
            </w:r>
            <w:r w:rsidR="5A6BA4EC">
              <w:t>checks</w:t>
            </w:r>
            <w:r w:rsidR="1194F863" w:rsidRPr="004B0CC0">
              <w:t xml:space="preserve"> if the movie source/file for streaming is already stored in the system </w:t>
            </w:r>
          </w:p>
          <w:p w14:paraId="26A42166" w14:textId="068D7B86" w:rsidR="00F87607" w:rsidRDefault="2BAC2C48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</w:t>
            </w:r>
            <w:r w:rsidRPr="004B0CC0">
              <w:t xml:space="preserve"> </w:t>
            </w:r>
            <w:r w:rsidR="689C0DD5">
              <w:t>checks</w:t>
            </w:r>
            <w:r w:rsidRPr="004B0CC0">
              <w:t xml:space="preserve"> if </w:t>
            </w:r>
            <w:r w:rsidR="67B51BA5" w:rsidRPr="004B0CC0">
              <w:t>the</w:t>
            </w:r>
            <w:r w:rsidR="60DAD61C" w:rsidRPr="004B0CC0">
              <w:t xml:space="preserve"> </w:t>
            </w:r>
            <w:r w:rsidR="67B51BA5" w:rsidRPr="004B0CC0">
              <w:t xml:space="preserve">information </w:t>
            </w:r>
            <w:r w:rsidR="475517F9" w:rsidRPr="004B0CC0">
              <w:t xml:space="preserve">conflicted </w:t>
            </w:r>
            <w:r w:rsidR="6AA72E00" w:rsidRPr="004B0CC0">
              <w:t xml:space="preserve">with any </w:t>
            </w:r>
            <w:r w:rsidR="22EAC67B" w:rsidRPr="004B0CC0">
              <w:t xml:space="preserve">other </w:t>
            </w:r>
            <w:r w:rsidR="314B5A0F" w:rsidRPr="004B0CC0">
              <w:t>movie</w:t>
            </w:r>
            <w:r w:rsidR="3DC06DA4" w:rsidRPr="004B0CC0">
              <w:t xml:space="preserve"> or not</w:t>
            </w:r>
          </w:p>
          <w:p w14:paraId="456E4541" w14:textId="2B7EC844" w:rsidR="00F87607" w:rsidRDefault="5BCD1E17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4B0CC0">
              <w:t xml:space="preserve">System asking for </w:t>
            </w:r>
            <w:r w:rsidR="17D60D75" w:rsidRPr="004B0CC0">
              <w:t>reconfirmation</w:t>
            </w:r>
            <w:r w:rsidR="4696A4B5" w:rsidRPr="004B0CC0">
              <w:t xml:space="preserve"> </w:t>
            </w:r>
            <w:r w:rsidR="78C5F2CE" w:rsidRPr="004B0CC0">
              <w:t xml:space="preserve">and </w:t>
            </w:r>
            <w:r w:rsidR="77ADB757" w:rsidRPr="004B0CC0">
              <w:t xml:space="preserve">recheck all information of </w:t>
            </w:r>
            <w:r w:rsidR="060E4AEC" w:rsidRPr="004B0CC0">
              <w:t>that movie</w:t>
            </w:r>
          </w:p>
          <w:p w14:paraId="1E57DC47" w14:textId="2188EE2E" w:rsidR="00F87607" w:rsidRDefault="30136A76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4B0CC0">
              <w:t xml:space="preserve">Admin </w:t>
            </w:r>
            <w:r w:rsidR="61A3F96D" w:rsidRPr="004B0CC0">
              <w:t>select “</w:t>
            </w:r>
            <w:r w:rsidR="4FE98044" w:rsidRPr="004B0CC0">
              <w:t>yes”</w:t>
            </w:r>
          </w:p>
          <w:p w14:paraId="612B373D" w14:textId="5333C5FB" w:rsidR="00F87607" w:rsidRDefault="00D46135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07E821D0" w:rsidRPr="004B0CC0">
              <w:t xml:space="preserve">ystem </w:t>
            </w:r>
            <w:r w:rsidR="2302BFE8" w:rsidRPr="004B0CC0">
              <w:t>adds</w:t>
            </w:r>
            <w:r w:rsidR="07E821D0" w:rsidRPr="004B0CC0">
              <w:t xml:space="preserve"> that movie </w:t>
            </w:r>
            <w:r w:rsidR="0083EE69" w:rsidRPr="004B0CC0">
              <w:t xml:space="preserve">and </w:t>
            </w:r>
            <w:r w:rsidR="4BAF0CC7" w:rsidRPr="004B0CC0">
              <w:t>its</w:t>
            </w:r>
            <w:r w:rsidR="0083EE69" w:rsidRPr="004B0CC0">
              <w:t xml:space="preserve"> information to </w:t>
            </w:r>
            <w:r w:rsidR="0ADA342B" w:rsidRPr="004B0CC0">
              <w:t xml:space="preserve">the </w:t>
            </w:r>
            <w:r w:rsidR="2302BFE8" w:rsidRPr="004B0CC0">
              <w:t>database</w:t>
            </w:r>
          </w:p>
          <w:p w14:paraId="46436F81" w14:textId="0539F0C8" w:rsidR="00F87607" w:rsidRDefault="00D46135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4BAF0CC7" w:rsidRPr="004B0CC0">
              <w:t>ystem u</w:t>
            </w:r>
            <w:r w:rsidR="518ED1C2" w:rsidRPr="004B0CC0">
              <w:t xml:space="preserve">pdated </w:t>
            </w:r>
            <w:r w:rsidR="593C5BD3" w:rsidRPr="004B0CC0">
              <w:t xml:space="preserve">all </w:t>
            </w:r>
            <w:r w:rsidR="463A21D4" w:rsidRPr="004B0CC0">
              <w:t>clients</w:t>
            </w:r>
            <w:r w:rsidR="593C5BD3" w:rsidRPr="004B0CC0">
              <w:t xml:space="preserve"> in the system with the new movies</w:t>
            </w:r>
          </w:p>
          <w:p w14:paraId="7CFEC8C9" w14:textId="4D2D7DDA" w:rsidR="00F87607" w:rsidRDefault="00D46135" w:rsidP="005266CA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s</w:t>
            </w:r>
            <w:r w:rsidR="1E09D927" w:rsidRPr="004B0CC0">
              <w:t>ystem created a li</w:t>
            </w:r>
            <w:r w:rsidR="64AE0535" w:rsidRPr="004B0CC0">
              <w:t>nk to the source/file f</w:t>
            </w:r>
            <w:r w:rsidR="031D6781" w:rsidRPr="004B0CC0">
              <w:t xml:space="preserve">or streaming and </w:t>
            </w:r>
            <w:r w:rsidR="009BE7D6" w:rsidRPr="004B0CC0">
              <w:t>make</w:t>
            </w:r>
            <w:r>
              <w:t>s</w:t>
            </w:r>
            <w:r w:rsidR="009BE7D6" w:rsidRPr="004B0CC0">
              <w:t xml:space="preserve"> sure the movie is</w:t>
            </w:r>
            <w:r w:rsidR="0056F0E7" w:rsidRPr="004B0CC0">
              <w:t xml:space="preserve"> stream ready</w:t>
            </w:r>
          </w:p>
        </w:tc>
      </w:tr>
      <w:tr w:rsidR="00F87607" w14:paraId="26D3DDB3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C88F" w14:textId="77777777" w:rsidR="00F87607" w:rsidRDefault="00F87607">
            <w: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01C2" w14:textId="396F6066" w:rsidR="00F87607" w:rsidRDefault="0307347C">
            <w:pPr>
              <w:rPr>
                <w:b/>
              </w:rPr>
            </w:pPr>
            <w:r w:rsidRPr="0307347C">
              <w:rPr>
                <w:b/>
                <w:bCs/>
              </w:rPr>
              <w:t>Alternative flow</w:t>
            </w:r>
            <w:r w:rsidR="1167C810" w:rsidRPr="0AC4FD45">
              <w:rPr>
                <w:b/>
                <w:bCs/>
              </w:rPr>
              <w:t xml:space="preserve"> 1</w:t>
            </w:r>
            <w:r w:rsidRPr="0307347C">
              <w:rPr>
                <w:b/>
                <w:bCs/>
              </w:rPr>
              <w:t>: Admin selected “</w:t>
            </w:r>
            <w:r w:rsidR="1167C810" w:rsidRPr="292420D8">
              <w:rPr>
                <w:b/>
                <w:bCs/>
              </w:rPr>
              <w:t>No” when he/s</w:t>
            </w:r>
            <w:r w:rsidR="292420D8" w:rsidRPr="292420D8">
              <w:rPr>
                <w:b/>
                <w:bCs/>
              </w:rPr>
              <w:t xml:space="preserve">he </w:t>
            </w:r>
            <w:r w:rsidR="67731A0E" w:rsidRPr="74D0436F">
              <w:rPr>
                <w:b/>
                <w:bCs/>
              </w:rPr>
              <w:t>doesn’t</w:t>
            </w:r>
            <w:r w:rsidR="20CEEE00" w:rsidRPr="20CEEE00">
              <w:rPr>
                <w:b/>
                <w:bCs/>
              </w:rPr>
              <w:t xml:space="preserve"> want</w:t>
            </w:r>
            <w:r w:rsidR="292420D8" w:rsidRPr="292420D8">
              <w:rPr>
                <w:b/>
                <w:bCs/>
              </w:rPr>
              <w:t xml:space="preserve"> to</w:t>
            </w:r>
            <w:r w:rsidR="1EF5171C" w:rsidRPr="1EF5171C">
              <w:rPr>
                <w:b/>
                <w:bCs/>
              </w:rPr>
              <w:t xml:space="preserve"> </w:t>
            </w:r>
            <w:r w:rsidR="20CEEE00" w:rsidRPr="20CEEE00">
              <w:rPr>
                <w:b/>
                <w:bCs/>
              </w:rPr>
              <w:t xml:space="preserve">add the movie </w:t>
            </w:r>
            <w:r w:rsidR="67731A0E" w:rsidRPr="2AF50E17">
              <w:rPr>
                <w:b/>
                <w:bCs/>
              </w:rPr>
              <w:t xml:space="preserve">or </w:t>
            </w:r>
            <w:r w:rsidR="67731A0E" w:rsidRPr="74D0436F">
              <w:rPr>
                <w:b/>
                <w:bCs/>
              </w:rPr>
              <w:t>wants</w:t>
            </w:r>
            <w:r w:rsidR="67731A0E" w:rsidRPr="2AF50E17">
              <w:rPr>
                <w:b/>
                <w:bCs/>
              </w:rPr>
              <w:t xml:space="preserve"> to </w:t>
            </w:r>
            <w:r w:rsidR="67731A0E" w:rsidRPr="74D0436F">
              <w:rPr>
                <w:b/>
                <w:bCs/>
              </w:rPr>
              <w:t>edit</w:t>
            </w:r>
            <w:r w:rsidR="67731A0E" w:rsidRPr="2AF50E17">
              <w:rPr>
                <w:b/>
                <w:bCs/>
              </w:rPr>
              <w:t xml:space="preserve"> the information again </w:t>
            </w:r>
          </w:p>
          <w:p w14:paraId="058FF29A" w14:textId="2F04CD8B" w:rsidR="6CE54A53" w:rsidRDefault="00D46135" w:rsidP="005266CA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</w:rPr>
            </w:pPr>
            <w:r>
              <w:t>The s</w:t>
            </w:r>
            <w:r w:rsidR="170A1E00">
              <w:t xml:space="preserve">ystem </w:t>
            </w:r>
            <w:r w:rsidR="6D3321EE">
              <w:t>returns</w:t>
            </w:r>
            <w:r w:rsidR="170A1E00">
              <w:t xml:space="preserve"> </w:t>
            </w:r>
            <w:r w:rsidR="5358044C">
              <w:t xml:space="preserve">to the </w:t>
            </w:r>
            <w:r w:rsidR="76AA1A53">
              <w:t xml:space="preserve">information tab </w:t>
            </w:r>
            <w:r w:rsidR="0F60F3AA">
              <w:t>at</w:t>
            </w:r>
            <w:r w:rsidR="4ADB956E">
              <w:t xml:space="preserve"> #1 with all </w:t>
            </w:r>
            <w:r w:rsidR="663B2A75">
              <w:t>the old</w:t>
            </w:r>
            <w:r w:rsidR="0903529F">
              <w:t xml:space="preserve"> </w:t>
            </w:r>
            <w:r w:rsidR="52549A19">
              <w:t xml:space="preserve">information </w:t>
            </w:r>
          </w:p>
          <w:p w14:paraId="2529E20B" w14:textId="0A3FE80E" w:rsidR="1E09A656" w:rsidRDefault="1F9E864B" w:rsidP="005266CA">
            <w:pPr>
              <w:pStyle w:val="ListParagraph"/>
              <w:numPr>
                <w:ilvl w:val="0"/>
                <w:numId w:val="16"/>
              </w:numPr>
            </w:pPr>
            <w:r>
              <w:t xml:space="preserve">Admin </w:t>
            </w:r>
            <w:r w:rsidR="1503499A">
              <w:t xml:space="preserve">can </w:t>
            </w:r>
            <w:r w:rsidR="38555FA1">
              <w:t xml:space="preserve">quit the tab </w:t>
            </w:r>
            <w:r w:rsidR="77DA4F37">
              <w:t xml:space="preserve">or </w:t>
            </w:r>
            <w:r w:rsidR="6934C4B4">
              <w:t xml:space="preserve">update the </w:t>
            </w:r>
            <w:r w:rsidR="0C86DABC">
              <w:t>new information he</w:t>
            </w:r>
            <w:r w:rsidR="16DD207E">
              <w:t xml:space="preserve">/she </w:t>
            </w:r>
            <w:r w:rsidR="6E00ADF3">
              <w:t xml:space="preserve">wants </w:t>
            </w:r>
            <w:r w:rsidR="06B7874A">
              <w:t>to</w:t>
            </w:r>
            <w:r w:rsidR="16DD207E">
              <w:t xml:space="preserve"> </w:t>
            </w:r>
            <w:r w:rsidR="253DB412">
              <w:t>update</w:t>
            </w:r>
          </w:p>
          <w:p w14:paraId="43BA159B" w14:textId="664E228A" w:rsidR="253DB412" w:rsidRDefault="06B7874A" w:rsidP="00354FE4">
            <w:pPr>
              <w:pStyle w:val="ListParagraph"/>
              <w:numPr>
                <w:ilvl w:val="0"/>
                <w:numId w:val="16"/>
              </w:numPr>
            </w:pPr>
            <w:r w:rsidRPr="004B0CC0">
              <w:t xml:space="preserve">If he </w:t>
            </w:r>
            <w:r w:rsidR="3EFB1FC4" w:rsidRPr="004B0CC0">
              <w:t>wants</w:t>
            </w:r>
            <w:r w:rsidR="345FE313" w:rsidRPr="004B0CC0">
              <w:t xml:space="preserve"> to update</w:t>
            </w:r>
            <w:r w:rsidR="6ADE75ED" w:rsidRPr="004B0CC0">
              <w:t>,</w:t>
            </w:r>
            <w:r w:rsidR="345FE313" w:rsidRPr="004B0CC0">
              <w:t xml:space="preserve"> then </w:t>
            </w:r>
            <w:r w:rsidR="5AA40B75" w:rsidRPr="004B0CC0">
              <w:t>the flow</w:t>
            </w:r>
            <w:r w:rsidR="7DF6217C" w:rsidRPr="004B0CC0">
              <w:t xml:space="preserve"> back </w:t>
            </w:r>
            <w:r w:rsidR="7287A043" w:rsidRPr="004B0CC0">
              <w:t xml:space="preserve">to </w:t>
            </w:r>
            <w:r w:rsidR="243A49DF" w:rsidRPr="004B0CC0">
              <w:t>Basic</w:t>
            </w:r>
            <w:r w:rsidR="0EBA79D3" w:rsidRPr="004B0CC0">
              <w:t xml:space="preserve"> flow</w:t>
            </w:r>
            <w:r w:rsidR="1BBDDB01" w:rsidRPr="004B0CC0">
              <w:t xml:space="preserve"> </w:t>
            </w:r>
            <w:r w:rsidR="29AF6726" w:rsidRPr="246A09E8">
              <w:rPr>
                <w:rFonts w:ascii="Consolas" w:eastAsia="Consolas" w:hAnsi="Consolas" w:cs="Consolas"/>
              </w:rPr>
              <w:t>starts</w:t>
            </w:r>
            <w:r w:rsidR="6CFD43C0" w:rsidRPr="004B0CC0">
              <w:t xml:space="preserve"> </w:t>
            </w:r>
            <w:r w:rsidR="6262070F" w:rsidRPr="004B0CC0">
              <w:t xml:space="preserve">from </w:t>
            </w:r>
            <w:r w:rsidR="33353CDA" w:rsidRPr="004B0CC0">
              <w:t>#2</w:t>
            </w:r>
            <w:r w:rsidR="1DDCA8D4" w:rsidRPr="004B0CC0">
              <w:t xml:space="preserve">, else return to </w:t>
            </w:r>
            <w:r w:rsidR="00D46135">
              <w:t xml:space="preserve">the </w:t>
            </w:r>
            <w:r w:rsidR="1DDCA8D4" w:rsidRPr="004B0CC0">
              <w:t>main screen</w:t>
            </w:r>
          </w:p>
          <w:p w14:paraId="6F299A20" w14:textId="51CB7465" w:rsidR="33353CDA" w:rsidRPr="0038483B" w:rsidRDefault="237BD69B" w:rsidP="33353CDA">
            <w:pPr>
              <w:rPr>
                <w:b/>
              </w:rPr>
            </w:pPr>
            <w:r w:rsidRPr="0038483B">
              <w:rPr>
                <w:b/>
              </w:rPr>
              <w:t>Alternative</w:t>
            </w:r>
            <w:r w:rsidR="2089C440" w:rsidRPr="0038483B">
              <w:rPr>
                <w:b/>
              </w:rPr>
              <w:t xml:space="preserve"> flow 2</w:t>
            </w:r>
            <w:r w:rsidR="0AC4FD45" w:rsidRPr="0038483B">
              <w:rPr>
                <w:b/>
              </w:rPr>
              <w:t xml:space="preserve">: </w:t>
            </w:r>
            <w:r w:rsidR="00D46135">
              <w:rPr>
                <w:b/>
              </w:rPr>
              <w:t>The s</w:t>
            </w:r>
            <w:r w:rsidR="0AC4FD45" w:rsidRPr="0038483B">
              <w:rPr>
                <w:b/>
              </w:rPr>
              <w:t>ystem found the information entered by the admin is conflicted with another movie</w:t>
            </w:r>
          </w:p>
          <w:p w14:paraId="4B9EF426" w14:textId="15080E17" w:rsidR="00F87607" w:rsidRDefault="4D5902D3" w:rsidP="005266CA">
            <w:pPr>
              <w:pStyle w:val="ListParagraph"/>
              <w:numPr>
                <w:ilvl w:val="0"/>
                <w:numId w:val="18"/>
              </w:numPr>
              <w:rPr>
                <w:rFonts w:eastAsiaTheme="minorEastAsia"/>
              </w:rPr>
            </w:pPr>
            <w:r>
              <w:t>System</w:t>
            </w:r>
            <w:r w:rsidR="5160BFF9">
              <w:t xml:space="preserve"> return notice the information is conflicted</w:t>
            </w:r>
          </w:p>
          <w:p w14:paraId="112FFCD1" w14:textId="15802E4C" w:rsidR="00F87607" w:rsidRDefault="00D46135" w:rsidP="005266CA">
            <w:pPr>
              <w:pStyle w:val="ListParagraph"/>
              <w:numPr>
                <w:ilvl w:val="0"/>
                <w:numId w:val="18"/>
              </w:numPr>
            </w:pPr>
            <w:r>
              <w:t>The s</w:t>
            </w:r>
            <w:r w:rsidR="7C913461" w:rsidRPr="0038483B">
              <w:t xml:space="preserve">ystem </w:t>
            </w:r>
            <w:r w:rsidR="5ACA7D32" w:rsidRPr="0038483B">
              <w:t xml:space="preserve">will ask if the </w:t>
            </w:r>
            <w:r w:rsidR="5C3130B5" w:rsidRPr="0038483B">
              <w:t xml:space="preserve">admin wants to </w:t>
            </w:r>
            <w:r w:rsidR="50C2AF7C" w:rsidRPr="0038483B">
              <w:t xml:space="preserve">quit or </w:t>
            </w:r>
            <w:r w:rsidR="5B18F53E" w:rsidRPr="0038483B">
              <w:t>re-</w:t>
            </w:r>
            <w:r w:rsidR="76DF9BD8" w:rsidRPr="0038483B">
              <w:t>e</w:t>
            </w:r>
            <w:r w:rsidR="534B1F93" w:rsidRPr="0038483B">
              <w:t xml:space="preserve">dit the </w:t>
            </w:r>
            <w:r w:rsidR="2F05796A" w:rsidRPr="0038483B">
              <w:t>information</w:t>
            </w:r>
          </w:p>
          <w:p w14:paraId="7817097C" w14:textId="717CCD9B" w:rsidR="00F87607" w:rsidRDefault="2F05796A" w:rsidP="005266CA">
            <w:pPr>
              <w:pStyle w:val="ListParagraph"/>
              <w:numPr>
                <w:ilvl w:val="0"/>
                <w:numId w:val="18"/>
              </w:numPr>
            </w:pPr>
            <w:r w:rsidRPr="0038483B">
              <w:t>If</w:t>
            </w:r>
            <w:r w:rsidR="38EF8C37" w:rsidRPr="0038483B">
              <w:t xml:space="preserve"> the </w:t>
            </w:r>
            <w:r w:rsidR="1D060952" w:rsidRPr="0038483B">
              <w:t xml:space="preserve">admin </w:t>
            </w:r>
            <w:r w:rsidR="5880AB16" w:rsidRPr="0038483B">
              <w:t xml:space="preserve">wants to </w:t>
            </w:r>
            <w:r w:rsidR="3820A76A" w:rsidRPr="0038483B">
              <w:t>re</w:t>
            </w:r>
            <w:r w:rsidR="14899A74" w:rsidRPr="0038483B">
              <w:t>-</w:t>
            </w:r>
            <w:r w:rsidR="5880AB16" w:rsidRPr="0038483B">
              <w:t xml:space="preserve">edit the </w:t>
            </w:r>
            <w:r w:rsidR="14899A74" w:rsidRPr="0038483B">
              <w:t>information, then same wit</w:t>
            </w:r>
            <w:r w:rsidR="5B2DC682" w:rsidRPr="0038483B">
              <w:t xml:space="preserve">h </w:t>
            </w:r>
            <w:r w:rsidR="2F5F419D" w:rsidRPr="0038483B">
              <w:t>alternative</w:t>
            </w:r>
            <w:r w:rsidR="68BB158E" w:rsidRPr="0038483B">
              <w:t xml:space="preserve"> flow 1, else </w:t>
            </w:r>
            <w:r w:rsidR="2F5F419D" w:rsidRPr="0038483B">
              <w:t xml:space="preserve">return to </w:t>
            </w:r>
            <w:r w:rsidR="00D46135">
              <w:t xml:space="preserve">the </w:t>
            </w:r>
            <w:r w:rsidR="2F5F419D" w:rsidRPr="0038483B">
              <w:t>main scree</w:t>
            </w:r>
            <w:r w:rsidR="54EDE060" w:rsidRPr="0038483B">
              <w:t>n</w:t>
            </w:r>
          </w:p>
        </w:tc>
      </w:tr>
      <w:tr w:rsidR="00F87607" w14:paraId="038F5212" w14:textId="77777777" w:rsidTr="00F8760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D50D" w14:textId="77777777" w:rsidR="00F87607" w:rsidRDefault="00F87607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0FF8" w14:textId="58076A23" w:rsidR="00F87607" w:rsidRDefault="206F6DEE">
            <w:r>
              <w:t xml:space="preserve">Admin is </w:t>
            </w:r>
            <w:r w:rsidR="43C183F5">
              <w:t>accessing</w:t>
            </w:r>
            <w:r>
              <w:t xml:space="preserve"> </w:t>
            </w:r>
            <w:r w:rsidR="43C183F5">
              <w:t xml:space="preserve">the movie </w:t>
            </w:r>
            <w:r w:rsidR="5BA518C3">
              <w:t>database</w:t>
            </w:r>
          </w:p>
        </w:tc>
      </w:tr>
      <w:tr w:rsidR="00F87607" w14:paraId="61382281" w14:textId="77777777" w:rsidTr="3B44E246">
        <w:trPr>
          <w:trHeight w:val="30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4020" w14:textId="524F0993" w:rsidR="00F87607" w:rsidRDefault="00F87607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DF53" w14:textId="480A3365" w:rsidR="00F87607" w:rsidRDefault="3B451517">
            <w:r>
              <w:t xml:space="preserve">A movie is </w:t>
            </w:r>
            <w:r w:rsidR="0FBB8721">
              <w:t xml:space="preserve">added to the </w:t>
            </w:r>
            <w:r w:rsidR="40AC8734">
              <w:t>database</w:t>
            </w:r>
            <w:r w:rsidR="0FBB8721">
              <w:t xml:space="preserve"> </w:t>
            </w:r>
            <w:r w:rsidR="73D80233">
              <w:t>and</w:t>
            </w:r>
            <w:r w:rsidR="0FBB8721">
              <w:t xml:space="preserve"> updated </w:t>
            </w:r>
            <w:r w:rsidR="00DB0FC2">
              <w:t>for</w:t>
            </w:r>
            <w:r w:rsidR="0FBB8721">
              <w:t xml:space="preserve"> all </w:t>
            </w:r>
            <w:r w:rsidR="40AC8734">
              <w:t>users</w:t>
            </w:r>
          </w:p>
        </w:tc>
      </w:tr>
    </w:tbl>
    <w:p w14:paraId="659E4C06" w14:textId="388AAD75" w:rsidR="00F87607" w:rsidRDefault="00F87607" w:rsidP="00016A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7635962C" w14:paraId="7BDA3E41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6135" w14:textId="77777777" w:rsidR="71731C94" w:rsidRDefault="71731C94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98A1" w14:textId="121237A3" w:rsidR="6B1EC161" w:rsidRDefault="6B1EC161">
            <w:r>
              <w:t>Controlling all movie lists, removing a movie</w:t>
            </w:r>
          </w:p>
        </w:tc>
      </w:tr>
      <w:tr w:rsidR="7635962C" w14:paraId="5F37EF08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614B" w14:textId="77777777" w:rsidR="71731C94" w:rsidRDefault="71731C94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0811" w14:textId="143F939F" w:rsidR="6F5BE299" w:rsidRDefault="099FB2E9">
            <w:r>
              <w:t>Remove</w:t>
            </w:r>
            <w:r w:rsidR="6F5BE299">
              <w:t xml:space="preserve"> a</w:t>
            </w:r>
            <w:r w:rsidR="5B6D4AA3">
              <w:t xml:space="preserve"> </w:t>
            </w:r>
            <w:r w:rsidR="26BBC0FE">
              <w:t xml:space="preserve">movie </w:t>
            </w:r>
            <w:r w:rsidR="3124FD67">
              <w:t xml:space="preserve">from the system </w:t>
            </w:r>
          </w:p>
        </w:tc>
      </w:tr>
      <w:tr w:rsidR="7635962C" w14:paraId="0AE960EC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9C36" w14:textId="77777777" w:rsidR="71731C94" w:rsidRDefault="71731C94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320D" w14:textId="2E138412" w:rsidR="5CC99F26" w:rsidRDefault="5CC99F26">
            <w:r>
              <w:t>Administra</w:t>
            </w:r>
            <w:r w:rsidR="7925AAB0">
              <w:t>tor</w:t>
            </w:r>
          </w:p>
        </w:tc>
      </w:tr>
      <w:tr w:rsidR="7635962C" w14:paraId="45F61795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C572" w14:textId="77777777" w:rsidR="71731C94" w:rsidRDefault="71731C94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BC8" w14:textId="719D4103" w:rsidR="7635962C" w:rsidRDefault="24820355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Admin selected</w:t>
            </w:r>
            <w:r w:rsidR="2ED84917">
              <w:t xml:space="preserve"> a movie </w:t>
            </w:r>
            <w:r w:rsidR="0421FFA9">
              <w:t xml:space="preserve">he/she </w:t>
            </w:r>
            <w:r w:rsidR="3C659823">
              <w:t xml:space="preserve">wants to </w:t>
            </w:r>
            <w:r w:rsidR="40D6E452">
              <w:t>delete</w:t>
            </w:r>
            <w:r w:rsidR="00F16969">
              <w:t>.</w:t>
            </w:r>
          </w:p>
          <w:p w14:paraId="0ED65696" w14:textId="7A8D8259" w:rsidR="2E19D5D3" w:rsidRDefault="2E19D5D3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 w:rsidRPr="00F16969">
              <w:t>Admin select “remove</w:t>
            </w:r>
            <w:bookmarkStart w:id="6" w:name="_Int_NwWyEdQX"/>
            <w:r w:rsidRPr="00F16969">
              <w:t>”</w:t>
            </w:r>
            <w:r w:rsidR="00F16969">
              <w:t>.</w:t>
            </w:r>
            <w:bookmarkEnd w:id="6"/>
          </w:p>
          <w:p w14:paraId="294D1FD5" w14:textId="43146AC8" w:rsidR="7635962C" w:rsidRDefault="00DB0FC2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The s</w:t>
            </w:r>
            <w:r w:rsidR="4FE6074C" w:rsidRPr="00F16969">
              <w:t>ystem will now</w:t>
            </w:r>
            <w:r w:rsidR="24EB7FA5" w:rsidRPr="00F16969">
              <w:t xml:space="preserve"> ask for reconfirmation fr</w:t>
            </w:r>
            <w:r w:rsidR="607DB35B" w:rsidRPr="00F16969">
              <w:t>om the admin</w:t>
            </w:r>
            <w:r w:rsidR="0DCB2908" w:rsidRPr="00F16969">
              <w:t>.</w:t>
            </w:r>
          </w:p>
          <w:p w14:paraId="6752C9FB" w14:textId="57F09FD2" w:rsidR="7635962C" w:rsidRDefault="64A82B9A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 w:rsidRPr="00F16969">
              <w:t>a</w:t>
            </w:r>
            <w:r w:rsidR="44DEB1C0" w:rsidRPr="00F16969">
              <w:t>dmin select</w:t>
            </w:r>
            <w:r w:rsidR="0DCB2908" w:rsidRPr="00F16969">
              <w:t>s</w:t>
            </w:r>
            <w:r w:rsidR="44DEB1C0" w:rsidRPr="00F16969">
              <w:t xml:space="preserve"> “yes</w:t>
            </w:r>
            <w:bookmarkStart w:id="7" w:name="_Int_UycJeme7"/>
            <w:r w:rsidR="44DEB1C0" w:rsidRPr="00F16969">
              <w:t>”</w:t>
            </w:r>
            <w:r w:rsidR="0DCB2908" w:rsidRPr="00F16969">
              <w:t>.</w:t>
            </w:r>
            <w:bookmarkEnd w:id="7"/>
            <w:r w:rsidR="44DEB1C0" w:rsidRPr="00F16969">
              <w:t xml:space="preserve"> </w:t>
            </w:r>
          </w:p>
          <w:p w14:paraId="47F3C1BA" w14:textId="5562AA12" w:rsidR="7635962C" w:rsidRDefault="3B3150F5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 w:rsidRPr="00F16969">
              <w:t>The system</w:t>
            </w:r>
            <w:r w:rsidR="2F6969D2" w:rsidRPr="00F16969">
              <w:t xml:space="preserve"> w</w:t>
            </w:r>
            <w:r w:rsidR="1D16CA6E" w:rsidRPr="00F16969">
              <w:t xml:space="preserve">ill delete that movie </w:t>
            </w:r>
            <w:r w:rsidR="0AC3B6EC" w:rsidRPr="00F16969">
              <w:t>from</w:t>
            </w:r>
            <w:r w:rsidR="1D16CA6E" w:rsidRPr="00F16969">
              <w:t xml:space="preserve"> the database</w:t>
            </w:r>
            <w:r w:rsidR="00F16969">
              <w:t>.</w:t>
            </w:r>
          </w:p>
          <w:p w14:paraId="17FA39FF" w14:textId="11A066F1" w:rsidR="7635962C" w:rsidRDefault="00DB0FC2" w:rsidP="005266CA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eastAsiaTheme="minorEastAsia"/>
              </w:rPr>
            </w:pPr>
            <w:r>
              <w:t>A s</w:t>
            </w:r>
            <w:r w:rsidR="2830F47C" w:rsidRPr="00F16969">
              <w:t xml:space="preserve">ystem update </w:t>
            </w:r>
            <w:r w:rsidR="5D9DACBC">
              <w:t>for</w:t>
            </w:r>
            <w:r w:rsidR="1D16CA6E" w:rsidRPr="00F16969">
              <w:t xml:space="preserve"> </w:t>
            </w:r>
            <w:r w:rsidR="717507F3" w:rsidRPr="00F16969">
              <w:t xml:space="preserve">all </w:t>
            </w:r>
            <w:r w:rsidR="2830F47C" w:rsidRPr="00F16969">
              <w:t>clients</w:t>
            </w:r>
            <w:r w:rsidR="00F16969">
              <w:t>.</w:t>
            </w:r>
          </w:p>
        </w:tc>
      </w:tr>
      <w:tr w:rsidR="7635962C" w14:paraId="428BE3E9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DDC4" w14:textId="77777777" w:rsidR="71731C94" w:rsidRDefault="71731C94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902D" w14:textId="7AA47562" w:rsidR="7635962C" w:rsidRDefault="5DBB2D9B">
            <w:r w:rsidRPr="3C9262D4">
              <w:rPr>
                <w:b/>
                <w:bCs/>
              </w:rPr>
              <w:t>Alternative flow</w:t>
            </w:r>
            <w:r w:rsidRPr="7D673B70">
              <w:rPr>
                <w:b/>
                <w:bCs/>
              </w:rPr>
              <w:t>:</w:t>
            </w:r>
            <w:r w:rsidRPr="3C9262D4">
              <w:rPr>
                <w:b/>
                <w:bCs/>
              </w:rPr>
              <w:t xml:space="preserve"> </w:t>
            </w:r>
            <w:r w:rsidR="004D6AFF" w:rsidRPr="3C9262D4">
              <w:rPr>
                <w:b/>
                <w:bCs/>
              </w:rPr>
              <w:t xml:space="preserve">Admin </w:t>
            </w:r>
            <w:r w:rsidR="26108CE8" w:rsidRPr="3C9262D4">
              <w:rPr>
                <w:b/>
                <w:bCs/>
              </w:rPr>
              <w:t>select</w:t>
            </w:r>
            <w:r w:rsidR="00DB0FC2">
              <w:rPr>
                <w:b/>
                <w:bCs/>
              </w:rPr>
              <w:t>s</w:t>
            </w:r>
            <w:r w:rsidR="26108CE8" w:rsidRPr="3C9262D4">
              <w:rPr>
                <w:b/>
                <w:bCs/>
              </w:rPr>
              <w:t xml:space="preserve"> </w:t>
            </w:r>
            <w:r w:rsidR="2AFEE200" w:rsidRPr="3C9262D4">
              <w:rPr>
                <w:b/>
                <w:bCs/>
              </w:rPr>
              <w:t>“No</w:t>
            </w:r>
            <w:r w:rsidR="283C3373" w:rsidRPr="3C9262D4">
              <w:rPr>
                <w:b/>
                <w:bCs/>
              </w:rPr>
              <w:t xml:space="preserve">” </w:t>
            </w:r>
            <w:r w:rsidR="16B2D786" w:rsidRPr="3C9262D4">
              <w:rPr>
                <w:b/>
                <w:bCs/>
              </w:rPr>
              <w:t xml:space="preserve">when </w:t>
            </w:r>
            <w:r w:rsidR="00DB0FC2">
              <w:rPr>
                <w:b/>
                <w:bCs/>
              </w:rPr>
              <w:t xml:space="preserve">the </w:t>
            </w:r>
            <w:r w:rsidR="16B2D786" w:rsidRPr="3C9262D4">
              <w:rPr>
                <w:b/>
                <w:bCs/>
              </w:rPr>
              <w:t>system</w:t>
            </w:r>
            <w:r w:rsidR="2B83E5BE" w:rsidRPr="3C9262D4">
              <w:rPr>
                <w:b/>
                <w:bCs/>
              </w:rPr>
              <w:t xml:space="preserve"> </w:t>
            </w:r>
            <w:r w:rsidR="56C67E92" w:rsidRPr="3C9262D4">
              <w:rPr>
                <w:b/>
                <w:bCs/>
              </w:rPr>
              <w:t>ask</w:t>
            </w:r>
            <w:r w:rsidR="00DB0FC2">
              <w:rPr>
                <w:b/>
                <w:bCs/>
              </w:rPr>
              <w:t>s</w:t>
            </w:r>
            <w:r w:rsidR="56C67E92" w:rsidRPr="3C9262D4">
              <w:rPr>
                <w:b/>
                <w:bCs/>
              </w:rPr>
              <w:t xml:space="preserve"> for </w:t>
            </w:r>
            <w:r w:rsidR="4BE2137D" w:rsidRPr="3C9262D4">
              <w:rPr>
                <w:b/>
                <w:bCs/>
              </w:rPr>
              <w:t>reconfirmation</w:t>
            </w:r>
            <w:r w:rsidR="7EECCE79" w:rsidRPr="3C9262D4">
              <w:rPr>
                <w:b/>
                <w:bCs/>
              </w:rPr>
              <w:t xml:space="preserve"> </w:t>
            </w:r>
          </w:p>
          <w:p w14:paraId="364155F3" w14:textId="2DCE8BB5" w:rsidR="7635962C" w:rsidRDefault="00DB0FC2" w:rsidP="005266CA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>The s</w:t>
            </w:r>
            <w:r w:rsidR="11EC6AFA">
              <w:t xml:space="preserve">ystem will not do </w:t>
            </w:r>
            <w:r w:rsidR="65A78F24">
              <w:t xml:space="preserve">anything </w:t>
            </w:r>
            <w:r w:rsidR="23A98A7E">
              <w:t xml:space="preserve">with that movie that </w:t>
            </w:r>
            <w:r>
              <w:t xml:space="preserve">was </w:t>
            </w:r>
            <w:r w:rsidR="23A98A7E">
              <w:t xml:space="preserve">chosen </w:t>
            </w:r>
            <w:r w:rsidR="1C243176">
              <w:t>before</w:t>
            </w:r>
          </w:p>
          <w:p w14:paraId="77AA78BB" w14:textId="290E3D03" w:rsidR="7635962C" w:rsidRDefault="6450A8E2" w:rsidP="005266CA">
            <w:pPr>
              <w:pStyle w:val="ListParagraph"/>
              <w:numPr>
                <w:ilvl w:val="0"/>
                <w:numId w:val="8"/>
              </w:numPr>
            </w:pPr>
            <w:r>
              <w:t>Return to the main control screen</w:t>
            </w:r>
          </w:p>
        </w:tc>
      </w:tr>
      <w:tr w:rsidR="7635962C" w14:paraId="3D05EE1F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248D" w14:textId="77777777" w:rsidR="71731C94" w:rsidRDefault="71731C94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7E6F" w14:textId="58076A23" w:rsidR="1D9612B1" w:rsidRDefault="1D9612B1">
            <w:r>
              <w:t xml:space="preserve">Admin is </w:t>
            </w:r>
            <w:r w:rsidR="195F2C26">
              <w:t>accessing</w:t>
            </w:r>
            <w:r>
              <w:t xml:space="preserve"> </w:t>
            </w:r>
            <w:r w:rsidR="195F2C26">
              <w:t xml:space="preserve">the movie </w:t>
            </w:r>
            <w:r w:rsidR="4AC9FA7E">
              <w:t>database</w:t>
            </w:r>
          </w:p>
        </w:tc>
      </w:tr>
      <w:tr w:rsidR="7635962C" w14:paraId="5408AC55" w14:textId="77777777" w:rsidTr="7635962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86D5" w14:textId="77777777" w:rsidR="71731C94" w:rsidRDefault="71731C94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424F" w14:textId="0D8F11BE" w:rsidR="6172667F" w:rsidRDefault="6172667F">
            <w:r>
              <w:t xml:space="preserve">A movie is </w:t>
            </w:r>
            <w:r w:rsidR="5CC99F26">
              <w:t xml:space="preserve">removed </w:t>
            </w:r>
            <w:r w:rsidR="366B9985">
              <w:t>from the database and</w:t>
            </w:r>
            <w:r w:rsidR="5CC99F26">
              <w:t xml:space="preserve"> updated </w:t>
            </w:r>
            <w:r w:rsidR="00DB0FC2">
              <w:t>for</w:t>
            </w:r>
            <w:r w:rsidR="5CC99F26">
              <w:t xml:space="preserve"> all users</w:t>
            </w:r>
          </w:p>
        </w:tc>
      </w:tr>
    </w:tbl>
    <w:p w14:paraId="3351907E" w14:textId="6C5E4E7A" w:rsidR="7635962C" w:rsidRDefault="7635962C" w:rsidP="7635962C"/>
    <w:p w14:paraId="4CABE893" w14:textId="388AAD75" w:rsidR="00F87607" w:rsidRPr="00E041FD" w:rsidRDefault="00DB7CEF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8" w:name="_Toc106653446"/>
      <w:r w:rsidRPr="00E041FD">
        <w:rPr>
          <w:rFonts w:ascii="Arial" w:hAnsi="Arial" w:cs="Arial"/>
        </w:rPr>
        <w:t xml:space="preserve">Use-case: </w:t>
      </w:r>
      <w:r w:rsidR="00E611AF" w:rsidRPr="00E041FD">
        <w:rPr>
          <w:rFonts w:ascii="Arial" w:hAnsi="Arial" w:cs="Arial"/>
        </w:rPr>
        <w:t>Feedback log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611AF" w14:paraId="1B4ECBDC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EB0C" w14:textId="77777777" w:rsidR="00E611AF" w:rsidRDefault="00E611AF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027F" w14:textId="5D51E43B" w:rsidR="00E611AF" w:rsidRDefault="543B184D">
            <w:r>
              <w:t>Access</w:t>
            </w:r>
            <w:r w:rsidR="528F6DDB">
              <w:t xml:space="preserve"> the feedback </w:t>
            </w:r>
            <w:r w:rsidR="17634423">
              <w:t>log</w:t>
            </w:r>
          </w:p>
        </w:tc>
      </w:tr>
      <w:tr w:rsidR="00E611AF" w14:paraId="27A89CD5" w14:textId="77777777" w:rsidTr="17634423">
        <w:trPr>
          <w:trHeight w:val="40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6501" w14:textId="77777777" w:rsidR="00E611AF" w:rsidRDefault="00E611AF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A60A" w14:textId="34F62901" w:rsidR="00E611AF" w:rsidRDefault="0036318D">
            <w:r>
              <w:rPr>
                <w:iCs/>
              </w:rPr>
              <w:t>Receiving every feedback of users.</w:t>
            </w:r>
          </w:p>
        </w:tc>
      </w:tr>
      <w:tr w:rsidR="00E611AF" w14:paraId="3FB58C2C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70FF" w14:textId="77777777" w:rsidR="00E611AF" w:rsidRDefault="00E611AF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A368" w14:textId="478E79F2" w:rsidR="00E611AF" w:rsidRDefault="4842A936">
            <w:r>
              <w:t>Administrator</w:t>
            </w:r>
          </w:p>
        </w:tc>
      </w:tr>
      <w:tr w:rsidR="00E611AF" w14:paraId="3BB81D21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4116" w14:textId="77777777" w:rsidR="00E611AF" w:rsidRDefault="00E611AF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68AF" w14:textId="0B10C312" w:rsidR="00E611AF" w:rsidRDefault="3749CB7A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Admin view</w:t>
            </w:r>
            <w:r w:rsidR="00DB0FC2">
              <w:t>s</w:t>
            </w:r>
            <w:r>
              <w:t xml:space="preserve"> feedback from t</w:t>
            </w:r>
            <w:r w:rsidR="091781D3">
              <w:t>he user</w:t>
            </w:r>
            <w:r w:rsidR="00F16969">
              <w:t>.</w:t>
            </w:r>
          </w:p>
          <w:p w14:paraId="4387BD87" w14:textId="4A5452B6" w:rsidR="00E611AF" w:rsidRDefault="415B1A4D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 w:rsidRPr="00F16969">
              <w:t>Admin can reply to the feedback directly or send it to customer support</w:t>
            </w:r>
            <w:r w:rsidR="00F16969">
              <w:t>.</w:t>
            </w:r>
          </w:p>
          <w:p w14:paraId="5343AFBA" w14:textId="7234EFFE" w:rsidR="00E611AF" w:rsidRDefault="6433B3FF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 w:rsidRPr="00F16969">
              <w:t xml:space="preserve">If the admin </w:t>
            </w:r>
            <w:r>
              <w:t>replies</w:t>
            </w:r>
            <w:r w:rsidRPr="00F16969">
              <w:t xml:space="preserve"> to the feedback directly then he/she can enter the reply </w:t>
            </w:r>
            <w:r w:rsidR="00DB0FC2">
              <w:t xml:space="preserve">and </w:t>
            </w:r>
            <w:r w:rsidRPr="00F16969">
              <w:t>then select “send”, else then #5</w:t>
            </w:r>
            <w:r w:rsidR="00F16969">
              <w:t>.</w:t>
            </w:r>
          </w:p>
          <w:p w14:paraId="62CACD13" w14:textId="330BC4E7" w:rsidR="00E611AF" w:rsidRDefault="00DB0FC2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s</w:t>
            </w:r>
            <w:r w:rsidR="5AAAF149" w:rsidRPr="00F16969">
              <w:t xml:space="preserve">ystem will use the email from user information and send the reply to that user via </w:t>
            </w:r>
            <w:r>
              <w:t xml:space="preserve">the </w:t>
            </w:r>
            <w:r w:rsidR="5AAAF149" w:rsidRPr="00F16969">
              <w:t>team/company</w:t>
            </w:r>
            <w:r>
              <w:t>'s</w:t>
            </w:r>
            <w:r w:rsidR="5AAAF149" w:rsidRPr="00F16969">
              <w:t xml:space="preserve"> email</w:t>
            </w:r>
            <w:r w:rsidR="00F16969">
              <w:t>.</w:t>
            </w:r>
          </w:p>
          <w:p w14:paraId="5400BF4F" w14:textId="1F90C4B6" w:rsidR="00E611AF" w:rsidRDefault="479345BA" w:rsidP="005266CA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The admin </w:t>
            </w:r>
            <w:r w:rsidR="05760BFC">
              <w:t>informs</w:t>
            </w:r>
            <w:r>
              <w:t xml:space="preserve"> the feedback </w:t>
            </w:r>
            <w:r w:rsidR="007A149D">
              <w:t>of</w:t>
            </w:r>
            <w:r w:rsidR="318987D0">
              <w:t xml:space="preserve"> </w:t>
            </w:r>
            <w:r w:rsidR="00DB0FC2">
              <w:t xml:space="preserve">the </w:t>
            </w:r>
            <w:r w:rsidR="0D1F3652">
              <w:t>entire team</w:t>
            </w:r>
            <w:r w:rsidR="00F16969">
              <w:t>.</w:t>
            </w:r>
          </w:p>
        </w:tc>
      </w:tr>
      <w:tr w:rsidR="00E611AF" w14:paraId="08EF8741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5641" w14:textId="77777777" w:rsidR="00E611AF" w:rsidRDefault="00E611AF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A319" w14:textId="51F93878" w:rsidR="009847E7" w:rsidRPr="009847E7" w:rsidRDefault="009847E7" w:rsidP="009847E7">
            <w:pPr>
              <w:rPr>
                <w:bCs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Admin can reply </w:t>
            </w:r>
            <w:r w:rsidR="007A149D">
              <w:rPr>
                <w:b/>
              </w:rPr>
              <w:t xml:space="preserve">to </w:t>
            </w:r>
            <w:r>
              <w:rPr>
                <w:b/>
              </w:rPr>
              <w:t xml:space="preserve">the user via </w:t>
            </w:r>
            <w:r w:rsidR="007A149D">
              <w:rPr>
                <w:b/>
              </w:rPr>
              <w:t xml:space="preserve">the </w:t>
            </w:r>
            <w:r w:rsidR="00F6719B">
              <w:rPr>
                <w:b/>
              </w:rPr>
              <w:t>phone number</w:t>
            </w:r>
          </w:p>
          <w:p w14:paraId="7238F676" w14:textId="2CCF1F15" w:rsidR="009847E7" w:rsidRDefault="009847E7" w:rsidP="009847E7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At #</w:t>
            </w:r>
            <w:r w:rsidR="00E31033">
              <w:rPr>
                <w:bCs/>
              </w:rPr>
              <w:t>4</w:t>
            </w:r>
            <w:r>
              <w:rPr>
                <w:bCs/>
              </w:rPr>
              <w:t xml:space="preserve">, </w:t>
            </w:r>
            <w:r w:rsidR="007A149D">
              <w:rPr>
                <w:bCs/>
              </w:rPr>
              <w:t xml:space="preserve">the </w:t>
            </w:r>
            <w:r>
              <w:rPr>
                <w:bCs/>
              </w:rPr>
              <w:t xml:space="preserve">admin </w:t>
            </w:r>
            <w:r w:rsidR="00D125A8">
              <w:rPr>
                <w:bCs/>
              </w:rPr>
              <w:t>clicks ‘reply by</w:t>
            </w:r>
            <w:r w:rsidR="00E31033">
              <w:rPr>
                <w:bCs/>
              </w:rPr>
              <w:t xml:space="preserve"> phone number</w:t>
            </w:r>
            <w:r w:rsidR="00D125A8">
              <w:rPr>
                <w:bCs/>
              </w:rPr>
              <w:t>’</w:t>
            </w:r>
          </w:p>
          <w:p w14:paraId="392F8CDF" w14:textId="604E37A0" w:rsidR="00E31033" w:rsidRDefault="00E31033" w:rsidP="009847E7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System checks if the user ha</w:t>
            </w:r>
            <w:r w:rsidR="007A149D">
              <w:rPr>
                <w:bCs/>
              </w:rPr>
              <w:t>s</w:t>
            </w:r>
            <w:r>
              <w:rPr>
                <w:bCs/>
              </w:rPr>
              <w:t xml:space="preserve"> entered their phone number or not.</w:t>
            </w:r>
          </w:p>
          <w:p w14:paraId="08F3B83C" w14:textId="09E4FEF8" w:rsidR="00E31033" w:rsidRPr="009847E7" w:rsidRDefault="0018266E" w:rsidP="009847E7">
            <w:pPr>
              <w:pStyle w:val="ListParagraph"/>
              <w:numPr>
                <w:ilvl w:val="0"/>
                <w:numId w:val="44"/>
              </w:numPr>
              <w:rPr>
                <w:bCs/>
              </w:rPr>
            </w:pPr>
            <w:r>
              <w:rPr>
                <w:bCs/>
              </w:rPr>
              <w:t>The system send</w:t>
            </w:r>
            <w:r w:rsidR="007E1700">
              <w:rPr>
                <w:bCs/>
              </w:rPr>
              <w:t xml:space="preserve">s </w:t>
            </w:r>
            <w:r w:rsidR="1EC571E4">
              <w:t>a</w:t>
            </w:r>
            <w:r w:rsidR="007E1700">
              <w:rPr>
                <w:bCs/>
              </w:rPr>
              <w:t xml:space="preserve"> message to th</w:t>
            </w:r>
            <w:r w:rsidR="00C31045">
              <w:rPr>
                <w:bCs/>
              </w:rPr>
              <w:t>eir phone number.</w:t>
            </w:r>
          </w:p>
        </w:tc>
      </w:tr>
      <w:tr w:rsidR="00E611AF" w14:paraId="39BF247E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7797" w14:textId="77777777" w:rsidR="00E611AF" w:rsidRDefault="00E611AF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D7C9" w14:textId="04BC86D2" w:rsidR="00E611AF" w:rsidRDefault="38743EE2">
            <w:r>
              <w:t>Access the feedback l</w:t>
            </w:r>
            <w:r w:rsidR="226A80F8">
              <w:t>og view</w:t>
            </w:r>
          </w:p>
        </w:tc>
      </w:tr>
      <w:tr w:rsidR="00E611AF" w14:paraId="48EE0BFC" w14:textId="77777777" w:rsidTr="00E611A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D3E1" w14:textId="77777777" w:rsidR="00E611AF" w:rsidRDefault="00E611AF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6455" w14:textId="54D740AB" w:rsidR="00E611AF" w:rsidRDefault="226A80F8">
            <w:r>
              <w:t>Respond t</w:t>
            </w:r>
            <w:r w:rsidR="17455669">
              <w:t xml:space="preserve">o user feedback either by replying </w:t>
            </w:r>
            <w:r w:rsidR="23D824E7">
              <w:t>directly o</w:t>
            </w:r>
            <w:r w:rsidR="17455669">
              <w:t>r</w:t>
            </w:r>
            <w:r w:rsidR="0DB0AC14">
              <w:t xml:space="preserve"> us</w:t>
            </w:r>
            <w:r w:rsidR="007A149D">
              <w:t>ing</w:t>
            </w:r>
            <w:r w:rsidR="0DB0AC14">
              <w:t xml:space="preserve"> that feedback to improve the </w:t>
            </w:r>
            <w:r w:rsidR="3102C21B">
              <w:t>application</w:t>
            </w:r>
          </w:p>
        </w:tc>
      </w:tr>
    </w:tbl>
    <w:p w14:paraId="03E465CF" w14:textId="1914C7E6" w:rsidR="00E611AF" w:rsidRDefault="00E611AF" w:rsidP="00E611AF"/>
    <w:p w14:paraId="4D458A7C" w14:textId="75E81BE9" w:rsidR="00DB7CEF" w:rsidRPr="00F97112" w:rsidRDefault="00D91B6B" w:rsidP="00F97112">
      <w:pPr>
        <w:pStyle w:val="Heading2"/>
        <w:numPr>
          <w:ilvl w:val="1"/>
          <w:numId w:val="49"/>
        </w:numPr>
        <w:rPr>
          <w:rFonts w:ascii="Arial" w:hAnsi="Arial" w:cs="Arial"/>
        </w:rPr>
      </w:pPr>
      <w:bookmarkStart w:id="9" w:name="_Toc106653447"/>
      <w:r w:rsidRPr="00F97112">
        <w:rPr>
          <w:rFonts w:ascii="Arial" w:hAnsi="Arial" w:cs="Arial"/>
        </w:rPr>
        <w:t>User features</w:t>
      </w:r>
      <w:bookmarkEnd w:id="9"/>
    </w:p>
    <w:p w14:paraId="6483C16A" w14:textId="5C3DDA0C" w:rsidR="00D91B6B" w:rsidRPr="00E041FD" w:rsidRDefault="00397581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0" w:name="_Toc106653448"/>
      <w:r w:rsidRPr="00E041FD">
        <w:rPr>
          <w:rFonts w:ascii="Arial" w:hAnsi="Arial" w:cs="Arial"/>
        </w:rPr>
        <w:t>Use-case: Log in / sign up / Log out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97581" w14:paraId="12AD74FF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5AEF" w14:textId="77777777" w:rsidR="00397581" w:rsidRDefault="0039758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38FF" w14:textId="5291EC42" w:rsidR="00397581" w:rsidRDefault="00852692">
            <w:r>
              <w:t>Access to</w:t>
            </w:r>
            <w:r w:rsidR="00F36B9A">
              <w:t xml:space="preserve"> </w:t>
            </w:r>
            <w:r w:rsidR="00DB0DB9">
              <w:t>website</w:t>
            </w:r>
            <w:r w:rsidR="00720716">
              <w:t xml:space="preserve"> service</w:t>
            </w:r>
          </w:p>
        </w:tc>
      </w:tr>
      <w:tr w:rsidR="00397581" w14:paraId="66F6E447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0366" w14:textId="77777777" w:rsidR="00397581" w:rsidRDefault="0039758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32B3" w14:textId="15E2EE7F" w:rsidR="00397581" w:rsidRDefault="001F5756">
            <w:r w:rsidRPr="00697CB1">
              <w:rPr>
                <w:iCs/>
                <w:lang w:val="vi-VN"/>
              </w:rPr>
              <w:t>Creat</w:t>
            </w:r>
            <w:bookmarkStart w:id="11" w:name="_Int_zpynPORX"/>
            <w:r>
              <w:rPr>
                <w:iCs/>
              </w:rPr>
              <w:t>ing</w:t>
            </w:r>
            <w:bookmarkEnd w:id="11"/>
            <w:r w:rsidRPr="00697CB1">
              <w:rPr>
                <w:iCs/>
                <w:lang w:val="vi-VN"/>
              </w:rPr>
              <w:t xml:space="preserve"> a </w:t>
            </w:r>
            <w:bookmarkStart w:id="12" w:name="_Int_nmZQBRIG"/>
            <w:r w:rsidRPr="00697CB1">
              <w:rPr>
                <w:iCs/>
                <w:lang w:val="vi-VN"/>
              </w:rPr>
              <w:t>user</w:t>
            </w:r>
            <w:bookmarkEnd w:id="12"/>
            <w:r w:rsidRPr="00697CB1">
              <w:rPr>
                <w:iCs/>
                <w:lang w:val="vi-VN"/>
              </w:rPr>
              <w:t xml:space="preserve"> </w:t>
            </w:r>
            <w:bookmarkStart w:id="13" w:name="_Int_x8TCJAsc"/>
            <w:r w:rsidRPr="00697CB1">
              <w:rPr>
                <w:iCs/>
                <w:lang w:val="vi-VN"/>
              </w:rPr>
              <w:t>account</w:t>
            </w:r>
            <w:bookmarkEnd w:id="13"/>
            <w:r w:rsidRPr="00697CB1">
              <w:rPr>
                <w:iCs/>
                <w:lang w:val="vi-VN"/>
              </w:rPr>
              <w:t xml:space="preserve"> to </w:t>
            </w:r>
            <w:bookmarkStart w:id="14" w:name="_Int_BB1BqE12"/>
            <w:r w:rsidRPr="00697CB1">
              <w:rPr>
                <w:iCs/>
                <w:lang w:val="vi-VN"/>
              </w:rPr>
              <w:t>store</w:t>
            </w:r>
            <w:bookmarkEnd w:id="14"/>
            <w:r w:rsidRPr="00697CB1">
              <w:rPr>
                <w:iCs/>
                <w:lang w:val="vi-VN"/>
              </w:rPr>
              <w:t xml:space="preserve"> </w:t>
            </w:r>
            <w:bookmarkStart w:id="15" w:name="_Int_hk8YspWx"/>
            <w:r w:rsidRPr="00697CB1">
              <w:rPr>
                <w:iCs/>
                <w:lang w:val="vi-VN"/>
              </w:rPr>
              <w:t>information</w:t>
            </w:r>
            <w:bookmarkEnd w:id="15"/>
            <w:r w:rsidRPr="00697CB1">
              <w:rPr>
                <w:iCs/>
                <w:lang w:val="vi-VN"/>
              </w:rPr>
              <w:t xml:space="preserve"> for website recommendations.</w:t>
            </w:r>
          </w:p>
        </w:tc>
      </w:tr>
      <w:tr w:rsidR="00397581" w14:paraId="0032F23C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D2C" w14:textId="77777777" w:rsidR="00397581" w:rsidRDefault="0039758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319C" w14:textId="4C928495" w:rsidR="00397581" w:rsidRDefault="0045249C">
            <w:r>
              <w:t>User</w:t>
            </w:r>
          </w:p>
        </w:tc>
      </w:tr>
      <w:tr w:rsidR="00397581" w14:paraId="615ACDF5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A2FE" w14:textId="77777777" w:rsidR="00397581" w:rsidRDefault="0039758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BC33" w14:textId="5E007AFA" w:rsidR="00397581" w:rsidRDefault="007A149D" w:rsidP="005266C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On</w:t>
            </w:r>
            <w:r w:rsidR="00CD6372">
              <w:t xml:space="preserve"> the homepage,</w:t>
            </w:r>
            <w:r w:rsidR="00AC73BD">
              <w:t xml:space="preserve"> </w:t>
            </w:r>
            <w:r>
              <w:t xml:space="preserve">the </w:t>
            </w:r>
            <w:r w:rsidR="00AC73BD">
              <w:t>user</w:t>
            </w:r>
            <w:r w:rsidR="004254EC">
              <w:t xml:space="preserve"> will click the </w:t>
            </w:r>
            <w:r w:rsidR="00744E22">
              <w:t>“Login” button.</w:t>
            </w:r>
          </w:p>
          <w:p w14:paraId="65246DE4" w14:textId="74A0057A" w:rsidR="00744E22" w:rsidRDefault="007A149D" w:rsidP="005266C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The u</w:t>
            </w:r>
            <w:r w:rsidR="00F824A0">
              <w:t>ser</w:t>
            </w:r>
            <w:r w:rsidR="00256E27">
              <w:t xml:space="preserve"> enter</w:t>
            </w:r>
            <w:r>
              <w:t>s</w:t>
            </w:r>
            <w:r w:rsidR="00256E27">
              <w:t xml:space="preserve"> </w:t>
            </w:r>
            <w:r>
              <w:t xml:space="preserve">their </w:t>
            </w:r>
            <w:r w:rsidR="00256E27">
              <w:t xml:space="preserve">email </w:t>
            </w:r>
            <w:r w:rsidR="00650233">
              <w:t>and password</w:t>
            </w:r>
            <w:r w:rsidR="007C4DF7">
              <w:t>.</w:t>
            </w:r>
          </w:p>
          <w:p w14:paraId="7E10B0C7" w14:textId="39FF0478" w:rsidR="00397581" w:rsidRDefault="00F448EF" w:rsidP="005266CA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Press “Enter” to submit</w:t>
            </w:r>
            <w:r w:rsidR="00645148">
              <w:t xml:space="preserve"> and access </w:t>
            </w:r>
            <w:r w:rsidR="007A149D">
              <w:t xml:space="preserve">the </w:t>
            </w:r>
            <w:r w:rsidR="00645148">
              <w:t>user</w:t>
            </w:r>
            <w:r w:rsidR="004F6BEC">
              <w:t xml:space="preserve"> account.</w:t>
            </w:r>
          </w:p>
        </w:tc>
      </w:tr>
      <w:tr w:rsidR="00397581" w14:paraId="602F2F41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2005" w14:textId="77777777" w:rsidR="00397581" w:rsidRDefault="0039758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5858" w14:textId="53543605" w:rsidR="00397581" w:rsidRPr="002C2842" w:rsidRDefault="0018059E">
            <w:pPr>
              <w:rPr>
                <w:b/>
              </w:rPr>
            </w:pPr>
            <w:r w:rsidRPr="002C2842">
              <w:rPr>
                <w:b/>
              </w:rPr>
              <w:t xml:space="preserve">Alternative flow 1: </w:t>
            </w:r>
            <w:r w:rsidR="007A149D">
              <w:rPr>
                <w:b/>
              </w:rPr>
              <w:t>The u</w:t>
            </w:r>
            <w:r w:rsidRPr="002C2842">
              <w:rPr>
                <w:b/>
              </w:rPr>
              <w:t xml:space="preserve">ser </w:t>
            </w:r>
            <w:r w:rsidR="001E2698">
              <w:rPr>
                <w:b/>
                <w:bCs/>
              </w:rPr>
              <w:t>does</w:t>
            </w:r>
            <w:r w:rsidR="009D7202" w:rsidRPr="002C2842">
              <w:rPr>
                <w:b/>
              </w:rPr>
              <w:t xml:space="preserve"> not</w:t>
            </w:r>
            <w:r w:rsidR="000E4297" w:rsidRPr="002C2842">
              <w:rPr>
                <w:b/>
              </w:rPr>
              <w:t xml:space="preserve"> have </w:t>
            </w:r>
            <w:r w:rsidR="007A149D">
              <w:rPr>
                <w:b/>
              </w:rPr>
              <w:t xml:space="preserve">an </w:t>
            </w:r>
            <w:r w:rsidR="000E4297" w:rsidRPr="002C2842">
              <w:rPr>
                <w:b/>
              </w:rPr>
              <w:t>account.</w:t>
            </w:r>
          </w:p>
          <w:p w14:paraId="0D7F6924" w14:textId="77777777" w:rsidR="000E4297" w:rsidRDefault="00FE5F67" w:rsidP="005266CA">
            <w:pPr>
              <w:pStyle w:val="ListParagraph"/>
              <w:numPr>
                <w:ilvl w:val="0"/>
                <w:numId w:val="6"/>
              </w:numPr>
            </w:pPr>
            <w:r>
              <w:t>From #1</w:t>
            </w:r>
            <w:r w:rsidR="00B30F55">
              <w:t>, click</w:t>
            </w:r>
            <w:r w:rsidR="00694F94">
              <w:t xml:space="preserve"> “Sign up”</w:t>
            </w:r>
            <w:r w:rsidR="00644E95">
              <w:t xml:space="preserve"> instead of “Login”</w:t>
            </w:r>
          </w:p>
          <w:p w14:paraId="3AB40862" w14:textId="77777777" w:rsidR="005107EB" w:rsidRDefault="005107EB" w:rsidP="005266CA">
            <w:pPr>
              <w:pStyle w:val="ListParagraph"/>
              <w:numPr>
                <w:ilvl w:val="0"/>
                <w:numId w:val="6"/>
              </w:numPr>
            </w:pPr>
            <w:r>
              <w:t>Enter name</w:t>
            </w:r>
            <w:r w:rsidR="004B2292">
              <w:t>, date of birth, phone number, etc</w:t>
            </w:r>
            <w:r w:rsidR="00981C8C">
              <w:t>.</w:t>
            </w:r>
          </w:p>
          <w:p w14:paraId="40463A0A" w14:textId="1FB25051" w:rsidR="00981C8C" w:rsidRDefault="00981C8C" w:rsidP="005266CA">
            <w:pPr>
              <w:pStyle w:val="ListParagraph"/>
              <w:numPr>
                <w:ilvl w:val="0"/>
                <w:numId w:val="6"/>
              </w:numPr>
            </w:pPr>
            <w:r>
              <w:t>When finish</w:t>
            </w:r>
            <w:r w:rsidR="007A149D">
              <w:t>ed</w:t>
            </w:r>
            <w:r>
              <w:t xml:space="preserve"> click </w:t>
            </w:r>
            <w:r w:rsidR="007A149D">
              <w:t xml:space="preserve">the </w:t>
            </w:r>
            <w:r>
              <w:t xml:space="preserve">“Create </w:t>
            </w:r>
            <w:r w:rsidR="007A149D">
              <w:t>A</w:t>
            </w:r>
            <w:r>
              <w:t>ccount” button</w:t>
            </w:r>
          </w:p>
          <w:p w14:paraId="6407E6F8" w14:textId="7C211855" w:rsidR="00927814" w:rsidRDefault="00A53140" w:rsidP="005266CA">
            <w:pPr>
              <w:pStyle w:val="ListParagraph"/>
              <w:numPr>
                <w:ilvl w:val="0"/>
                <w:numId w:val="6"/>
              </w:numPr>
            </w:pPr>
            <w:r>
              <w:t xml:space="preserve">Then </w:t>
            </w:r>
            <w:r w:rsidR="007A149D">
              <w:t xml:space="preserve">the </w:t>
            </w:r>
            <w:r>
              <w:t>user need</w:t>
            </w:r>
            <w:r w:rsidR="007A149D">
              <w:t>s</w:t>
            </w:r>
            <w:r>
              <w:t xml:space="preserve"> to check</w:t>
            </w:r>
            <w:r w:rsidR="007A2FF6">
              <w:t xml:space="preserve"> </w:t>
            </w:r>
            <w:r w:rsidR="007A149D">
              <w:t xml:space="preserve">their </w:t>
            </w:r>
            <w:r w:rsidR="007A2FF6">
              <w:t>email to confirm</w:t>
            </w:r>
            <w:r w:rsidR="00BA4C47">
              <w:t>.</w:t>
            </w:r>
          </w:p>
          <w:p w14:paraId="083E24E8" w14:textId="2C0DA2BD" w:rsidR="002C2842" w:rsidRDefault="002C2842" w:rsidP="005266CA">
            <w:pPr>
              <w:pStyle w:val="ListParagraph"/>
              <w:numPr>
                <w:ilvl w:val="0"/>
                <w:numId w:val="6"/>
              </w:numPr>
            </w:pPr>
            <w:r>
              <w:t>The account is ready to use.</w:t>
            </w:r>
          </w:p>
          <w:p w14:paraId="7087454D" w14:textId="48BDF9F3" w:rsidR="002C2842" w:rsidRPr="0079304B" w:rsidRDefault="002C2842" w:rsidP="002C2842">
            <w:pPr>
              <w:rPr>
                <w:b/>
              </w:rPr>
            </w:pPr>
            <w:r w:rsidRPr="0079304B">
              <w:rPr>
                <w:b/>
              </w:rPr>
              <w:t xml:space="preserve">Alternative flow 2: </w:t>
            </w:r>
            <w:r w:rsidR="00B30F31">
              <w:rPr>
                <w:b/>
              </w:rPr>
              <w:t>The u</w:t>
            </w:r>
            <w:r w:rsidRPr="0079304B">
              <w:rPr>
                <w:b/>
              </w:rPr>
              <w:t xml:space="preserve">ser </w:t>
            </w:r>
            <w:r w:rsidR="00117A49" w:rsidRPr="0079304B">
              <w:rPr>
                <w:b/>
              </w:rPr>
              <w:t xml:space="preserve">cannot remember </w:t>
            </w:r>
            <w:r w:rsidR="001E2698" w:rsidRPr="0079304B">
              <w:rPr>
                <w:b/>
              </w:rPr>
              <w:t>his/her</w:t>
            </w:r>
            <w:r w:rsidR="00415A21" w:rsidRPr="0079304B">
              <w:rPr>
                <w:b/>
              </w:rPr>
              <w:t xml:space="preserve"> pass</w:t>
            </w:r>
            <w:r w:rsidR="00142D45" w:rsidRPr="0079304B">
              <w:rPr>
                <w:b/>
              </w:rPr>
              <w:t>word</w:t>
            </w:r>
            <w:r w:rsidR="001E2698" w:rsidRPr="0079304B">
              <w:rPr>
                <w:b/>
              </w:rPr>
              <w:t>.</w:t>
            </w:r>
          </w:p>
          <w:p w14:paraId="1EEA39B3" w14:textId="3E9B933F" w:rsidR="001E2698" w:rsidRDefault="009C5D61" w:rsidP="005266CA">
            <w:pPr>
              <w:pStyle w:val="ListParagraph"/>
              <w:numPr>
                <w:ilvl w:val="0"/>
                <w:numId w:val="7"/>
              </w:numPr>
            </w:pPr>
            <w:r>
              <w:t xml:space="preserve">From #2, click </w:t>
            </w:r>
            <w:r w:rsidR="008F62D2">
              <w:t>“Forget password”</w:t>
            </w:r>
          </w:p>
          <w:p w14:paraId="58495BE2" w14:textId="61EF60E6" w:rsidR="008F62D2" w:rsidRDefault="00B30F31" w:rsidP="005266CA">
            <w:pPr>
              <w:pStyle w:val="ListParagraph"/>
              <w:numPr>
                <w:ilvl w:val="0"/>
                <w:numId w:val="7"/>
              </w:numPr>
            </w:pPr>
            <w:r>
              <w:t>The u</w:t>
            </w:r>
            <w:r w:rsidR="00665DC2">
              <w:t>ser enters</w:t>
            </w:r>
            <w:r w:rsidR="00F5133A">
              <w:t xml:space="preserve"> </w:t>
            </w:r>
            <w:r>
              <w:t xml:space="preserve">an </w:t>
            </w:r>
            <w:r w:rsidR="0079304B">
              <w:t>email.</w:t>
            </w:r>
          </w:p>
          <w:p w14:paraId="47854EDC" w14:textId="16F8DAAC" w:rsidR="00397581" w:rsidRDefault="0079304B" w:rsidP="005266CA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User checks email to reset password</w:t>
            </w:r>
          </w:p>
        </w:tc>
      </w:tr>
      <w:tr w:rsidR="00397581" w14:paraId="41B1AEB0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4A895" w14:textId="77777777" w:rsidR="00397581" w:rsidRDefault="00397581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190C" w14:textId="62BC72A4" w:rsidR="00397581" w:rsidRDefault="00B30F31">
            <w:r>
              <w:t>The u</w:t>
            </w:r>
            <w:r w:rsidR="00DA35DD">
              <w:t xml:space="preserve">ser </w:t>
            </w:r>
            <w:r w:rsidR="005F59E5">
              <w:t xml:space="preserve">goes to </w:t>
            </w:r>
            <w:r>
              <w:t xml:space="preserve">the </w:t>
            </w:r>
            <w:r w:rsidR="005F59E5">
              <w:t xml:space="preserve">homepage at </w:t>
            </w:r>
            <w:bookmarkStart w:id="16" w:name="_Int_xOQqDHS5"/>
            <w:r w:rsidR="005F59E5">
              <w:t>www.us</w:t>
            </w:r>
            <w:r w:rsidR="004F3C0F">
              <w:t>flix</w:t>
            </w:r>
            <w:r w:rsidR="00A87DC7">
              <w:t>.</w:t>
            </w:r>
            <w:r w:rsidR="0080624A">
              <w:t>net</w:t>
            </w:r>
            <w:bookmarkEnd w:id="16"/>
          </w:p>
        </w:tc>
      </w:tr>
      <w:tr w:rsidR="00397581" w14:paraId="012669BD" w14:textId="77777777" w:rsidTr="0039758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5ACC" w14:textId="77777777" w:rsidR="00397581" w:rsidRDefault="0039758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1B2D" w14:textId="1CDD96F6" w:rsidR="00397581" w:rsidRDefault="0037074E">
            <w:r>
              <w:t>User</w:t>
            </w:r>
            <w:r w:rsidR="00B30F31">
              <w:t>s</w:t>
            </w:r>
            <w:r>
              <w:t xml:space="preserve"> can</w:t>
            </w:r>
            <w:r w:rsidR="00706E29">
              <w:t xml:space="preserve"> access his/her account to </w:t>
            </w:r>
            <w:r w:rsidR="00CF7F57">
              <w:t>use any service the website provide</w:t>
            </w:r>
            <w:r w:rsidR="00B30F31">
              <w:t>s</w:t>
            </w:r>
          </w:p>
        </w:tc>
      </w:tr>
    </w:tbl>
    <w:p w14:paraId="4BE2E682" w14:textId="02A836DB" w:rsidR="00397581" w:rsidRDefault="00397581" w:rsidP="00397581"/>
    <w:p w14:paraId="0A4D2DC1" w14:textId="5130C990" w:rsidR="00397581" w:rsidRPr="00E041FD" w:rsidRDefault="00A7442A" w:rsidP="00E041FD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7" w:name="_Toc106653449"/>
      <w:r w:rsidRPr="00E041FD">
        <w:rPr>
          <w:rFonts w:ascii="Arial" w:hAnsi="Arial" w:cs="Arial"/>
        </w:rPr>
        <w:t>Use-case</w:t>
      </w:r>
      <w:r w:rsidR="00017E59" w:rsidRPr="00E041FD">
        <w:rPr>
          <w:rFonts w:ascii="Arial" w:hAnsi="Arial" w:cs="Arial"/>
        </w:rPr>
        <w:t xml:space="preserve">: </w:t>
      </w:r>
      <w:r w:rsidR="00D12918" w:rsidRPr="00E041FD">
        <w:rPr>
          <w:rFonts w:ascii="Arial" w:hAnsi="Arial" w:cs="Arial"/>
        </w:rPr>
        <w:t>Edit user basic information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12918" w14:paraId="00CD0A00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DFD0" w14:textId="77777777" w:rsidR="00D12918" w:rsidRDefault="00D1291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07E0" w14:textId="1299FFED" w:rsidR="00D12918" w:rsidRDefault="00CE75C9">
            <w:r>
              <w:t>Add</w:t>
            </w:r>
            <w:r w:rsidR="004A403F">
              <w:t xml:space="preserve"> or change</w:t>
            </w:r>
            <w:r>
              <w:t xml:space="preserve"> the basic information.</w:t>
            </w:r>
          </w:p>
        </w:tc>
      </w:tr>
      <w:tr w:rsidR="00D12918" w14:paraId="6490C3AB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4B82" w14:textId="77777777" w:rsidR="00D12918" w:rsidRDefault="00D1291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AC32" w14:textId="2CF13A63" w:rsidR="00D12918" w:rsidRPr="00CE75C9" w:rsidRDefault="00F9542A"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</w:t>
            </w:r>
            <w:r>
              <w:rPr>
                <w:iCs/>
                <w:lang w:val="vi-VN"/>
              </w:rPr>
              <w:t>I</w:t>
            </w:r>
            <w:r w:rsidRPr="00B96042">
              <w:rPr>
                <w:iCs/>
                <w:lang w:val="vi-VN"/>
              </w:rPr>
              <w:t>nformation tab</w:t>
            </w:r>
            <w:r w:rsidR="00CE75C9">
              <w:rPr>
                <w:iCs/>
              </w:rPr>
              <w:t>.</w:t>
            </w:r>
          </w:p>
        </w:tc>
      </w:tr>
      <w:tr w:rsidR="00D12918" w14:paraId="6C78DB6A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583B" w14:textId="77777777" w:rsidR="00D12918" w:rsidRDefault="00D1291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9280" w14:textId="243689E8" w:rsidR="00D12918" w:rsidRDefault="00783AA8">
            <w:r>
              <w:t>User</w:t>
            </w:r>
          </w:p>
        </w:tc>
      </w:tr>
      <w:tr w:rsidR="00D12918" w14:paraId="4E84630B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6413" w14:textId="77777777" w:rsidR="00D12918" w:rsidRDefault="00D1291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C99E" w14:textId="4097F3B7" w:rsidR="00D12918" w:rsidRDefault="00D614EC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After lo</w:t>
            </w:r>
            <w:r w:rsidR="00B30F31">
              <w:t>g</w:t>
            </w:r>
            <w:r>
              <w:t xml:space="preserve">ging in successfully, </w:t>
            </w:r>
            <w:r w:rsidR="00B30F31">
              <w:t xml:space="preserve">the </w:t>
            </w:r>
            <w:r w:rsidR="00D774E1">
              <w:t xml:space="preserve">system displays </w:t>
            </w:r>
            <w:r w:rsidR="00E13A50">
              <w:t>the homepage of the website.</w:t>
            </w:r>
          </w:p>
          <w:p w14:paraId="2CB5D248" w14:textId="206D8096" w:rsidR="00E13A50" w:rsidRDefault="00E708EE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</w:t>
            </w:r>
            <w:r w:rsidR="00B30F31">
              <w:t>s</w:t>
            </w:r>
            <w:r>
              <w:t xml:space="preserve"> will see a </w:t>
            </w:r>
            <w:r w:rsidR="002604A2">
              <w:t>‘</w:t>
            </w:r>
            <w:r w:rsidR="007905EC">
              <w:t>User Information’ tab.</w:t>
            </w:r>
          </w:p>
          <w:p w14:paraId="5419C6E4" w14:textId="0A69DCD1" w:rsidR="007905EC" w:rsidRDefault="00B30F31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</w:t>
            </w:r>
            <w:r w:rsidR="007905EC">
              <w:t xml:space="preserve">ser clicks </w:t>
            </w:r>
            <w:r>
              <w:t>on</w:t>
            </w:r>
            <w:r w:rsidR="007905EC">
              <w:t xml:space="preserve"> the tab</w:t>
            </w:r>
            <w:r w:rsidR="00DE7086">
              <w:t>.</w:t>
            </w:r>
          </w:p>
          <w:p w14:paraId="2F75BB40" w14:textId="434DCEFF" w:rsidR="003B4A2E" w:rsidRDefault="00B30F31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s</w:t>
            </w:r>
            <w:r w:rsidR="0079035E">
              <w:t>ystem displays the tab.</w:t>
            </w:r>
          </w:p>
          <w:p w14:paraId="411EA0B1" w14:textId="7A5E1378" w:rsidR="00DE7086" w:rsidRDefault="00DE7086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</w:t>
            </w:r>
            <w:r w:rsidR="00B30F31">
              <w:t>s</w:t>
            </w:r>
            <w:r>
              <w:t xml:space="preserve"> </w:t>
            </w:r>
            <w:r w:rsidR="007D2980">
              <w:t>can</w:t>
            </w:r>
            <w:r w:rsidR="00915ECE">
              <w:t xml:space="preserve"> add or</w:t>
            </w:r>
            <w:r w:rsidR="007D2980">
              <w:t xml:space="preserve"> change </w:t>
            </w:r>
            <w:r w:rsidR="00422D94">
              <w:t xml:space="preserve">information such as </w:t>
            </w:r>
            <w:r w:rsidR="7DB291D8">
              <w:t>Full name</w:t>
            </w:r>
            <w:r w:rsidR="00170A03">
              <w:t>,</w:t>
            </w:r>
            <w:r w:rsidR="007A715C">
              <w:t xml:space="preserve"> Gender,</w:t>
            </w:r>
            <w:r w:rsidR="00170A03">
              <w:t xml:space="preserve"> </w:t>
            </w:r>
            <w:r w:rsidR="00212B34">
              <w:t xml:space="preserve">Age, </w:t>
            </w:r>
            <w:r w:rsidR="00915ECE">
              <w:t xml:space="preserve">Avatar, Password, </w:t>
            </w:r>
            <w:r w:rsidR="00DA02CA">
              <w:t>Email, Phone number</w:t>
            </w:r>
            <w:r w:rsidR="006E5AFD">
              <w:t>, Payment method</w:t>
            </w:r>
            <w:r w:rsidR="00405D1C">
              <w:t xml:space="preserve">, </w:t>
            </w:r>
            <w:r w:rsidR="00B30F31">
              <w:t xml:space="preserve">and </w:t>
            </w:r>
            <w:r w:rsidR="00405D1C">
              <w:t>Credit Card</w:t>
            </w:r>
            <w:r w:rsidR="00DA02CA">
              <w:t>.</w:t>
            </w:r>
          </w:p>
          <w:p w14:paraId="05BA1355" w14:textId="38819109" w:rsidR="002442DE" w:rsidRPr="00586CB5" w:rsidRDefault="00B30F31" w:rsidP="005266C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The u</w:t>
            </w:r>
            <w:r w:rsidR="002D7EC4">
              <w:t xml:space="preserve">ser clicks </w:t>
            </w:r>
            <w:r>
              <w:t xml:space="preserve">the </w:t>
            </w:r>
            <w:r w:rsidR="002D7EC4">
              <w:t>‘save’ button.</w:t>
            </w:r>
          </w:p>
        </w:tc>
      </w:tr>
      <w:tr w:rsidR="00D12918" w14:paraId="0983E803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B8E" w14:textId="77777777" w:rsidR="00D12918" w:rsidRDefault="00D1291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33B8" w14:textId="5DA5CE93" w:rsidR="00D12918" w:rsidRDefault="00C74822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D84699">
              <w:rPr>
                <w:b/>
              </w:rPr>
              <w:t>User</w:t>
            </w:r>
            <w:r w:rsidR="00B30F31">
              <w:rPr>
                <w:b/>
              </w:rPr>
              <w:t>s</w:t>
            </w:r>
            <w:r w:rsidR="00D84699">
              <w:rPr>
                <w:b/>
              </w:rPr>
              <w:t xml:space="preserve"> do not have to </w:t>
            </w:r>
            <w:r w:rsidR="00265A3E">
              <w:rPr>
                <w:b/>
              </w:rPr>
              <w:t>add all the information.</w:t>
            </w:r>
            <w:r w:rsidR="005B328D">
              <w:rPr>
                <w:b/>
              </w:rPr>
              <w:t xml:space="preserve"> </w:t>
            </w:r>
          </w:p>
          <w:p w14:paraId="2FA12AE6" w14:textId="4A354B9D" w:rsidR="00F25DE9" w:rsidRDefault="00F25DE9" w:rsidP="005266CA">
            <w:pPr>
              <w:pStyle w:val="ListParagraph"/>
              <w:numPr>
                <w:ilvl w:val="0"/>
                <w:numId w:val="11"/>
              </w:numPr>
            </w:pPr>
            <w:r>
              <w:t>At #</w:t>
            </w:r>
            <w:r w:rsidR="00910437">
              <w:t>5, user</w:t>
            </w:r>
            <w:r w:rsidR="00B30F31">
              <w:t>s</w:t>
            </w:r>
            <w:r w:rsidR="00910437">
              <w:t xml:space="preserve"> do not have to add </w:t>
            </w:r>
            <w:r w:rsidR="00CA6DAD">
              <w:t>Email</w:t>
            </w:r>
            <w:r w:rsidR="00073306">
              <w:t>,</w:t>
            </w:r>
            <w:r w:rsidR="00CA6DAD">
              <w:t xml:space="preserve"> Phone number</w:t>
            </w:r>
            <w:r w:rsidR="00073306">
              <w:t xml:space="preserve">, Payment method, </w:t>
            </w:r>
            <w:r w:rsidR="00B30F31">
              <w:t xml:space="preserve">or </w:t>
            </w:r>
            <w:r w:rsidR="00073306">
              <w:t>Credit Card</w:t>
            </w:r>
            <w:r w:rsidR="00CA6DAD">
              <w:t>.</w:t>
            </w:r>
          </w:p>
          <w:p w14:paraId="5708D944" w14:textId="1AB15DBE" w:rsidR="00003DD9" w:rsidRPr="00F25DE9" w:rsidRDefault="00B30F31" w:rsidP="005266CA">
            <w:pPr>
              <w:pStyle w:val="ListParagraph"/>
              <w:numPr>
                <w:ilvl w:val="0"/>
                <w:numId w:val="11"/>
              </w:numPr>
            </w:pPr>
            <w:r>
              <w:t>The u</w:t>
            </w:r>
            <w:r w:rsidR="002D7EC4">
              <w:t xml:space="preserve">ser clicks </w:t>
            </w:r>
            <w:r>
              <w:t xml:space="preserve">the </w:t>
            </w:r>
            <w:r w:rsidR="002D7EC4">
              <w:t>‘save’ button.</w:t>
            </w:r>
          </w:p>
        </w:tc>
      </w:tr>
      <w:tr w:rsidR="00D12918" w14:paraId="44A5983A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7A8E" w14:textId="77777777" w:rsidR="00D12918" w:rsidRDefault="00D1291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DA8" w14:textId="64398B1D" w:rsidR="00D12918" w:rsidRDefault="00B30F31">
            <w:r>
              <w:t>The u</w:t>
            </w:r>
            <w:r w:rsidR="00C74822">
              <w:t>ser must log in successfully.</w:t>
            </w:r>
          </w:p>
        </w:tc>
      </w:tr>
      <w:tr w:rsidR="00D12918" w14:paraId="7AB49E45" w14:textId="77777777" w:rsidTr="00D1291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CCE1" w14:textId="77777777" w:rsidR="00D12918" w:rsidRDefault="00D1291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851E" w14:textId="7403344E" w:rsidR="00D12918" w:rsidRDefault="00586CB5">
            <w:r>
              <w:t>All of the information is saved to the database.</w:t>
            </w:r>
          </w:p>
        </w:tc>
      </w:tr>
    </w:tbl>
    <w:p w14:paraId="57B17B8B" w14:textId="5A1E5CC4" w:rsidR="00D12918" w:rsidRDefault="00D12918" w:rsidP="00D12918"/>
    <w:p w14:paraId="59D9BE4B" w14:textId="6E879B0C" w:rsidR="00D12918" w:rsidRPr="00F97112" w:rsidRDefault="00D12918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8" w:name="_Toc106653450"/>
      <w:r w:rsidRPr="00F97112">
        <w:rPr>
          <w:rFonts w:ascii="Arial" w:hAnsi="Arial" w:cs="Arial"/>
        </w:rPr>
        <w:t xml:space="preserve">Use-case: </w:t>
      </w:r>
      <w:r w:rsidR="007E6579" w:rsidRPr="00F97112">
        <w:rPr>
          <w:rFonts w:ascii="Arial" w:hAnsi="Arial" w:cs="Arial"/>
        </w:rPr>
        <w:t>Edit user extra information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E6579" w14:paraId="16CA6CC1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6DB2" w14:textId="77777777" w:rsidR="007E6579" w:rsidRDefault="007E6579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42B8" w14:textId="7CB481A8" w:rsidR="007E6579" w:rsidRDefault="004A403F">
            <w:r>
              <w:t>Add or change the extra information.</w:t>
            </w:r>
          </w:p>
        </w:tc>
      </w:tr>
      <w:tr w:rsidR="007E6579" w14:paraId="49BC5597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EEC5" w14:textId="77777777" w:rsidR="007E6579" w:rsidRDefault="007E6579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E06C" w14:textId="7F3D8C3D" w:rsidR="007E6579" w:rsidRDefault="00587AC2">
            <w:r>
              <w:rPr>
                <w:iCs/>
              </w:rPr>
              <w:t>Mak</w:t>
            </w:r>
            <w:r w:rsidR="00CE2A96">
              <w:rPr>
                <w:iCs/>
              </w:rPr>
              <w:t>e</w:t>
            </w:r>
            <w:r>
              <w:rPr>
                <w:iCs/>
              </w:rPr>
              <w:t xml:space="preserve">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</w:tr>
      <w:tr w:rsidR="007E6579" w14:paraId="1E19AC41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7133" w14:textId="77777777" w:rsidR="007E6579" w:rsidRDefault="007E6579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8839" w14:textId="0AAE013E" w:rsidR="007E6579" w:rsidRDefault="00246231">
            <w:r>
              <w:t>User</w:t>
            </w:r>
          </w:p>
        </w:tc>
      </w:tr>
      <w:tr w:rsidR="007E6579" w14:paraId="2E6492F2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0045" w14:textId="77777777" w:rsidR="007E6579" w:rsidRDefault="007E6579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A35A" w14:textId="0812B731" w:rsidR="00C10340" w:rsidRDefault="00C10340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After lo</w:t>
            </w:r>
            <w:r w:rsidR="00CE2A96">
              <w:t>g</w:t>
            </w:r>
            <w:r>
              <w:t xml:space="preserve">ging in successfully, </w:t>
            </w:r>
            <w:r w:rsidR="00CE2A96">
              <w:t xml:space="preserve">the </w:t>
            </w:r>
            <w:r>
              <w:t>system displays the homepage of the website.</w:t>
            </w:r>
          </w:p>
          <w:p w14:paraId="71DE9207" w14:textId="510A7617" w:rsidR="00C10340" w:rsidRDefault="00C10340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</w:t>
            </w:r>
            <w:r w:rsidR="00CE2A96">
              <w:t>s</w:t>
            </w:r>
            <w:r>
              <w:t xml:space="preserve"> will see a ‘User Information’ tab.</w:t>
            </w:r>
          </w:p>
          <w:p w14:paraId="02950AB0" w14:textId="029CC7F7" w:rsidR="00C10340" w:rsidRDefault="00CE2A96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u</w:t>
            </w:r>
            <w:r w:rsidR="00C10340">
              <w:t xml:space="preserve">ser clicks </w:t>
            </w:r>
            <w:r>
              <w:t>on</w:t>
            </w:r>
            <w:r w:rsidR="00C10340">
              <w:t xml:space="preserve"> the tab.</w:t>
            </w:r>
          </w:p>
          <w:p w14:paraId="40F71AC9" w14:textId="2054B3D2" w:rsidR="007E6579" w:rsidRDefault="00CE2A96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s</w:t>
            </w:r>
            <w:r w:rsidR="00C10340">
              <w:t>ystem displays the tab.</w:t>
            </w:r>
          </w:p>
          <w:p w14:paraId="5AC9E30D" w14:textId="4645833D" w:rsidR="00C10340" w:rsidRDefault="00A97AC8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</w:t>
            </w:r>
            <w:r w:rsidR="00CE2A96">
              <w:t>s</w:t>
            </w:r>
            <w:r>
              <w:t xml:space="preserve"> can add or change </w:t>
            </w:r>
            <w:r w:rsidR="009E147B">
              <w:t xml:space="preserve">their favorite genre of films such as Action, Horror, </w:t>
            </w:r>
            <w:r w:rsidR="002A6F7C">
              <w:t xml:space="preserve">Scientific, </w:t>
            </w:r>
            <w:r w:rsidR="007468AB">
              <w:t xml:space="preserve">Romance, </w:t>
            </w:r>
            <w:r w:rsidR="00CE2A96">
              <w:t xml:space="preserve">or </w:t>
            </w:r>
            <w:r w:rsidR="005D3E1B">
              <w:t>Comedy</w:t>
            </w:r>
            <w:r w:rsidR="00CE2A96">
              <w:t>,</w:t>
            </w:r>
            <w:r w:rsidR="001717D7">
              <w:t xml:space="preserve"> a</w:t>
            </w:r>
            <w:r w:rsidR="00C532E0">
              <w:t xml:space="preserve">nd film categories such as </w:t>
            </w:r>
            <w:r w:rsidR="006B4D3D">
              <w:t xml:space="preserve">Actors, </w:t>
            </w:r>
            <w:r w:rsidR="004724D4">
              <w:t>Age range</w:t>
            </w:r>
            <w:r w:rsidR="002D7122">
              <w:t>.</w:t>
            </w:r>
          </w:p>
          <w:p w14:paraId="34013BEC" w14:textId="2AFC9B78" w:rsidR="002D7122" w:rsidRPr="00C10340" w:rsidRDefault="00CE2A96" w:rsidP="005266C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u</w:t>
            </w:r>
            <w:r w:rsidR="002D7122">
              <w:t xml:space="preserve">ser clicks </w:t>
            </w:r>
            <w:r>
              <w:t xml:space="preserve">the </w:t>
            </w:r>
            <w:r w:rsidR="002D7122">
              <w:t>‘save’ button.</w:t>
            </w:r>
          </w:p>
        </w:tc>
      </w:tr>
      <w:tr w:rsidR="007E6579" w14:paraId="2F563F59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08F5" w14:textId="77777777" w:rsidR="007E6579" w:rsidRDefault="007E6579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BD81" w14:textId="10C0BD73" w:rsidR="00054975" w:rsidRDefault="00054975" w:rsidP="00054975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E92B3B">
              <w:rPr>
                <w:b/>
              </w:rPr>
              <w:t>The u</w:t>
            </w:r>
            <w:r>
              <w:rPr>
                <w:b/>
              </w:rPr>
              <w:t xml:space="preserve">ser </w:t>
            </w:r>
            <w:r w:rsidR="004B5298">
              <w:rPr>
                <w:b/>
              </w:rPr>
              <w:t>must not leave the choice empty</w:t>
            </w:r>
            <w:r>
              <w:rPr>
                <w:b/>
              </w:rPr>
              <w:t xml:space="preserve">. </w:t>
            </w:r>
          </w:p>
          <w:p w14:paraId="5C727DF0" w14:textId="5F6A0376" w:rsidR="007E6579" w:rsidRPr="005E78E4" w:rsidRDefault="00054975" w:rsidP="005266CA">
            <w:pPr>
              <w:pStyle w:val="ListParagraph"/>
              <w:numPr>
                <w:ilvl w:val="0"/>
                <w:numId w:val="15"/>
              </w:numPr>
            </w:pPr>
            <w:r>
              <w:t xml:space="preserve">At #5, </w:t>
            </w:r>
            <w:r w:rsidR="001A5400">
              <w:t>if user</w:t>
            </w:r>
            <w:r w:rsidR="00CE0FB7">
              <w:t>s</w:t>
            </w:r>
            <w:r w:rsidR="001A5400">
              <w:t xml:space="preserve"> leave the choices empty, </w:t>
            </w:r>
            <w:r w:rsidR="00E92B3B">
              <w:t xml:space="preserve">the </w:t>
            </w:r>
            <w:r w:rsidR="00CE0FB7">
              <w:t xml:space="preserve">user cannot click </w:t>
            </w:r>
            <w:r w:rsidR="00E92B3B">
              <w:t xml:space="preserve">the </w:t>
            </w:r>
            <w:r w:rsidR="00CE0FB7">
              <w:t>‘save’ button.</w:t>
            </w:r>
          </w:p>
        </w:tc>
      </w:tr>
      <w:tr w:rsidR="007E6579" w14:paraId="32211422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0709" w14:textId="77777777" w:rsidR="007E6579" w:rsidRDefault="007E6579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A59C" w14:textId="6A38C509" w:rsidR="007E6579" w:rsidRDefault="00E92B3B">
            <w:r>
              <w:t>The u</w:t>
            </w:r>
            <w:r w:rsidR="007752E5">
              <w:t>ser must log in successfully.</w:t>
            </w:r>
          </w:p>
        </w:tc>
      </w:tr>
      <w:tr w:rsidR="007E6579" w14:paraId="36C8ADE6" w14:textId="77777777" w:rsidTr="007E657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3A9D" w14:textId="77777777" w:rsidR="007E6579" w:rsidRDefault="007E6579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5FD8" w14:textId="10313D2A" w:rsidR="007E6579" w:rsidRDefault="007752E5">
            <w:r>
              <w:t>All of the information is saved to the database.</w:t>
            </w:r>
          </w:p>
        </w:tc>
      </w:tr>
    </w:tbl>
    <w:p w14:paraId="63540827" w14:textId="65A1471F" w:rsidR="007E6579" w:rsidRDefault="007E6579" w:rsidP="007E6579"/>
    <w:p w14:paraId="77324A3F" w14:textId="5572C556" w:rsidR="007E6579" w:rsidRPr="00F97112" w:rsidRDefault="007E6579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19" w:name="_Toc106653451"/>
      <w:r w:rsidRPr="00F97112">
        <w:rPr>
          <w:rFonts w:ascii="Arial" w:hAnsi="Arial" w:cs="Arial"/>
        </w:rPr>
        <w:t xml:space="preserve">Use-case: </w:t>
      </w:r>
      <w:r w:rsidR="00B4799B" w:rsidRPr="00F97112">
        <w:rPr>
          <w:rFonts w:ascii="Arial" w:hAnsi="Arial" w:cs="Arial"/>
        </w:rPr>
        <w:t>Plan and pricing</w:t>
      </w:r>
      <w:bookmarkEnd w:id="19"/>
      <w:r w:rsidR="00B4799B" w:rsidRPr="00F97112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4799B" w14:paraId="08AA7C10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E523" w14:textId="77777777" w:rsidR="00B4799B" w:rsidRDefault="00B4799B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4AD5" w14:textId="6404DA0B" w:rsidR="00B4799B" w:rsidRDefault="00E23126">
            <w:r>
              <w:t>Buying plans</w:t>
            </w:r>
          </w:p>
        </w:tc>
      </w:tr>
      <w:tr w:rsidR="00B4799B" w14:paraId="5B99CAE6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2B83" w14:textId="77777777" w:rsidR="00B4799B" w:rsidRDefault="00B4799B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EED2" w14:textId="2E4C3A05" w:rsidR="00B4799B" w:rsidRPr="00167774" w:rsidRDefault="00167774">
            <w:r w:rsidRPr="00B96042">
              <w:rPr>
                <w:iCs/>
                <w:lang w:val="vi-VN"/>
              </w:rPr>
              <w:t xml:space="preserve">Basic pricing for </w:t>
            </w:r>
            <w:r>
              <w:rPr>
                <w:iCs/>
                <w:lang w:val="vi-VN"/>
              </w:rPr>
              <w:t xml:space="preserve">the </w:t>
            </w:r>
            <w:r w:rsidRPr="00B96042">
              <w:rPr>
                <w:iCs/>
                <w:lang w:val="vi-VN"/>
              </w:rPr>
              <w:t xml:space="preserve">user </w:t>
            </w:r>
            <w:r w:rsidRPr="00673CEA">
              <w:rPr>
                <w:iCs/>
                <w:lang w:val="vi-VN"/>
              </w:rPr>
              <w:t>for additional content</w:t>
            </w:r>
            <w:r>
              <w:rPr>
                <w:iCs/>
              </w:rPr>
              <w:t>.</w:t>
            </w:r>
          </w:p>
        </w:tc>
      </w:tr>
      <w:tr w:rsidR="00B4799B" w14:paraId="3DC283BF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C6E0" w14:textId="77777777" w:rsidR="00B4799B" w:rsidRDefault="00B4799B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59BD" w14:textId="4E0EFF34" w:rsidR="00B4799B" w:rsidRDefault="00E23126">
            <w:r>
              <w:t>User</w:t>
            </w:r>
          </w:p>
        </w:tc>
      </w:tr>
      <w:tr w:rsidR="00B4799B" w14:paraId="1F97292F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194A" w14:textId="77777777" w:rsidR="00B4799B" w:rsidRDefault="00B4799B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F293" w14:textId="56FD15BA" w:rsidR="00E2312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E23126">
              <w:t>ystem displays the homepage of the website.</w:t>
            </w:r>
          </w:p>
          <w:p w14:paraId="6376E517" w14:textId="46376D97" w:rsidR="00E23126" w:rsidRDefault="00E23126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</w:t>
            </w:r>
            <w:r w:rsidR="00E92B3B">
              <w:t>s</w:t>
            </w:r>
            <w:r>
              <w:t xml:space="preserve"> will see a ‘Plan and pricing’ tab.</w:t>
            </w:r>
          </w:p>
          <w:p w14:paraId="633F8E93" w14:textId="335CBBE2" w:rsidR="00E2312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E23126">
              <w:t xml:space="preserve">ser clicks </w:t>
            </w:r>
            <w:r>
              <w:t>on</w:t>
            </w:r>
            <w:r w:rsidR="00E23126">
              <w:t xml:space="preserve"> the tab.</w:t>
            </w:r>
          </w:p>
          <w:p w14:paraId="184D9AD6" w14:textId="39FD540B" w:rsidR="00E2312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E23126">
              <w:t xml:space="preserve">ystem displays the </w:t>
            </w:r>
            <w:r w:rsidR="00D317FA">
              <w:t>‘premium account’</w:t>
            </w:r>
            <w:r w:rsidR="0052285E">
              <w:t xml:space="preserve"> and the price</w:t>
            </w:r>
            <w:r w:rsidR="00E23126">
              <w:t>.</w:t>
            </w:r>
          </w:p>
          <w:p w14:paraId="0AC7A799" w14:textId="42E34BA7" w:rsidR="00B4799B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D317FA">
              <w:t xml:space="preserve">ser </w:t>
            </w:r>
            <w:r w:rsidR="0052285E">
              <w:t>click</w:t>
            </w:r>
            <w:r w:rsidR="004360BB">
              <w:t>s</w:t>
            </w:r>
            <w:r w:rsidR="0052285E">
              <w:t xml:space="preserve"> </w:t>
            </w:r>
            <w:r>
              <w:t xml:space="preserve">the </w:t>
            </w:r>
            <w:r w:rsidR="0073737F">
              <w:t>‘</w:t>
            </w:r>
            <w:r w:rsidR="0052285E">
              <w:t>buy</w:t>
            </w:r>
            <w:r w:rsidR="0073737F">
              <w:t>’ button</w:t>
            </w:r>
            <w:r w:rsidR="0052285E">
              <w:t>.</w:t>
            </w:r>
          </w:p>
          <w:p w14:paraId="2EBC4273" w14:textId="24DA0C7A" w:rsidR="0073737F" w:rsidRDefault="007F1A43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change</w:t>
            </w:r>
            <w:r w:rsidR="004360BB">
              <w:t>s</w:t>
            </w:r>
            <w:r>
              <w:t xml:space="preserve"> to </w:t>
            </w:r>
            <w:r w:rsidR="004360BB">
              <w:t xml:space="preserve">the </w:t>
            </w:r>
            <w:r w:rsidR="00F40E44">
              <w:t>‘</w:t>
            </w:r>
            <w:r w:rsidR="00D6073E">
              <w:t>C</w:t>
            </w:r>
            <w:r w:rsidR="00F40E44">
              <w:t xml:space="preserve">heck out </w:t>
            </w:r>
            <w:r w:rsidR="00572F66">
              <w:t>tab.</w:t>
            </w:r>
          </w:p>
          <w:p w14:paraId="15BA5960" w14:textId="080D1267" w:rsidR="00572F6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6B2F48">
              <w:t xml:space="preserve">ser checks all the information </w:t>
            </w:r>
            <w:r w:rsidR="00566888">
              <w:t>before</w:t>
            </w:r>
            <w:r w:rsidR="00F40E44">
              <w:t xml:space="preserve"> confirming to buy.</w:t>
            </w:r>
          </w:p>
          <w:p w14:paraId="5CD7F7C1" w14:textId="04989851" w:rsidR="00F40E44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u</w:t>
            </w:r>
            <w:r w:rsidR="00D6073E">
              <w:t xml:space="preserve">ser clicks </w:t>
            </w:r>
            <w:r>
              <w:t xml:space="preserve">the </w:t>
            </w:r>
            <w:r w:rsidR="00D6073E">
              <w:t>‘confirm and buy</w:t>
            </w:r>
            <w:r>
              <w:t>’</w:t>
            </w:r>
            <w:r w:rsidR="00D6073E">
              <w:t xml:space="preserve"> button.</w:t>
            </w:r>
          </w:p>
          <w:p w14:paraId="77E82317" w14:textId="0A91F09F" w:rsidR="00CC41E0" w:rsidRPr="005D2806" w:rsidRDefault="00E92B3B" w:rsidP="005266CA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s</w:t>
            </w:r>
            <w:r w:rsidR="00CC41E0">
              <w:t>ystem</w:t>
            </w:r>
            <w:r w:rsidR="009C4729">
              <w:t xml:space="preserve"> accesses the credit card</w:t>
            </w:r>
            <w:r w:rsidR="00C77B44">
              <w:t xml:space="preserve"> and the bank</w:t>
            </w:r>
            <w:r w:rsidR="00CC41E0">
              <w:t xml:space="preserve"> and send</w:t>
            </w:r>
            <w:r w:rsidR="00260A28">
              <w:t>s</w:t>
            </w:r>
            <w:r w:rsidR="00CC41E0">
              <w:t xml:space="preserve"> a receipt email to the user.</w:t>
            </w:r>
          </w:p>
        </w:tc>
      </w:tr>
      <w:tr w:rsidR="00B4799B" w14:paraId="4D850629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C56C" w14:textId="77777777" w:rsidR="00B4799B" w:rsidRDefault="00B4799B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88A6" w14:textId="3C3C3C16" w:rsidR="00C77B44" w:rsidRPr="003A7B71" w:rsidRDefault="00C77B44">
            <w:pPr>
              <w:rPr>
                <w:b/>
              </w:rPr>
            </w:pPr>
            <w:r w:rsidRPr="002C284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E92B3B">
              <w:rPr>
                <w:b/>
              </w:rPr>
              <w:t>The u</w:t>
            </w:r>
            <w:r w:rsidR="000549B6">
              <w:rPr>
                <w:b/>
              </w:rPr>
              <w:t xml:space="preserve">ser </w:t>
            </w:r>
            <w:r w:rsidR="009803BA">
              <w:rPr>
                <w:b/>
              </w:rPr>
              <w:t>ha</w:t>
            </w:r>
            <w:r w:rsidR="00E92B3B">
              <w:rPr>
                <w:b/>
              </w:rPr>
              <w:t>s</w:t>
            </w:r>
            <w:r w:rsidR="009803BA">
              <w:rPr>
                <w:b/>
              </w:rPr>
              <w:t xml:space="preserve"> already paid but the </w:t>
            </w:r>
            <w:r w:rsidR="00CB4755">
              <w:rPr>
                <w:b/>
              </w:rPr>
              <w:t>account is not upgraded.</w:t>
            </w:r>
          </w:p>
          <w:p w14:paraId="62896F70" w14:textId="33714B5D" w:rsidR="005D6DDF" w:rsidRPr="005D6DDF" w:rsidRDefault="005D6DDF" w:rsidP="005266CA">
            <w:pPr>
              <w:pStyle w:val="ListParagraph"/>
              <w:numPr>
                <w:ilvl w:val="0"/>
                <w:numId w:val="20"/>
              </w:numPr>
            </w:pPr>
            <w:r>
              <w:t>At #9, if user</w:t>
            </w:r>
            <w:r w:rsidR="00E92B3B">
              <w:t>s</w:t>
            </w:r>
            <w:r>
              <w:t xml:space="preserve"> </w:t>
            </w:r>
            <w:r w:rsidR="00C249E7">
              <w:t xml:space="preserve">do not see </w:t>
            </w:r>
            <w:r w:rsidR="00081A72">
              <w:t>his/her account upgraded</w:t>
            </w:r>
            <w:r w:rsidR="0054234B">
              <w:t xml:space="preserve"> after one hour</w:t>
            </w:r>
            <w:r w:rsidR="00081A72">
              <w:t xml:space="preserve">, they </w:t>
            </w:r>
            <w:r w:rsidR="00A27CB5">
              <w:t xml:space="preserve">must contact </w:t>
            </w:r>
            <w:r w:rsidR="00D935B2">
              <w:t>at</w:t>
            </w:r>
            <w:r w:rsidR="0054234B">
              <w:t xml:space="preserve"> the </w:t>
            </w:r>
            <w:r w:rsidR="00D935B2">
              <w:t>‘</w:t>
            </w:r>
            <w:r w:rsidR="0054234B">
              <w:t>Contact and Help Center</w:t>
            </w:r>
            <w:r w:rsidR="00D935B2">
              <w:t>’</w:t>
            </w:r>
            <w:r w:rsidR="0054234B">
              <w:t xml:space="preserve"> </w:t>
            </w:r>
            <w:r w:rsidR="00D935B2">
              <w:t xml:space="preserve">tab </w:t>
            </w:r>
            <w:r w:rsidR="009B75FC">
              <w:t>immediately</w:t>
            </w:r>
            <w:r w:rsidR="00416B46">
              <w:t>.</w:t>
            </w:r>
          </w:p>
        </w:tc>
      </w:tr>
      <w:tr w:rsidR="00B4799B" w14:paraId="480A0C41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3102" w14:textId="77777777" w:rsidR="00B4799B" w:rsidRDefault="00B4799B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D299" w14:textId="54B6112B" w:rsidR="00B4799B" w:rsidRDefault="4A23BE15">
            <w:r>
              <w:t>Users</w:t>
            </w:r>
            <w:r w:rsidR="00FB4A31">
              <w:t xml:space="preserve"> must add their </w:t>
            </w:r>
            <w:r w:rsidR="004E584B">
              <w:t xml:space="preserve">payment method and </w:t>
            </w:r>
            <w:r w:rsidR="003F6713">
              <w:t>credit card number at the</w:t>
            </w:r>
            <w:r w:rsidR="00E97C10">
              <w:t xml:space="preserve"> ‘User</w:t>
            </w:r>
            <w:r w:rsidR="003F6713">
              <w:t xml:space="preserve"> </w:t>
            </w:r>
            <w:r w:rsidR="00E97C10">
              <w:t>Information’ tab before buying plans.</w:t>
            </w:r>
          </w:p>
        </w:tc>
      </w:tr>
      <w:tr w:rsidR="00B4799B" w14:paraId="62DF5127" w14:textId="77777777" w:rsidTr="00B4799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EDD5" w14:textId="77777777" w:rsidR="00B4799B" w:rsidRDefault="00B4799B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483" w14:textId="3ECEBB05" w:rsidR="00B4799B" w:rsidRDefault="00E92B3B">
            <w:r>
              <w:t>The u</w:t>
            </w:r>
            <w:r w:rsidR="003240B6">
              <w:t>ser’s account is up</w:t>
            </w:r>
            <w:r w:rsidR="001C4D70">
              <w:t>gr</w:t>
            </w:r>
            <w:r w:rsidR="003240B6">
              <w:t>a</w:t>
            </w:r>
            <w:r w:rsidR="005D6DDF">
              <w:t>d</w:t>
            </w:r>
            <w:r w:rsidR="003240B6">
              <w:t>ed to the premium account.</w:t>
            </w:r>
          </w:p>
        </w:tc>
      </w:tr>
    </w:tbl>
    <w:p w14:paraId="2F094E4F" w14:textId="1BE9897B" w:rsidR="00B4799B" w:rsidRPr="00F97112" w:rsidRDefault="00B4799B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0" w:name="_Toc106653452"/>
      <w:r w:rsidRPr="00F97112">
        <w:rPr>
          <w:rFonts w:ascii="Arial" w:hAnsi="Arial" w:cs="Arial"/>
        </w:rPr>
        <w:t xml:space="preserve">Use-case: </w:t>
      </w:r>
      <w:r w:rsidR="00914EE1" w:rsidRPr="00F97112">
        <w:rPr>
          <w:rFonts w:ascii="Arial" w:hAnsi="Arial" w:cs="Arial"/>
        </w:rPr>
        <w:t xml:space="preserve">Watch </w:t>
      </w:r>
      <w:r w:rsidR="00E92B3B" w:rsidRPr="00F97112">
        <w:rPr>
          <w:rFonts w:ascii="Arial" w:hAnsi="Arial" w:cs="Arial"/>
        </w:rPr>
        <w:t xml:space="preserve">the </w:t>
      </w:r>
      <w:r w:rsidR="00914EE1" w:rsidRPr="00F97112">
        <w:rPr>
          <w:rFonts w:ascii="Arial" w:hAnsi="Arial" w:cs="Arial"/>
        </w:rPr>
        <w:t>trailer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43499" w14:paraId="4D963BB8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EC4" w14:textId="77777777" w:rsidR="00143499" w:rsidRDefault="00143499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D95A" w14:textId="24736D94" w:rsidR="00143499" w:rsidRDefault="00900B97">
            <w:r>
              <w:t xml:space="preserve">Show </w:t>
            </w:r>
            <w:r w:rsidR="00E92B3B">
              <w:t xml:space="preserve">the </w:t>
            </w:r>
            <w:r>
              <w:t xml:space="preserve">trailer of the movie to </w:t>
            </w:r>
            <w:r w:rsidR="00E92B3B">
              <w:t xml:space="preserve">the </w:t>
            </w:r>
            <w:r>
              <w:t>user</w:t>
            </w:r>
          </w:p>
        </w:tc>
      </w:tr>
      <w:tr w:rsidR="00143499" w14:paraId="30B432F7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DC96" w14:textId="77777777" w:rsidR="00143499" w:rsidRDefault="00143499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18B1" w14:textId="6B7059B2" w:rsidR="00143499" w:rsidRDefault="00EF6EAE">
            <w:r>
              <w:rPr>
                <w:iCs/>
              </w:rPr>
              <w:t>Allowing users to watch the trailer of the movie.</w:t>
            </w:r>
          </w:p>
        </w:tc>
      </w:tr>
      <w:tr w:rsidR="00143499" w14:paraId="2EF1FCE5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0074" w14:textId="77777777" w:rsidR="00143499" w:rsidRDefault="00143499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29FE" w14:textId="11F61489" w:rsidR="00143499" w:rsidRDefault="00900B97">
            <w:r>
              <w:t xml:space="preserve">User </w:t>
            </w:r>
          </w:p>
        </w:tc>
      </w:tr>
      <w:tr w:rsidR="00143499" w14:paraId="774C2ED6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AE57" w14:textId="77777777" w:rsidR="00143499" w:rsidRDefault="00143499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9086" w14:textId="0DED88DD" w:rsidR="00143499" w:rsidRDefault="0096071A" w:rsidP="0096071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User clicks </w:t>
            </w:r>
            <w:r w:rsidR="006E3A36">
              <w:t>on</w:t>
            </w:r>
            <w:r>
              <w:t xml:space="preserve"> one of the film</w:t>
            </w:r>
            <w:r w:rsidR="006E3A36">
              <w:t>s</w:t>
            </w:r>
            <w:r>
              <w:t xml:space="preserve"> they like.</w:t>
            </w:r>
          </w:p>
          <w:p w14:paraId="0EAE90FB" w14:textId="77777777" w:rsidR="0096071A" w:rsidRDefault="007B1083" w:rsidP="0096071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system shows two buttons ‘Watch trailer’ and ‘Watch movie’.</w:t>
            </w:r>
          </w:p>
          <w:p w14:paraId="0F955A80" w14:textId="77777777" w:rsidR="007B1083" w:rsidRDefault="00BA62FA" w:rsidP="0096071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user clicks the ‘Watch trailer’ button.</w:t>
            </w:r>
          </w:p>
          <w:p w14:paraId="01500E96" w14:textId="6CA8472C" w:rsidR="00894FD4" w:rsidRPr="0096071A" w:rsidRDefault="00894FD4" w:rsidP="0096071A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The system displays the trailer of that movie for </w:t>
            </w:r>
            <w:r w:rsidR="006E3A36">
              <w:t xml:space="preserve">the </w:t>
            </w:r>
            <w:r>
              <w:t>user.</w:t>
            </w:r>
          </w:p>
        </w:tc>
      </w:tr>
      <w:tr w:rsidR="00143499" w14:paraId="44D6A259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B73D" w14:textId="77777777" w:rsidR="00143499" w:rsidRDefault="00143499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0A06" w14:textId="5B47E87B" w:rsidR="00A95F30" w:rsidRPr="00B74832" w:rsidRDefault="00A95F30" w:rsidP="00A95F30">
            <w:pPr>
              <w:rPr>
                <w:b/>
              </w:rPr>
            </w:pPr>
            <w:r w:rsidRPr="00B74832">
              <w:rPr>
                <w:b/>
              </w:rPr>
              <w:t xml:space="preserve">Alternative flow 1: </w:t>
            </w:r>
            <w:r w:rsidR="00996306">
              <w:rPr>
                <w:b/>
              </w:rPr>
              <w:t>T</w:t>
            </w:r>
            <w:r w:rsidR="006E3A36">
              <w:rPr>
                <w:b/>
              </w:rPr>
              <w:t>he t</w:t>
            </w:r>
            <w:r w:rsidR="00996306">
              <w:rPr>
                <w:b/>
              </w:rPr>
              <w:t>railer of the m</w:t>
            </w:r>
            <w:r w:rsidRPr="00B74832">
              <w:rPr>
                <w:b/>
              </w:rPr>
              <w:t>ovie cannot play</w:t>
            </w:r>
          </w:p>
          <w:p w14:paraId="635B68F6" w14:textId="0EBF485E" w:rsidR="006C21D3" w:rsidRPr="001B7716" w:rsidRDefault="00B34D48" w:rsidP="005266CA">
            <w:pPr>
              <w:pStyle w:val="ListParagraph"/>
              <w:numPr>
                <w:ilvl w:val="0"/>
                <w:numId w:val="22"/>
              </w:numPr>
            </w:pPr>
            <w:r>
              <w:t xml:space="preserve">At #4, </w:t>
            </w:r>
            <w:r w:rsidR="006651E8">
              <w:t xml:space="preserve">The system </w:t>
            </w:r>
            <w:r w:rsidR="00546623">
              <w:t>displays the error message ‘</w:t>
            </w:r>
            <w:r w:rsidR="0027424F">
              <w:t>Cannot play trailer’</w:t>
            </w:r>
            <w:r w:rsidR="00082CF0">
              <w:t>.</w:t>
            </w:r>
          </w:p>
        </w:tc>
      </w:tr>
      <w:tr w:rsidR="00143499" w14:paraId="213D0EE3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0945" w14:textId="77777777" w:rsidR="00143499" w:rsidRDefault="00143499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8D36" w14:textId="67DBBB0F" w:rsidR="00143499" w:rsidRDefault="006E3A36">
            <w:r>
              <w:t>The u</w:t>
            </w:r>
            <w:r w:rsidR="00ED2C2B">
              <w:t xml:space="preserve">ser </w:t>
            </w:r>
            <w:r w:rsidR="006E4BE9">
              <w:t xml:space="preserve">has </w:t>
            </w:r>
            <w:r w:rsidR="002408AB">
              <w:t>already accessed</w:t>
            </w:r>
            <w:r w:rsidR="00701F52">
              <w:t xml:space="preserve"> </w:t>
            </w:r>
            <w:r>
              <w:t xml:space="preserve">the </w:t>
            </w:r>
            <w:r w:rsidR="00701F52">
              <w:t>movie page</w:t>
            </w:r>
            <w:r w:rsidR="002408AB">
              <w:t>.</w:t>
            </w:r>
            <w:r w:rsidR="00701F52">
              <w:t xml:space="preserve"> </w:t>
            </w:r>
          </w:p>
        </w:tc>
      </w:tr>
      <w:tr w:rsidR="00143499" w14:paraId="02462D45" w14:textId="77777777" w:rsidTr="0014349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CBC5" w14:textId="77777777" w:rsidR="00143499" w:rsidRDefault="00143499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0BFA" w14:textId="7A1A04A3" w:rsidR="00143499" w:rsidRDefault="00900B97">
            <w:r>
              <w:t>User</w:t>
            </w:r>
            <w:r w:rsidR="006E3A36">
              <w:t>s</w:t>
            </w:r>
            <w:r>
              <w:t xml:space="preserve"> can ha</w:t>
            </w:r>
            <w:r w:rsidR="006E3A36">
              <w:t>ve</w:t>
            </w:r>
            <w:r>
              <w:t xml:space="preserve"> a brief view </w:t>
            </w:r>
            <w:r w:rsidR="006E3A36">
              <w:t>of</w:t>
            </w:r>
            <w:r>
              <w:t xml:space="preserve"> the content of the movie</w:t>
            </w:r>
            <w:r w:rsidR="00D935B2">
              <w:t>.</w:t>
            </w:r>
          </w:p>
        </w:tc>
      </w:tr>
    </w:tbl>
    <w:p w14:paraId="14BBD73E" w14:textId="3709BF86" w:rsidR="00143499" w:rsidRDefault="00143499" w:rsidP="00143499"/>
    <w:p w14:paraId="0C054E27" w14:textId="2B723805" w:rsidR="00143499" w:rsidRPr="00F97112" w:rsidRDefault="000261BD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1" w:name="_Toc106653453"/>
      <w:r w:rsidRPr="00F97112">
        <w:rPr>
          <w:rFonts w:ascii="Arial" w:hAnsi="Arial" w:cs="Arial"/>
        </w:rPr>
        <w:t xml:space="preserve">Use-case: </w:t>
      </w:r>
      <w:r w:rsidR="008E0C4B" w:rsidRPr="00F97112">
        <w:rPr>
          <w:rFonts w:ascii="Arial" w:hAnsi="Arial" w:cs="Arial"/>
        </w:rPr>
        <w:t>Streaming film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E0C4B" w14:paraId="36DFCD20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5B8E" w14:textId="77777777" w:rsidR="008E0C4B" w:rsidRDefault="008E0C4B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23C3" w14:textId="16BA46CF" w:rsidR="008E0C4B" w:rsidRDefault="002357A3">
            <w:r>
              <w:t>Streaming movie</w:t>
            </w:r>
            <w:r w:rsidR="006E3A36">
              <w:t>s</w:t>
            </w:r>
            <w:r>
              <w:t xml:space="preserve"> on </w:t>
            </w:r>
            <w:r w:rsidR="006E3A36">
              <w:t xml:space="preserve">a </w:t>
            </w:r>
            <w:r>
              <w:t>web</w:t>
            </w:r>
            <w:r w:rsidR="00497D1B">
              <w:t>site platform</w:t>
            </w:r>
            <w:r w:rsidR="0080624A">
              <w:t>.</w:t>
            </w:r>
          </w:p>
        </w:tc>
      </w:tr>
      <w:tr w:rsidR="008E0C4B" w14:paraId="383C8554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23EF" w14:textId="77777777" w:rsidR="008E0C4B" w:rsidRDefault="008E0C4B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6376" w14:textId="1A366EAA" w:rsidR="008E0C4B" w:rsidRDefault="006055E0">
            <w:r>
              <w:rPr>
                <w:iCs/>
              </w:rPr>
              <w:t>Allowing users to watch the movie.</w:t>
            </w:r>
          </w:p>
        </w:tc>
      </w:tr>
      <w:tr w:rsidR="008E0C4B" w14:paraId="68ABA157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AABB" w14:textId="77777777" w:rsidR="008E0C4B" w:rsidRDefault="008E0C4B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78C9" w14:textId="67914F0D" w:rsidR="008E0C4B" w:rsidRDefault="0080624A">
            <w:r>
              <w:t>User</w:t>
            </w:r>
          </w:p>
        </w:tc>
      </w:tr>
      <w:tr w:rsidR="008E0C4B" w14:paraId="759BDC81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7D25" w14:textId="77777777" w:rsidR="008E0C4B" w:rsidRDefault="008E0C4B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260" w14:textId="01C8123B" w:rsidR="008219F8" w:rsidRDefault="008219F8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clicks </w:t>
            </w:r>
            <w:r w:rsidR="006E3A36">
              <w:t>on</w:t>
            </w:r>
            <w:r>
              <w:t xml:space="preserve"> one of the film</w:t>
            </w:r>
            <w:r w:rsidR="006E3A36">
              <w:t>s</w:t>
            </w:r>
            <w:r>
              <w:t xml:space="preserve"> they like.</w:t>
            </w:r>
          </w:p>
          <w:p w14:paraId="0F0F0AB0" w14:textId="55D59918" w:rsidR="008219F8" w:rsidRPr="008219F8" w:rsidRDefault="008219F8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lastRenderedPageBreak/>
              <w:t>The system shows two buttons ‘Watch trailer’ and ‘Watch movie’.</w:t>
            </w:r>
          </w:p>
          <w:p w14:paraId="05881EC0" w14:textId="1EC90946" w:rsidR="008E0C4B" w:rsidRDefault="008219F8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</w:t>
            </w:r>
            <w:r w:rsidR="00F771B1">
              <w:t>press</w:t>
            </w:r>
            <w:r>
              <w:t>es</w:t>
            </w:r>
            <w:r w:rsidR="00F771B1">
              <w:t xml:space="preserve"> </w:t>
            </w:r>
            <w:r w:rsidR="00672927">
              <w:t>‘</w:t>
            </w:r>
            <w:r w:rsidR="003A21C7">
              <w:t>Watch</w:t>
            </w:r>
            <w:r w:rsidR="00EB2C4E">
              <w:t xml:space="preserve"> movie</w:t>
            </w:r>
            <w:r w:rsidR="00672927">
              <w:t>’.</w:t>
            </w:r>
          </w:p>
          <w:p w14:paraId="05F74CAF" w14:textId="73702145" w:rsidR="006814EE" w:rsidRDefault="006814EE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The system displays that movie for </w:t>
            </w:r>
            <w:r w:rsidR="006E3A36">
              <w:t xml:space="preserve">the </w:t>
            </w:r>
            <w:r>
              <w:t>user.</w:t>
            </w:r>
          </w:p>
          <w:p w14:paraId="5322B58E" w14:textId="69A01803" w:rsidR="008E0C4B" w:rsidRDefault="00BA0184" w:rsidP="005266CA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Waiting for the movie to load</w:t>
            </w:r>
            <w:r w:rsidR="006814EE">
              <w:t>.</w:t>
            </w:r>
          </w:p>
        </w:tc>
      </w:tr>
      <w:tr w:rsidR="008E0C4B" w14:paraId="226AEFA9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B7C" w14:textId="77777777" w:rsidR="008E0C4B" w:rsidRDefault="008E0C4B">
            <w:r>
              <w:lastRenderedPageBreak/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93F" w14:textId="727E53C6" w:rsidR="008E0C4B" w:rsidRPr="00B74832" w:rsidRDefault="00167022">
            <w:pPr>
              <w:rPr>
                <w:b/>
              </w:rPr>
            </w:pPr>
            <w:r w:rsidRPr="00B74832">
              <w:rPr>
                <w:b/>
              </w:rPr>
              <w:t xml:space="preserve">Alternative flow 1: </w:t>
            </w:r>
            <w:r w:rsidR="006E3A36">
              <w:rPr>
                <w:b/>
              </w:rPr>
              <w:t>The m</w:t>
            </w:r>
            <w:r w:rsidR="00030C5B" w:rsidRPr="00B74832">
              <w:rPr>
                <w:b/>
              </w:rPr>
              <w:t>ovie cannot play</w:t>
            </w:r>
          </w:p>
          <w:p w14:paraId="3235C1B9" w14:textId="77777777" w:rsidR="00030C5B" w:rsidRDefault="00F242F4" w:rsidP="005266CA">
            <w:pPr>
              <w:pStyle w:val="ListParagraph"/>
              <w:numPr>
                <w:ilvl w:val="0"/>
                <w:numId w:val="12"/>
              </w:numPr>
            </w:pPr>
            <w:r>
              <w:t xml:space="preserve">From #2, </w:t>
            </w:r>
            <w:r w:rsidR="00906BC6">
              <w:t>choose another</w:t>
            </w:r>
            <w:r w:rsidR="00826FDF">
              <w:t xml:space="preserve"> server</w:t>
            </w:r>
          </w:p>
          <w:p w14:paraId="4BFC202B" w14:textId="0945BA9A" w:rsidR="008E0C4B" w:rsidRDefault="00D50CDC" w:rsidP="005266CA">
            <w:pPr>
              <w:pStyle w:val="ListParagraph"/>
              <w:numPr>
                <w:ilvl w:val="0"/>
                <w:numId w:val="12"/>
              </w:numPr>
            </w:pPr>
            <w:r>
              <w:t xml:space="preserve">If </w:t>
            </w:r>
            <w:r w:rsidR="006E3A36">
              <w:t xml:space="preserve">the </w:t>
            </w:r>
            <w:r w:rsidR="00E56EFB">
              <w:t>movie still cannot play, click “Report”</w:t>
            </w:r>
            <w:r w:rsidR="002B2D77">
              <w:t xml:space="preserve"> to send feedback to </w:t>
            </w:r>
            <w:r w:rsidR="006E3A36">
              <w:t xml:space="preserve">the </w:t>
            </w:r>
            <w:r w:rsidR="002B2D77">
              <w:t>admin</w:t>
            </w:r>
            <w:r w:rsidR="006E3A36">
              <w:t>i</w:t>
            </w:r>
            <w:r w:rsidR="002B2D77">
              <w:t>strator</w:t>
            </w:r>
          </w:p>
        </w:tc>
      </w:tr>
      <w:tr w:rsidR="008E0C4B" w14:paraId="5D2B9055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D84B" w14:textId="77777777" w:rsidR="008E0C4B" w:rsidRDefault="008E0C4B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B466" w14:textId="663C5F38" w:rsidR="008E0C4B" w:rsidRDefault="006E3A36">
            <w:r>
              <w:t>The u</w:t>
            </w:r>
            <w:r w:rsidR="00B657DB">
              <w:t xml:space="preserve">ser already had access to </w:t>
            </w:r>
            <w:r>
              <w:t xml:space="preserve">the </w:t>
            </w:r>
            <w:r w:rsidR="00B657DB">
              <w:t xml:space="preserve">homepage at </w:t>
            </w:r>
            <w:bookmarkStart w:id="22" w:name="_Int_bgboAOaX"/>
            <w:r w:rsidR="00B657DB">
              <w:t>www.usflix.net</w:t>
            </w:r>
            <w:bookmarkEnd w:id="22"/>
          </w:p>
        </w:tc>
      </w:tr>
      <w:tr w:rsidR="008E0C4B" w14:paraId="33B83FB3" w14:textId="77777777" w:rsidTr="008E0C4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0091" w14:textId="77777777" w:rsidR="008E0C4B" w:rsidRDefault="008E0C4B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A5E7" w14:textId="66C9DA58" w:rsidR="008E0C4B" w:rsidRDefault="00E076B5">
            <w:r>
              <w:t xml:space="preserve">If </w:t>
            </w:r>
            <w:r w:rsidR="00B835CB">
              <w:t xml:space="preserve">the </w:t>
            </w:r>
            <w:r>
              <w:t>user</w:t>
            </w:r>
            <w:r w:rsidR="00A408D8">
              <w:t xml:space="preserve"> </w:t>
            </w:r>
            <w:r w:rsidR="00CD179B">
              <w:t>does not</w:t>
            </w:r>
            <w:r w:rsidR="00A408D8">
              <w:t xml:space="preserve"> log</w:t>
            </w:r>
            <w:r w:rsidR="00735C0D">
              <w:t xml:space="preserve"> </w:t>
            </w:r>
            <w:r w:rsidR="00A408D8">
              <w:t>in</w:t>
            </w:r>
            <w:r w:rsidR="00FC2B67">
              <w:t xml:space="preserve"> to their account</w:t>
            </w:r>
            <w:r w:rsidR="00CE4A11">
              <w:t xml:space="preserve">, </w:t>
            </w:r>
            <w:r w:rsidR="005916F2">
              <w:t xml:space="preserve">the movie </w:t>
            </w:r>
            <w:r w:rsidR="00CE4A11">
              <w:t>he/she</w:t>
            </w:r>
            <w:r w:rsidR="009422B9">
              <w:t xml:space="preserve"> can watch will be limited</w:t>
            </w:r>
            <w:r w:rsidR="007F2AA8">
              <w:t>.</w:t>
            </w:r>
            <w:r w:rsidR="008B1B12">
              <w:br/>
              <w:t xml:space="preserve">If </w:t>
            </w:r>
            <w:r w:rsidR="00B835CB">
              <w:t xml:space="preserve">the </w:t>
            </w:r>
            <w:r w:rsidR="00292349">
              <w:t xml:space="preserve">user </w:t>
            </w:r>
            <w:r w:rsidR="008C75A5">
              <w:t>log</w:t>
            </w:r>
            <w:r w:rsidR="00B835CB">
              <w:t>s</w:t>
            </w:r>
            <w:r w:rsidR="008C75A5">
              <w:t xml:space="preserve"> in</w:t>
            </w:r>
            <w:r w:rsidR="00292349">
              <w:t xml:space="preserve"> to their account and </w:t>
            </w:r>
            <w:r w:rsidR="008C75A5">
              <w:t>pay</w:t>
            </w:r>
            <w:r w:rsidR="00B835CB">
              <w:t>s</w:t>
            </w:r>
            <w:r w:rsidR="008C75A5">
              <w:t xml:space="preserve"> for </w:t>
            </w:r>
            <w:r w:rsidR="00FF687D">
              <w:t>one of the plan</w:t>
            </w:r>
            <w:r w:rsidR="00CD179B">
              <w:t>s</w:t>
            </w:r>
            <w:r w:rsidR="00746054">
              <w:t>,</w:t>
            </w:r>
            <w:r w:rsidR="001E2138">
              <w:t xml:space="preserve"> he/she can watch</w:t>
            </w:r>
            <w:r w:rsidR="00CC735B">
              <w:t xml:space="preserve"> </w:t>
            </w:r>
            <w:r w:rsidR="00B835CB">
              <w:t xml:space="preserve">a </w:t>
            </w:r>
            <w:r w:rsidR="00CC735B">
              <w:t xml:space="preserve">movie </w:t>
            </w:r>
            <w:r w:rsidR="002710A2">
              <w:t>without any limit.</w:t>
            </w:r>
          </w:p>
        </w:tc>
      </w:tr>
    </w:tbl>
    <w:p w14:paraId="57DBE42B" w14:textId="2AB382C3" w:rsidR="008E0C4B" w:rsidRDefault="008E0C4B" w:rsidP="008E0C4B"/>
    <w:p w14:paraId="43AC40D7" w14:textId="0B1F84FA" w:rsidR="008E0C4B" w:rsidRPr="00F97112" w:rsidRDefault="008E0C4B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3" w:name="_Toc106653454"/>
      <w:r w:rsidRPr="00F97112">
        <w:rPr>
          <w:rFonts w:ascii="Arial" w:hAnsi="Arial" w:cs="Arial"/>
        </w:rPr>
        <w:t xml:space="preserve">Use-case: </w:t>
      </w:r>
      <w:r w:rsidR="004A25B8" w:rsidRPr="00F97112">
        <w:rPr>
          <w:rFonts w:ascii="Arial" w:hAnsi="Arial" w:cs="Arial"/>
        </w:rPr>
        <w:t>Forward/backward film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A25B8" w14:paraId="15A2B8D2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6D8B" w14:textId="77777777" w:rsidR="004A25B8" w:rsidRDefault="004A25B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65F" w14:textId="3888E51F" w:rsidR="004A25B8" w:rsidRDefault="000B0B94">
            <w:r>
              <w:t xml:space="preserve">Change </w:t>
            </w:r>
            <w:r w:rsidR="001B7716">
              <w:t xml:space="preserve">to the next or previous </w:t>
            </w:r>
            <w:r>
              <w:t>movie</w:t>
            </w:r>
          </w:p>
        </w:tc>
      </w:tr>
      <w:tr w:rsidR="004A25B8" w14:paraId="76BDFB8C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0D82" w14:textId="77777777" w:rsidR="004A25B8" w:rsidRDefault="004A25B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F70F" w14:textId="143F8A88" w:rsidR="004A25B8" w:rsidRDefault="00D24DD3">
            <w:r>
              <w:rPr>
                <w:iCs/>
              </w:rPr>
              <w:t>Moving to the next/previous film.</w:t>
            </w:r>
          </w:p>
        </w:tc>
      </w:tr>
      <w:tr w:rsidR="004A25B8" w14:paraId="1537A522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28DC" w14:textId="77777777" w:rsidR="004A25B8" w:rsidRDefault="004A25B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7BA1" w14:textId="586BC979" w:rsidR="004A25B8" w:rsidRDefault="000B0B94">
            <w:r>
              <w:t>User</w:t>
            </w:r>
          </w:p>
        </w:tc>
      </w:tr>
      <w:tr w:rsidR="004A25B8" w14:paraId="04179EE4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D46F" w14:textId="77777777" w:rsidR="004A25B8" w:rsidRDefault="004A25B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468F" w14:textId="13AFE756" w:rsidR="004A25B8" w:rsidRDefault="00FA3479" w:rsidP="005266CA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user is </w:t>
            </w:r>
            <w:r w:rsidR="000B1E45">
              <w:t xml:space="preserve">in </w:t>
            </w:r>
            <w:r w:rsidR="7EC51E86">
              <w:t>the</w:t>
            </w:r>
            <w:r w:rsidR="00F45A7C">
              <w:t xml:space="preserve"> movie</w:t>
            </w:r>
            <w:r w:rsidR="000B1E45">
              <w:t xml:space="preserve"> section</w:t>
            </w:r>
            <w:r w:rsidR="00F45A7C">
              <w:t>.</w:t>
            </w:r>
          </w:p>
          <w:p w14:paraId="19FC2065" w14:textId="3D00D2A1" w:rsidR="00F45A7C" w:rsidRDefault="0027113C" w:rsidP="005266CA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If the film is a series film, </w:t>
            </w:r>
            <w:r w:rsidR="00B835CB">
              <w:t xml:space="preserve">the </w:t>
            </w:r>
            <w:r w:rsidR="00D25D11">
              <w:t xml:space="preserve">user </w:t>
            </w:r>
            <w:r w:rsidR="00325CE4">
              <w:t xml:space="preserve">clicks </w:t>
            </w:r>
            <w:r w:rsidR="00B835CB">
              <w:t xml:space="preserve">the‘ </w:t>
            </w:r>
            <w:r w:rsidR="00325CE4">
              <w:t>next chapter/</w:t>
            </w:r>
            <w:r w:rsidR="00E63E78">
              <w:t>part’ or ‘previous chapter/part’ button.</w:t>
            </w:r>
            <w:r w:rsidR="008B7EB5">
              <w:t xml:space="preserve"> If the film is a single film, </w:t>
            </w:r>
            <w:r w:rsidR="00B835CB">
              <w:t xml:space="preserve">the </w:t>
            </w:r>
            <w:r w:rsidR="008B7EB5">
              <w:t xml:space="preserve">user clicks </w:t>
            </w:r>
            <w:r w:rsidR="00B835CB">
              <w:t xml:space="preserve">the </w:t>
            </w:r>
            <w:r w:rsidR="008B7EB5">
              <w:t>‘next film’ or ‘previous film’ button.</w:t>
            </w:r>
          </w:p>
          <w:p w14:paraId="70D059F2" w14:textId="7D00841E" w:rsidR="00E63E78" w:rsidRPr="001B7716" w:rsidRDefault="00E63E78" w:rsidP="005266CA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The system </w:t>
            </w:r>
            <w:r w:rsidR="005E4E5E">
              <w:t xml:space="preserve">will </w:t>
            </w:r>
            <w:r w:rsidR="00B83232">
              <w:t>change to</w:t>
            </w:r>
            <w:r w:rsidR="005E4E5E">
              <w:t xml:space="preserve"> the next/pre</w:t>
            </w:r>
            <w:r w:rsidR="00A60799">
              <w:t>vious film</w:t>
            </w:r>
            <w:r w:rsidR="00B83232">
              <w:t xml:space="preserve"> section</w:t>
            </w:r>
            <w:r w:rsidR="00A60799">
              <w:t>.</w:t>
            </w:r>
          </w:p>
        </w:tc>
      </w:tr>
      <w:tr w:rsidR="004A25B8" w14:paraId="73F0C8CC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3B9D" w14:textId="77777777" w:rsidR="004A25B8" w:rsidRDefault="004A25B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7B07" w14:textId="77777777" w:rsidR="004A25B8" w:rsidRDefault="00E466B2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</w:t>
            </w:r>
            <w:r w:rsidR="00C903B7">
              <w:rPr>
                <w:b/>
              </w:rPr>
              <w:t>play the next/previous film.</w:t>
            </w:r>
          </w:p>
          <w:p w14:paraId="76F6C502" w14:textId="7742E9D9" w:rsidR="00C27E08" w:rsidRPr="00C27E08" w:rsidRDefault="002F1D6E" w:rsidP="005266CA">
            <w:pPr>
              <w:pStyle w:val="ListParagraph"/>
              <w:numPr>
                <w:ilvl w:val="0"/>
                <w:numId w:val="29"/>
              </w:numPr>
            </w:pPr>
            <w:r>
              <w:t>#2, If the film is a series film and that film is the last chapter/part</w:t>
            </w:r>
            <w:r w:rsidR="00545934">
              <w:t xml:space="preserve"> o</w:t>
            </w:r>
            <w:r w:rsidR="00B835CB">
              <w:t>f</w:t>
            </w:r>
            <w:r w:rsidR="00545934">
              <w:t xml:space="preserve"> the first chapter/part, </w:t>
            </w:r>
            <w:r w:rsidR="00B835CB">
              <w:t xml:space="preserve">the </w:t>
            </w:r>
            <w:r w:rsidR="00545934">
              <w:t xml:space="preserve">user cannot </w:t>
            </w:r>
            <w:r w:rsidR="00C27E08">
              <w:t>press the ‘next chapter/part’ or ‘previous chapter/part’ button</w:t>
            </w:r>
            <w:r w:rsidR="009502FA">
              <w:t>.</w:t>
            </w:r>
          </w:p>
        </w:tc>
      </w:tr>
      <w:tr w:rsidR="004A25B8" w14:paraId="26A671E8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29AD" w14:textId="77777777" w:rsidR="004A25B8" w:rsidRDefault="004A25B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BD84" w14:textId="03374466" w:rsidR="004A25B8" w:rsidRDefault="00B835CB">
            <w:r>
              <w:t>The u</w:t>
            </w:r>
            <w:r w:rsidR="001E7CB3">
              <w:t xml:space="preserve">ser has already accessed </w:t>
            </w:r>
            <w:r>
              <w:t xml:space="preserve">the </w:t>
            </w:r>
            <w:r w:rsidR="001E7CB3">
              <w:t>movie page.</w:t>
            </w:r>
          </w:p>
        </w:tc>
      </w:tr>
      <w:tr w:rsidR="004A25B8" w14:paraId="530E3D4D" w14:textId="77777777" w:rsidTr="004A25B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9BFC" w14:textId="77777777" w:rsidR="004A25B8" w:rsidRDefault="004A25B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F00F" w14:textId="219B09DC" w:rsidR="004A25B8" w:rsidRDefault="007E72B3">
            <w:r>
              <w:t xml:space="preserve">The next/previous film </w:t>
            </w:r>
            <w:r w:rsidR="00C17110">
              <w:t>is played.</w:t>
            </w:r>
          </w:p>
        </w:tc>
      </w:tr>
    </w:tbl>
    <w:p w14:paraId="533D2F27" w14:textId="491CA7D7" w:rsidR="004A25B8" w:rsidRDefault="004A25B8" w:rsidP="004A25B8"/>
    <w:p w14:paraId="6B5FCFE6" w14:textId="29D673E5" w:rsidR="00B46B13" w:rsidRPr="00F97112" w:rsidRDefault="00B46B13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4" w:name="_Toc106653455"/>
      <w:r w:rsidRPr="00F97112">
        <w:rPr>
          <w:rFonts w:ascii="Arial" w:hAnsi="Arial" w:cs="Arial"/>
        </w:rPr>
        <w:t xml:space="preserve">Use-case: Time remaining </w:t>
      </w:r>
      <w:r w:rsidR="00B835CB">
        <w:t>in</w:t>
      </w:r>
      <w:r w:rsidRPr="00F97112">
        <w:rPr>
          <w:rFonts w:ascii="Arial" w:hAnsi="Arial" w:cs="Arial"/>
        </w:rPr>
        <w:t xml:space="preserve"> the film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46B13" w14:paraId="18FF8618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5764" w14:textId="77777777" w:rsidR="00B46B13" w:rsidRDefault="00B46B13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5200" w14:textId="2328E0F3" w:rsidR="00B46B13" w:rsidRDefault="002710A2">
            <w:r>
              <w:t>Show time</w:t>
            </w:r>
            <w:r w:rsidR="0066231F">
              <w:t xml:space="preserve"> remain</w:t>
            </w:r>
            <w:r w:rsidR="00B835CB">
              <w:t>s</w:t>
            </w:r>
            <w:r w:rsidR="00C97AAD">
              <w:t xml:space="preserve"> </w:t>
            </w:r>
            <w:r w:rsidR="00D31001">
              <w:t>of the movie</w:t>
            </w:r>
          </w:p>
        </w:tc>
      </w:tr>
      <w:tr w:rsidR="00B46B13" w14:paraId="0C08064E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141F" w14:textId="77777777" w:rsidR="00B46B13" w:rsidRDefault="00B46B13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B517" w14:textId="4D11D247" w:rsidR="00B46B13" w:rsidRDefault="005E37A7">
            <w:r>
              <w:rPr>
                <w:iCs/>
              </w:rPr>
              <w:t>Bookmarking the remaining time when users don’t want to watch more.</w:t>
            </w:r>
          </w:p>
        </w:tc>
      </w:tr>
      <w:tr w:rsidR="00B46B13" w14:paraId="656DBAEC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94BC" w14:textId="77777777" w:rsidR="00B46B13" w:rsidRDefault="00B46B13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C530" w14:textId="5B77CF8F" w:rsidR="00B46B13" w:rsidRDefault="002874D5">
            <w:r>
              <w:t>User</w:t>
            </w:r>
          </w:p>
        </w:tc>
      </w:tr>
      <w:tr w:rsidR="00B46B13" w14:paraId="5AD9E3EB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CC92" w14:textId="77777777" w:rsidR="00B46B13" w:rsidRDefault="00B46B13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D971" w14:textId="774C7A95" w:rsidR="00B46B13" w:rsidRDefault="00761FBB" w:rsidP="005266C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The user is watching a film.</w:t>
            </w:r>
          </w:p>
          <w:p w14:paraId="3E91D27C" w14:textId="30EC2E16" w:rsidR="00492385" w:rsidRDefault="00900EED" w:rsidP="005266C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The user pause</w:t>
            </w:r>
            <w:r w:rsidR="00B835CB">
              <w:t>s</w:t>
            </w:r>
            <w:r>
              <w:t xml:space="preserve"> the film </w:t>
            </w:r>
            <w:r w:rsidR="007A2701">
              <w:t>and close</w:t>
            </w:r>
            <w:r w:rsidR="00B835CB">
              <w:t>s</w:t>
            </w:r>
            <w:r w:rsidR="007A2701">
              <w:t xml:space="preserve"> the website.</w:t>
            </w:r>
          </w:p>
          <w:p w14:paraId="0FBCD8E8" w14:textId="1F53E881" w:rsidR="00492385" w:rsidRPr="00492385" w:rsidRDefault="00492385" w:rsidP="005266CA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The system recognizes and </w:t>
            </w:r>
            <w:r w:rsidR="00060B69">
              <w:t>bookmarks the timeline when the user pauses.</w:t>
            </w:r>
          </w:p>
        </w:tc>
      </w:tr>
      <w:tr w:rsidR="00B46B13" w14:paraId="0B8AFA6E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B94" w14:textId="77777777" w:rsidR="00B46B13" w:rsidRDefault="00B46B13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B023" w14:textId="62725816" w:rsidR="00B46B13" w:rsidRDefault="00BA301E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</w:t>
            </w:r>
            <w:r w:rsidR="00676E2E">
              <w:rPr>
                <w:b/>
              </w:rPr>
              <w:t>ser want</w:t>
            </w:r>
            <w:r w:rsidR="00B835CB">
              <w:rPr>
                <w:b/>
              </w:rPr>
              <w:t>s</w:t>
            </w:r>
            <w:r w:rsidR="00676E2E">
              <w:rPr>
                <w:b/>
              </w:rPr>
              <w:t xml:space="preserve"> to watch the movie </w:t>
            </w:r>
            <w:r w:rsidR="004C288E">
              <w:rPr>
                <w:b/>
              </w:rPr>
              <w:t xml:space="preserve">at the beginning again not watch </w:t>
            </w:r>
            <w:r w:rsidR="00B835CB">
              <w:rPr>
                <w:b/>
              </w:rPr>
              <w:t xml:space="preserve">it </w:t>
            </w:r>
            <w:r w:rsidR="004C288E">
              <w:rPr>
                <w:b/>
              </w:rPr>
              <w:t>f</w:t>
            </w:r>
            <w:r w:rsidR="00B835CB">
              <w:rPr>
                <w:b/>
              </w:rPr>
              <w:t>or</w:t>
            </w:r>
            <w:r w:rsidR="004C288E">
              <w:rPr>
                <w:b/>
              </w:rPr>
              <w:t xml:space="preserve"> the remaining time.</w:t>
            </w:r>
          </w:p>
          <w:p w14:paraId="7476AFA3" w14:textId="3B722736" w:rsidR="004C288E" w:rsidRDefault="0099593C" w:rsidP="005266CA">
            <w:pPr>
              <w:pStyle w:val="ListParagraph"/>
              <w:numPr>
                <w:ilvl w:val="0"/>
                <w:numId w:val="32"/>
              </w:numPr>
            </w:pPr>
            <w:r>
              <w:lastRenderedPageBreak/>
              <w:t>At #3</w:t>
            </w:r>
            <w:r w:rsidR="00684CD9">
              <w:t xml:space="preserve">, the user </w:t>
            </w:r>
            <w:r w:rsidR="6BA55612">
              <w:t>comes back</w:t>
            </w:r>
            <w:r w:rsidR="00684CD9">
              <w:t xml:space="preserve"> to the website </w:t>
            </w:r>
            <w:r w:rsidR="00A3251B">
              <w:t xml:space="preserve">and clicks the </w:t>
            </w:r>
            <w:r w:rsidR="007539A2">
              <w:t>film.</w:t>
            </w:r>
          </w:p>
          <w:p w14:paraId="783DBEDD" w14:textId="7E2DB735" w:rsidR="007539A2" w:rsidRDefault="007539A2" w:rsidP="005266CA">
            <w:pPr>
              <w:pStyle w:val="ListParagraph"/>
              <w:numPr>
                <w:ilvl w:val="0"/>
                <w:numId w:val="32"/>
              </w:numPr>
            </w:pPr>
            <w:r>
              <w:t xml:space="preserve">The system asks </w:t>
            </w:r>
            <w:r w:rsidR="00B835CB">
              <w:t xml:space="preserve">the </w:t>
            </w:r>
            <w:r>
              <w:t xml:space="preserve">user to watch </w:t>
            </w:r>
            <w:r w:rsidR="005000E7">
              <w:t>from the beginning or co</w:t>
            </w:r>
            <w:r w:rsidR="00AE5DA0">
              <w:t xml:space="preserve">ntinue to watch </w:t>
            </w:r>
            <w:r w:rsidR="00B835CB">
              <w:t>for</w:t>
            </w:r>
            <w:r w:rsidR="00AE5DA0">
              <w:t xml:space="preserve"> the </w:t>
            </w:r>
            <w:r w:rsidR="00BC1781">
              <w:t>remaining time.</w:t>
            </w:r>
          </w:p>
          <w:p w14:paraId="2D3CAB79" w14:textId="6A907E74" w:rsidR="00F92A10" w:rsidRPr="004C288E" w:rsidRDefault="00B835CB" w:rsidP="005266CA">
            <w:pPr>
              <w:pStyle w:val="ListParagraph"/>
              <w:numPr>
                <w:ilvl w:val="0"/>
                <w:numId w:val="32"/>
              </w:numPr>
            </w:pPr>
            <w:r>
              <w:t>The u</w:t>
            </w:r>
            <w:r w:rsidR="00BA5848">
              <w:t>ser clicks the ‘watch from the beginning’ button.</w:t>
            </w:r>
          </w:p>
        </w:tc>
      </w:tr>
      <w:tr w:rsidR="00B46B13" w14:paraId="5230CA10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0DA6" w14:textId="77777777" w:rsidR="00B46B13" w:rsidRDefault="00B46B13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8247" w14:textId="16510951" w:rsidR="00B46B13" w:rsidRDefault="00B835CB">
            <w:r>
              <w:t>The u</w:t>
            </w:r>
            <w:r w:rsidR="008F16F9">
              <w:t xml:space="preserve">ser has already accessed </w:t>
            </w:r>
            <w:r>
              <w:t xml:space="preserve">the </w:t>
            </w:r>
            <w:r w:rsidR="008F16F9">
              <w:t xml:space="preserve">movie page. </w:t>
            </w:r>
          </w:p>
        </w:tc>
      </w:tr>
      <w:tr w:rsidR="00B46B13" w14:paraId="0CB8DD8A" w14:textId="77777777" w:rsidTr="00B46B13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B3C9" w14:textId="77777777" w:rsidR="00B46B13" w:rsidRDefault="00B46B13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F60A" w14:textId="07499F15" w:rsidR="00B46B13" w:rsidRDefault="008F16F9">
            <w:r>
              <w:t>User</w:t>
            </w:r>
            <w:r w:rsidR="00B835CB">
              <w:t>s</w:t>
            </w:r>
            <w:r>
              <w:t xml:space="preserve"> can see </w:t>
            </w:r>
            <w:r w:rsidR="00B835CB">
              <w:t xml:space="preserve">the </w:t>
            </w:r>
            <w:r>
              <w:t>time remaining</w:t>
            </w:r>
            <w:r w:rsidR="0050663D">
              <w:t>/total time</w:t>
            </w:r>
            <w:r>
              <w:t xml:space="preserve"> </w:t>
            </w:r>
            <w:r w:rsidR="00D001CF">
              <w:t>of the movie.</w:t>
            </w:r>
          </w:p>
        </w:tc>
      </w:tr>
    </w:tbl>
    <w:p w14:paraId="0278F8DF" w14:textId="214620CB" w:rsidR="00B46B13" w:rsidRDefault="00B46B13" w:rsidP="00B46B13"/>
    <w:p w14:paraId="0D7A009B" w14:textId="04C9FE08" w:rsidR="00EE448C" w:rsidRPr="00F97112" w:rsidRDefault="00B46B13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5" w:name="_Toc106653456"/>
      <w:r w:rsidRPr="00F97112">
        <w:rPr>
          <w:rFonts w:ascii="Arial" w:hAnsi="Arial" w:cs="Arial"/>
        </w:rPr>
        <w:t xml:space="preserve">Use-case: </w:t>
      </w:r>
      <w:r w:rsidR="00EE448C" w:rsidRPr="00F97112">
        <w:rPr>
          <w:rFonts w:ascii="Arial" w:hAnsi="Arial" w:cs="Arial"/>
        </w:rPr>
        <w:t>Film resolution</w:t>
      </w:r>
      <w:bookmarkEnd w:id="25"/>
      <w:r w:rsidR="00EE448C" w:rsidRPr="00F97112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448C" w14:paraId="4FBB1F76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F9E6" w14:textId="77777777" w:rsidR="00EE448C" w:rsidRDefault="00EE448C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B589" w14:textId="66CBD8B8" w:rsidR="00EE448C" w:rsidRDefault="00DF22CA">
            <w:r>
              <w:t>Change</w:t>
            </w:r>
            <w:r w:rsidR="000871CF">
              <w:t xml:space="preserve"> movie resolution</w:t>
            </w:r>
          </w:p>
        </w:tc>
      </w:tr>
      <w:tr w:rsidR="00EE448C" w14:paraId="63EDA021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D1C6" w14:textId="77777777" w:rsidR="00EE448C" w:rsidRDefault="00EE448C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85F3" w14:textId="2B984758" w:rsidR="00EE448C" w:rsidRDefault="0046336F">
            <w:r>
              <w:rPr>
                <w:iCs/>
              </w:rPr>
              <w:t>Allowing a user to change the resolution of the film.</w:t>
            </w:r>
          </w:p>
        </w:tc>
      </w:tr>
      <w:tr w:rsidR="00EE448C" w14:paraId="1ADCA2FF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FE90" w14:textId="77777777" w:rsidR="00EE448C" w:rsidRDefault="00EE448C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955B" w14:textId="360630CF" w:rsidR="00EE448C" w:rsidRDefault="6151DF61">
            <w:r>
              <w:t>User</w:t>
            </w:r>
          </w:p>
        </w:tc>
      </w:tr>
      <w:tr w:rsidR="00EE448C" w14:paraId="04AF4EE2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C96F" w14:textId="77777777" w:rsidR="00EE448C" w:rsidRDefault="00EE448C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F369" w14:textId="7E1FAAA4" w:rsidR="00EE448C" w:rsidRDefault="00B835CB" w:rsidP="005266CA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58907994">
              <w:t>ser select</w:t>
            </w:r>
            <w:r w:rsidR="00E014F0">
              <w:t>s</w:t>
            </w:r>
            <w:r w:rsidR="58907994">
              <w:t xml:space="preserve"> the “</w:t>
            </w:r>
            <w:r w:rsidR="5A6A5078">
              <w:t>resolution” button</w:t>
            </w:r>
          </w:p>
          <w:p w14:paraId="56D7E330" w14:textId="78FB8D5D" w:rsidR="00EE448C" w:rsidRPr="00784C55" w:rsidRDefault="00B835CB" w:rsidP="005266C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rPr>
                <w:rFonts w:ascii="Consolas" w:eastAsia="Consolas" w:hAnsi="Consolas"/>
              </w:rPr>
              <w:t>The s</w:t>
            </w:r>
            <w:r w:rsidR="5A6A5078" w:rsidRPr="5A6A5078">
              <w:rPr>
                <w:rFonts w:ascii="Consolas" w:eastAsia="Consolas" w:hAnsi="Consolas"/>
              </w:rPr>
              <w:t>ystem show</w:t>
            </w:r>
            <w:r w:rsidR="00E014F0">
              <w:rPr>
                <w:rFonts w:ascii="Consolas" w:eastAsia="Consolas" w:hAnsi="Consolas"/>
              </w:rPr>
              <w:t>s</w:t>
            </w:r>
            <w:r w:rsidR="5A6A5078" w:rsidRPr="5A6A5078">
              <w:rPr>
                <w:rFonts w:ascii="Consolas" w:eastAsia="Consolas" w:hAnsi="Consolas"/>
              </w:rPr>
              <w:t xml:space="preserve"> all available </w:t>
            </w:r>
            <w:r w:rsidR="21C61EA3" w:rsidRPr="3A615E91">
              <w:rPr>
                <w:rFonts w:ascii="Consolas" w:eastAsia="Consolas" w:hAnsi="Consolas"/>
              </w:rPr>
              <w:t>resolutions</w:t>
            </w:r>
          </w:p>
          <w:p w14:paraId="1F86777B" w14:textId="00DDB5CA" w:rsidR="00EE448C" w:rsidRDefault="00B835CB" w:rsidP="005266C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u</w:t>
            </w:r>
            <w:r w:rsidR="5D5C62D3" w:rsidRPr="00784C55">
              <w:t>ser</w:t>
            </w:r>
            <w:r w:rsidR="00E014F0" w:rsidRPr="00784C55">
              <w:t xml:space="preserve"> chooses</w:t>
            </w:r>
            <w:r w:rsidR="5D5C62D3" w:rsidRPr="00784C55">
              <w:t xml:space="preserve"> which resolutio</w:t>
            </w:r>
            <w:r w:rsidR="027ECEA2" w:rsidRPr="00784C55">
              <w:t>n he/she want</w:t>
            </w:r>
            <w:r>
              <w:t>s</w:t>
            </w:r>
          </w:p>
          <w:p w14:paraId="64ED7506" w14:textId="065395E8" w:rsidR="00EE448C" w:rsidRPr="00784C55" w:rsidRDefault="0DF6D0F8" w:rsidP="005266C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784C55">
              <w:t>System change</w:t>
            </w:r>
            <w:r w:rsidR="00E014F0" w:rsidRPr="00784C55">
              <w:t>s</w:t>
            </w:r>
            <w:r w:rsidRPr="00784C55">
              <w:t xml:space="preserve"> the current </w:t>
            </w:r>
            <w:r w:rsidR="343AF95A" w:rsidRPr="00784C55">
              <w:t>resolution to the new resolution</w:t>
            </w:r>
          </w:p>
        </w:tc>
      </w:tr>
      <w:tr w:rsidR="00EE448C" w14:paraId="0DAA5E37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F690" w14:textId="77777777" w:rsidR="00EE448C" w:rsidRDefault="00EE448C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BA2A" w14:textId="2056C61B" w:rsidR="00EE448C" w:rsidRDefault="005F2765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832409">
              <w:rPr>
                <w:b/>
              </w:rPr>
              <w:t>The user cannot change the resolution because of the internet connection</w:t>
            </w:r>
          </w:p>
          <w:p w14:paraId="23BFC6CF" w14:textId="5493A960" w:rsidR="006A07C7" w:rsidRDefault="003948C9" w:rsidP="005266CA">
            <w:pPr>
              <w:pStyle w:val="ListParagraph"/>
              <w:numPr>
                <w:ilvl w:val="0"/>
                <w:numId w:val="35"/>
              </w:numPr>
            </w:pPr>
            <w:r>
              <w:t>At #</w:t>
            </w:r>
            <w:r w:rsidR="00784C55">
              <w:t>3</w:t>
            </w:r>
            <w:r w:rsidR="00CA4FA2">
              <w:t xml:space="preserve">, </w:t>
            </w:r>
            <w:r w:rsidR="00EA1D03">
              <w:t>the</w:t>
            </w:r>
            <w:r w:rsidR="00CA4FA2">
              <w:t xml:space="preserve"> internet connection of the user is too slow</w:t>
            </w:r>
            <w:r w:rsidR="00EA1D03">
              <w:t>.</w:t>
            </w:r>
          </w:p>
          <w:p w14:paraId="330CD093" w14:textId="00A9F221" w:rsidR="00EA1D03" w:rsidRPr="006A07C7" w:rsidRDefault="00EA1D03" w:rsidP="005266CA">
            <w:pPr>
              <w:pStyle w:val="ListParagraph"/>
              <w:numPr>
                <w:ilvl w:val="0"/>
                <w:numId w:val="35"/>
              </w:numPr>
            </w:pPr>
            <w:r>
              <w:t>The system will stop the film to load</w:t>
            </w:r>
            <w:r w:rsidR="004E6F6F">
              <w:t xml:space="preserve"> or </w:t>
            </w:r>
            <w:r w:rsidR="003E461F">
              <w:t xml:space="preserve">choose </w:t>
            </w:r>
            <w:r w:rsidR="00B835CB">
              <w:t>a</w:t>
            </w:r>
            <w:r w:rsidR="003E461F">
              <w:t xml:space="preserve"> </w:t>
            </w:r>
            <w:r w:rsidR="00F235BD">
              <w:t>smaller resolution.</w:t>
            </w:r>
          </w:p>
        </w:tc>
      </w:tr>
      <w:tr w:rsidR="00EE448C" w14:paraId="3B5C4E4F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0A0B" w14:textId="77777777" w:rsidR="00EE448C" w:rsidRDefault="00EE448C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2C54" w14:textId="16DF10CA" w:rsidR="00EE448C" w:rsidRDefault="00B835CB">
            <w:r>
              <w:t>The u</w:t>
            </w:r>
            <w:r w:rsidR="00355D5C">
              <w:t xml:space="preserve">ser has already accessed </w:t>
            </w:r>
            <w:r>
              <w:t xml:space="preserve">the </w:t>
            </w:r>
            <w:r w:rsidR="00355D5C">
              <w:t xml:space="preserve">movie page. </w:t>
            </w:r>
          </w:p>
        </w:tc>
      </w:tr>
      <w:tr w:rsidR="00EE448C" w14:paraId="1C19D012" w14:textId="77777777" w:rsidTr="00EE448C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0497" w14:textId="77777777" w:rsidR="00EE448C" w:rsidRDefault="00EE448C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F12C" w14:textId="691EAB6D" w:rsidR="00EE448C" w:rsidRDefault="007F2AA8">
            <w:r>
              <w:t xml:space="preserve">If </w:t>
            </w:r>
            <w:r w:rsidR="00B835CB">
              <w:t xml:space="preserve">the </w:t>
            </w:r>
            <w:r>
              <w:t xml:space="preserve">user </w:t>
            </w:r>
            <w:r w:rsidR="00CD179B">
              <w:t>does not</w:t>
            </w:r>
            <w:r>
              <w:t xml:space="preserve"> log in to their account, the movie</w:t>
            </w:r>
            <w:r w:rsidR="00330F40">
              <w:t>’s maximum</w:t>
            </w:r>
            <w:r w:rsidR="00CD179B">
              <w:t xml:space="preserve"> resolution will be </w:t>
            </w:r>
            <w:bookmarkStart w:id="26" w:name="_Int_zsqmPlQ5"/>
            <w:r w:rsidR="00CD179B">
              <w:t>480p</w:t>
            </w:r>
            <w:bookmarkEnd w:id="26"/>
            <w:r>
              <w:br/>
              <w:t xml:space="preserve">If </w:t>
            </w:r>
            <w:r w:rsidR="00B835CB">
              <w:t xml:space="preserve">the </w:t>
            </w:r>
            <w:r>
              <w:t>user log</w:t>
            </w:r>
            <w:r w:rsidR="00B835CB">
              <w:t>s</w:t>
            </w:r>
            <w:r>
              <w:t xml:space="preserve"> in to their account and </w:t>
            </w:r>
            <w:r w:rsidR="606B2576">
              <w:t>pays</w:t>
            </w:r>
            <w:r>
              <w:t xml:space="preserve"> for one of the plan</w:t>
            </w:r>
            <w:r w:rsidR="00CD179B">
              <w:t>s</w:t>
            </w:r>
            <w:r>
              <w:t xml:space="preserve">, </w:t>
            </w:r>
            <w:r w:rsidR="009159F2">
              <w:t xml:space="preserve">the movie’s maximum resolution will be up to </w:t>
            </w:r>
            <w:bookmarkStart w:id="27" w:name="_Int_kZb6g3Va"/>
            <w:r w:rsidR="009159F2">
              <w:t>4K</w:t>
            </w:r>
            <w:bookmarkEnd w:id="27"/>
            <w:r w:rsidR="00F06C5E">
              <w:t xml:space="preserve"> (</w:t>
            </w:r>
            <w:bookmarkStart w:id="28" w:name="_Int_m8TcMPQf"/>
            <w:r w:rsidR="00F06C5E">
              <w:t>2160p</w:t>
            </w:r>
            <w:bookmarkEnd w:id="28"/>
            <w:r w:rsidR="00F06C5E">
              <w:t>).</w:t>
            </w:r>
          </w:p>
        </w:tc>
      </w:tr>
    </w:tbl>
    <w:p w14:paraId="54233C1E" w14:textId="56DDC9A4" w:rsidR="00EE448C" w:rsidRDefault="00EE448C" w:rsidP="00EE448C"/>
    <w:p w14:paraId="42AC56B6" w14:textId="07C21AC3" w:rsidR="006A3DFF" w:rsidRPr="00F97112" w:rsidRDefault="006A3DFF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29" w:name="_Toc106653457"/>
      <w:r w:rsidRPr="00F97112">
        <w:rPr>
          <w:rFonts w:ascii="Arial" w:hAnsi="Arial" w:cs="Arial"/>
        </w:rPr>
        <w:t>Use-case: Sound control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61B14" w14:paraId="5801D819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C015" w14:textId="77777777" w:rsidR="00561B14" w:rsidRDefault="00561B14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A863" w14:textId="5D794550" w:rsidR="00561B14" w:rsidRDefault="000C5141">
            <w:r>
              <w:t>Control</w:t>
            </w:r>
            <w:r w:rsidR="006D311C">
              <w:t xml:space="preserve"> movie sound volume</w:t>
            </w:r>
          </w:p>
        </w:tc>
      </w:tr>
      <w:tr w:rsidR="00561B14" w14:paraId="1A13CA05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13C4" w14:textId="77777777" w:rsidR="00561B14" w:rsidRDefault="00561B14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3A7F" w14:textId="35CFD534" w:rsidR="00561B14" w:rsidRDefault="008E2130">
            <w:r>
              <w:rPr>
                <w:iCs/>
              </w:rPr>
              <w:t>Allowing a user to adjust the volume.</w:t>
            </w:r>
          </w:p>
        </w:tc>
      </w:tr>
      <w:tr w:rsidR="00561B14" w14:paraId="074ADDF0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D7EB" w14:textId="77777777" w:rsidR="00561B14" w:rsidRDefault="00561B14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B64" w14:textId="75B1A0D7" w:rsidR="00561B14" w:rsidRDefault="69A150BD">
            <w:r>
              <w:t>Users</w:t>
            </w:r>
          </w:p>
        </w:tc>
      </w:tr>
      <w:tr w:rsidR="00561B14" w14:paraId="297EA52A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F529" w14:textId="77777777" w:rsidR="00561B14" w:rsidRDefault="00561B14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5AC0" w14:textId="2ECD87B6" w:rsidR="008E2130" w:rsidRDefault="004417D0" w:rsidP="005266CA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69A150BD">
              <w:t xml:space="preserve">ser </w:t>
            </w:r>
            <w:r w:rsidR="464F3AB6">
              <w:t>selects</w:t>
            </w:r>
            <w:r w:rsidR="69A150BD">
              <w:t xml:space="preserve"> the sound slider with a pointer representing the current volume</w:t>
            </w:r>
            <w:r w:rsidR="00F16969">
              <w:t>.</w:t>
            </w:r>
          </w:p>
          <w:p w14:paraId="6DE003EC" w14:textId="08602067" w:rsidR="008E2130" w:rsidRDefault="69A150BD" w:rsidP="005266CA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F16969">
              <w:t>User</w:t>
            </w:r>
            <w:r w:rsidR="00B835CB">
              <w:t>s</w:t>
            </w:r>
            <w:r w:rsidRPr="00F16969">
              <w:t xml:space="preserve"> can either</w:t>
            </w:r>
            <w:r w:rsidR="15E2F904" w:rsidRPr="00F16969">
              <w:t xml:space="preserve"> </w:t>
            </w:r>
            <w:r w:rsidR="539792D3" w:rsidRPr="00F16969">
              <w:t xml:space="preserve">drag the pointer to </w:t>
            </w:r>
            <w:r w:rsidR="17B35A7B">
              <w:t xml:space="preserve">the </w:t>
            </w:r>
            <w:r w:rsidR="24D6FB93" w:rsidRPr="00F16969">
              <w:t xml:space="preserve">left </w:t>
            </w:r>
            <w:r w:rsidR="054D8C50">
              <w:t>to lower</w:t>
            </w:r>
            <w:r w:rsidR="3CBA9061" w:rsidRPr="00F16969">
              <w:t xml:space="preserve"> the </w:t>
            </w:r>
            <w:r w:rsidR="6E6D39FC" w:rsidRPr="00F16969">
              <w:t>volume or</w:t>
            </w:r>
            <w:r w:rsidR="26B0D277" w:rsidRPr="00F16969">
              <w:t xml:space="preserve"> drag </w:t>
            </w:r>
            <w:r w:rsidR="00B835CB">
              <w:t xml:space="preserve">it </w:t>
            </w:r>
            <w:r w:rsidR="26B0D277" w:rsidRPr="00F16969">
              <w:t xml:space="preserve">to the right </w:t>
            </w:r>
            <w:r w:rsidR="16D95F99">
              <w:t>to increase</w:t>
            </w:r>
            <w:r w:rsidR="26B0D277" w:rsidRPr="00F16969">
              <w:t xml:space="preserve"> the volume</w:t>
            </w:r>
            <w:r w:rsidR="00F16969">
              <w:t>.</w:t>
            </w:r>
          </w:p>
          <w:p w14:paraId="173A0FD9" w14:textId="64DB2222" w:rsidR="00561B14" w:rsidRDefault="5F093C35" w:rsidP="005266CA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F16969">
              <w:t xml:space="preserve">System </w:t>
            </w:r>
            <w:r w:rsidR="67CAA202">
              <w:t>changes</w:t>
            </w:r>
            <w:r w:rsidRPr="00F16969">
              <w:t xml:space="preserve"> the current volume from what the current pointer at</w:t>
            </w:r>
            <w:r w:rsidR="00F16969">
              <w:t>.</w:t>
            </w:r>
          </w:p>
        </w:tc>
      </w:tr>
      <w:tr w:rsidR="00561B14" w14:paraId="73279B97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11F9" w14:textId="77777777" w:rsidR="00561B14" w:rsidRDefault="00561B14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96D7" w14:textId="77777777" w:rsidR="00561B14" w:rsidRDefault="00287019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 w:rsidR="00645FB2">
              <w:rPr>
                <w:b/>
              </w:rPr>
              <w:t xml:space="preserve"> Warning the user if the volume is too high.</w:t>
            </w:r>
          </w:p>
          <w:p w14:paraId="7A1AD0E4" w14:textId="77777777" w:rsidR="00212513" w:rsidRDefault="00CA0042" w:rsidP="009847E7">
            <w:pPr>
              <w:pStyle w:val="ListParagraph"/>
              <w:numPr>
                <w:ilvl w:val="0"/>
                <w:numId w:val="37"/>
              </w:numPr>
            </w:pPr>
            <w:r>
              <w:t>T</w:t>
            </w:r>
            <w:r w:rsidR="00F765A9">
              <w:t xml:space="preserve">he user </w:t>
            </w:r>
            <w:r w:rsidR="00C54B4A">
              <w:t>connects to the headphone or the earphone</w:t>
            </w:r>
            <w:r>
              <w:t>.</w:t>
            </w:r>
          </w:p>
          <w:p w14:paraId="772575DD" w14:textId="755AB275" w:rsidR="00CA0042" w:rsidRPr="00212513" w:rsidRDefault="00CA0042" w:rsidP="009847E7">
            <w:pPr>
              <w:pStyle w:val="ListParagraph"/>
              <w:numPr>
                <w:ilvl w:val="0"/>
                <w:numId w:val="37"/>
              </w:numPr>
            </w:pPr>
            <w:r>
              <w:t xml:space="preserve">The system warns </w:t>
            </w:r>
            <w:r w:rsidR="002308DC">
              <w:t xml:space="preserve">the user not to </w:t>
            </w:r>
            <w:r w:rsidR="00346C2E">
              <w:t>change the volume to the highest.</w:t>
            </w:r>
          </w:p>
        </w:tc>
      </w:tr>
      <w:tr w:rsidR="00561B14" w14:paraId="1D5D0043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D6E2" w14:textId="77777777" w:rsidR="00561B14" w:rsidRDefault="00561B14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6CA7" w14:textId="2C5DA347" w:rsidR="00561B14" w:rsidRDefault="00B835CB">
            <w:r>
              <w:t>The u</w:t>
            </w:r>
            <w:r w:rsidR="5372C458">
              <w:t xml:space="preserve">ser has already accessed </w:t>
            </w:r>
            <w:r>
              <w:t xml:space="preserve">the </w:t>
            </w:r>
            <w:r w:rsidR="5372C458">
              <w:t>movie page.</w:t>
            </w:r>
          </w:p>
        </w:tc>
      </w:tr>
      <w:tr w:rsidR="00561B14" w14:paraId="63083DB2" w14:textId="77777777" w:rsidTr="00561B1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C9A8" w14:textId="77777777" w:rsidR="00561B14" w:rsidRDefault="00561B14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F82B" w14:textId="57AA5F4B" w:rsidR="00561B14" w:rsidRDefault="46223D34">
            <w:r>
              <w:t>The vo</w:t>
            </w:r>
            <w:r w:rsidR="330A91A5">
              <w:t>lume of the movie changes to what the user desires</w:t>
            </w:r>
          </w:p>
        </w:tc>
      </w:tr>
    </w:tbl>
    <w:p w14:paraId="158D8201" w14:textId="2B03AC2B" w:rsidR="006A3DFF" w:rsidRDefault="006A3DFF" w:rsidP="00EE448C"/>
    <w:p w14:paraId="7F28D1CC" w14:textId="5F665C66" w:rsidR="001D6A29" w:rsidRPr="00F97112" w:rsidRDefault="001D6A29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30" w:name="_Toc106653458"/>
      <w:r w:rsidRPr="00F97112">
        <w:rPr>
          <w:rFonts w:ascii="Arial" w:hAnsi="Arial" w:cs="Arial"/>
        </w:rPr>
        <w:lastRenderedPageBreak/>
        <w:t>Use-case: Film comment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D6A29" w14:paraId="768BCBCF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57F3" w14:textId="77777777" w:rsidR="001D6A29" w:rsidRDefault="001D6A29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E39C" w14:textId="0A78B0DB" w:rsidR="001D6A29" w:rsidRDefault="00A16AFE">
            <w:r>
              <w:t xml:space="preserve">Leave </w:t>
            </w:r>
            <w:r w:rsidR="00B835CB">
              <w:t xml:space="preserve">a </w:t>
            </w:r>
            <w:r>
              <w:t xml:space="preserve">comment about </w:t>
            </w:r>
            <w:r w:rsidR="00B835CB">
              <w:t xml:space="preserve">the </w:t>
            </w:r>
            <w:r>
              <w:t>movie</w:t>
            </w:r>
          </w:p>
        </w:tc>
      </w:tr>
      <w:tr w:rsidR="001D6A29" w14:paraId="4233E247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B2DE" w14:textId="77777777" w:rsidR="001D6A29" w:rsidRDefault="001D6A29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D36D" w14:textId="514348BF" w:rsidR="001D6A29" w:rsidRDefault="008E2130">
            <w:r>
              <w:t>Allowing user</w:t>
            </w:r>
            <w:r w:rsidR="00D214A9">
              <w:t>s</w:t>
            </w:r>
            <w:r>
              <w:t xml:space="preserve"> to </w:t>
            </w:r>
            <w:r w:rsidR="00D214A9">
              <w:t xml:space="preserve">express their </w:t>
            </w:r>
            <w:r w:rsidR="07415ED6">
              <w:t>thoughts</w:t>
            </w:r>
            <w:r w:rsidR="00D214A9">
              <w:t xml:space="preserve"> about that movie.</w:t>
            </w:r>
          </w:p>
        </w:tc>
      </w:tr>
      <w:tr w:rsidR="001D6A29" w14:paraId="28216BD4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83ED" w14:textId="77777777" w:rsidR="001D6A29" w:rsidRDefault="001D6A29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F589" w14:textId="692EF6BE" w:rsidR="001D6A29" w:rsidRDefault="00A16AFE">
            <w:r>
              <w:t>User</w:t>
            </w:r>
          </w:p>
        </w:tc>
      </w:tr>
      <w:tr w:rsidR="001D6A29" w14:paraId="601C9196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5C70" w14:textId="77777777" w:rsidR="001D6A29" w:rsidRDefault="001D6A29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5521" w14:textId="23595F0A" w:rsidR="001D6A29" w:rsidRDefault="006C45A4" w:rsidP="005266C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Select comment</w:t>
            </w:r>
            <w:r w:rsidR="00C05913">
              <w:t xml:space="preserve"> box</w:t>
            </w:r>
          </w:p>
          <w:p w14:paraId="20B30B5A" w14:textId="7EE74CC2" w:rsidR="00C05913" w:rsidRPr="006C45A4" w:rsidRDefault="00041590" w:rsidP="005266C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Enter </w:t>
            </w:r>
            <w:r w:rsidR="00DE10F3">
              <w:t xml:space="preserve">comment about </w:t>
            </w:r>
            <w:r w:rsidR="00B835CB">
              <w:t xml:space="preserve">the </w:t>
            </w:r>
            <w:r w:rsidR="00DE10F3">
              <w:t>movie</w:t>
            </w:r>
          </w:p>
          <w:p w14:paraId="181105EA" w14:textId="5F582852" w:rsidR="001D6A29" w:rsidRDefault="35EB9BFA" w:rsidP="005266CA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 w:rsidRPr="35EB9BFA">
              <w:rPr>
                <w:rFonts w:ascii="Consolas" w:eastAsia="Consolas" w:hAnsi="Consolas"/>
              </w:rPr>
              <w:t>System update that comment</w:t>
            </w:r>
            <w:r w:rsidR="00B835CB">
              <w:rPr>
                <w:rFonts w:ascii="Consolas" w:eastAsia="Consolas" w:hAnsi="Consolas"/>
              </w:rPr>
              <w:t>s</w:t>
            </w:r>
            <w:r w:rsidRPr="35EB9BFA">
              <w:rPr>
                <w:rFonts w:ascii="Consolas" w:eastAsia="Consolas" w:hAnsi="Consolas"/>
              </w:rPr>
              <w:t xml:space="preserve"> to all other </w:t>
            </w:r>
            <w:r w:rsidR="4A98277E" w:rsidRPr="4A98277E">
              <w:rPr>
                <w:rFonts w:ascii="Consolas" w:eastAsia="Consolas" w:hAnsi="Consolas"/>
              </w:rPr>
              <w:t>viewer</w:t>
            </w:r>
            <w:r w:rsidR="00B835CB">
              <w:rPr>
                <w:rFonts w:ascii="Consolas" w:eastAsia="Consolas" w:hAnsi="Consolas"/>
              </w:rPr>
              <w:t>s</w:t>
            </w:r>
            <w:r w:rsidR="4A98277E" w:rsidRPr="4A98277E">
              <w:rPr>
                <w:rFonts w:ascii="Consolas" w:eastAsia="Consolas" w:hAnsi="Consolas"/>
              </w:rPr>
              <w:t xml:space="preserve"> and the admin</w:t>
            </w:r>
          </w:p>
        </w:tc>
      </w:tr>
      <w:tr w:rsidR="001D6A29" w14:paraId="6538BC7A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0E72" w14:textId="77777777" w:rsidR="001D6A29" w:rsidRDefault="001D6A29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DC7B" w14:textId="6DB0E971" w:rsidR="00AE3343" w:rsidRDefault="00AE3343" w:rsidP="00AE3343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</w:t>
            </w:r>
            <w:r w:rsidR="00A437D1">
              <w:rPr>
                <w:b/>
              </w:rPr>
              <w:t xml:space="preserve">comment </w:t>
            </w:r>
            <w:r>
              <w:rPr>
                <w:b/>
              </w:rPr>
              <w:t>because of the internet connection</w:t>
            </w:r>
          </w:p>
          <w:p w14:paraId="162D8DDD" w14:textId="4B370861" w:rsidR="001D6A29" w:rsidRDefault="00F05733" w:rsidP="009847E7">
            <w:pPr>
              <w:pStyle w:val="ListParagraph"/>
              <w:numPr>
                <w:ilvl w:val="0"/>
                <w:numId w:val="36"/>
              </w:numPr>
            </w:pPr>
            <w:r>
              <w:t>At #</w:t>
            </w:r>
            <w:r w:rsidR="00662A9D">
              <w:t>2, the user</w:t>
            </w:r>
            <w:r w:rsidR="00673F1E">
              <w:t>’s internet connection is slow.</w:t>
            </w:r>
          </w:p>
          <w:p w14:paraId="73D8F4EA" w14:textId="0373D59C" w:rsidR="00673F1E" w:rsidRPr="00F05733" w:rsidRDefault="00B835CB" w:rsidP="009847E7">
            <w:pPr>
              <w:pStyle w:val="ListParagraph"/>
              <w:numPr>
                <w:ilvl w:val="0"/>
                <w:numId w:val="36"/>
              </w:numPr>
            </w:pPr>
            <w:r>
              <w:t>The s</w:t>
            </w:r>
            <w:r w:rsidR="0091037C">
              <w:t xml:space="preserve">ystem </w:t>
            </w:r>
            <w:r w:rsidR="00DC1F71">
              <w:t>notices an error message ‘The comment is not sent</w:t>
            </w:r>
            <w:r w:rsidR="00B127AB">
              <w:t>.</w:t>
            </w:r>
          </w:p>
        </w:tc>
      </w:tr>
      <w:tr w:rsidR="001D6A29" w14:paraId="41475953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7DBE" w14:textId="77777777" w:rsidR="001D6A29" w:rsidRDefault="001D6A29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D1AB" w14:textId="1DDC1CCC" w:rsidR="001D6A29" w:rsidRDefault="00B835CB">
            <w:r>
              <w:t>The u</w:t>
            </w:r>
            <w:r w:rsidR="00DE10F3">
              <w:t xml:space="preserve">ser </w:t>
            </w:r>
            <w:r w:rsidR="00B37ED8">
              <w:t>has</w:t>
            </w:r>
            <w:r w:rsidR="00DE10F3">
              <w:t xml:space="preserve"> al</w:t>
            </w:r>
            <w:r w:rsidR="003F78C5">
              <w:t>ready access</w:t>
            </w:r>
            <w:r w:rsidR="00B37ED8">
              <w:t>ed</w:t>
            </w:r>
            <w:r w:rsidR="00C75819">
              <w:t xml:space="preserve"> </w:t>
            </w:r>
            <w:r w:rsidR="004417D0">
              <w:t xml:space="preserve">the </w:t>
            </w:r>
            <w:r w:rsidR="002408AB">
              <w:t>movie page.</w:t>
            </w:r>
          </w:p>
        </w:tc>
      </w:tr>
      <w:tr w:rsidR="001D6A29" w14:paraId="71836980" w14:textId="77777777" w:rsidTr="001D6A2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9493" w14:textId="77777777" w:rsidR="001D6A29" w:rsidRDefault="001D6A29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ED" w14:textId="67622670" w:rsidR="001D6A29" w:rsidRDefault="002408AB">
            <w:r>
              <w:t>User comment</w:t>
            </w:r>
            <w:r w:rsidR="00B835CB">
              <w:t>s</w:t>
            </w:r>
            <w:r w:rsidR="0023028F">
              <w:t xml:space="preserve"> </w:t>
            </w:r>
            <w:r w:rsidR="00EE77D4">
              <w:t>will be check</w:t>
            </w:r>
            <w:r w:rsidR="00B835CB">
              <w:t>ed</w:t>
            </w:r>
            <w:r w:rsidR="00EE77D4">
              <w:t xml:space="preserve"> to ensure </w:t>
            </w:r>
            <w:r w:rsidR="7D2CE6FF">
              <w:t xml:space="preserve">they do </w:t>
            </w:r>
            <w:r w:rsidR="00D8047E">
              <w:t>not</w:t>
            </w:r>
            <w:r w:rsidR="0020486B">
              <w:t xml:space="preserve"> violate </w:t>
            </w:r>
            <w:r w:rsidR="00E05E11">
              <w:t>community po</w:t>
            </w:r>
            <w:r w:rsidR="00C85E03">
              <w:t>licies</w:t>
            </w:r>
            <w:r w:rsidR="009711AF">
              <w:t>.</w:t>
            </w:r>
          </w:p>
        </w:tc>
      </w:tr>
    </w:tbl>
    <w:p w14:paraId="74F38DFE" w14:textId="0CDD7F32" w:rsidR="001D6A29" w:rsidRDefault="001D6A29" w:rsidP="001D6A29"/>
    <w:p w14:paraId="28655145" w14:textId="3C40FA96" w:rsidR="0074437A" w:rsidRPr="00F97112" w:rsidRDefault="0074437A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31" w:name="_Toc106653459"/>
      <w:r w:rsidRPr="00F97112">
        <w:rPr>
          <w:rFonts w:ascii="Arial" w:hAnsi="Arial" w:cs="Arial"/>
        </w:rPr>
        <w:t>Use-case: Film</w:t>
      </w:r>
      <w:r w:rsidR="00B835CB">
        <w:t>-</w:t>
      </w:r>
      <w:r w:rsidRPr="00F97112">
        <w:rPr>
          <w:rFonts w:ascii="Arial" w:hAnsi="Arial" w:cs="Arial"/>
        </w:rPr>
        <w:t>like count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4437A" w14:paraId="1DA84061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9B9A" w14:textId="77777777" w:rsidR="0074437A" w:rsidRDefault="0074437A" w:rsidP="0094434F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2EC6" w14:textId="282538EB" w:rsidR="0074437A" w:rsidRDefault="006807A1" w:rsidP="0094434F">
            <w:r>
              <w:t>Movie</w:t>
            </w:r>
            <w:r w:rsidR="00B835CB">
              <w:t>s are</w:t>
            </w:r>
            <w:r>
              <w:t xml:space="preserve"> like </w:t>
            </w:r>
            <w:r w:rsidR="7195A64F">
              <w:t>buttons</w:t>
            </w:r>
          </w:p>
        </w:tc>
      </w:tr>
      <w:tr w:rsidR="0074437A" w14:paraId="1A7FC7DE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8E52" w14:textId="77777777" w:rsidR="0074437A" w:rsidRDefault="0074437A" w:rsidP="0094434F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CBC3" w14:textId="32766608" w:rsidR="0074437A" w:rsidRDefault="00485FD8" w:rsidP="0094434F">
            <w:r>
              <w:rPr>
                <w:iCs/>
              </w:rPr>
              <w:t xml:space="preserve">Allowing a user to </w:t>
            </w:r>
            <w:r w:rsidR="009F2345">
              <w:rPr>
                <w:iCs/>
              </w:rPr>
              <w:t>react to the</w:t>
            </w:r>
            <w:r>
              <w:rPr>
                <w:iCs/>
              </w:rPr>
              <w:t xml:space="preserve"> film.</w:t>
            </w:r>
          </w:p>
        </w:tc>
      </w:tr>
      <w:tr w:rsidR="0074437A" w14:paraId="00D93971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42D3" w14:textId="77777777" w:rsidR="0074437A" w:rsidRDefault="0074437A" w:rsidP="0094434F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74D0" w14:textId="55A038F7" w:rsidR="0074437A" w:rsidRDefault="00EF20F4" w:rsidP="0094434F">
            <w:r>
              <w:t>User</w:t>
            </w:r>
          </w:p>
        </w:tc>
      </w:tr>
      <w:tr w:rsidR="0074437A" w14:paraId="26BA0366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D4A7E" w14:textId="77777777" w:rsidR="0074437A" w:rsidRDefault="0074437A" w:rsidP="0094434F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7235" w14:textId="3F37FAE7" w:rsidR="0074437A" w:rsidRDefault="004417D0" w:rsidP="005266CA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7F01BE15">
              <w:t xml:space="preserve">ser liked a </w:t>
            </w:r>
            <w:r w:rsidR="07E90F93">
              <w:t>film</w:t>
            </w:r>
            <w:r w:rsidR="7F01BE15">
              <w:t xml:space="preserve"> and select the thumps up button below </w:t>
            </w:r>
          </w:p>
          <w:p w14:paraId="3E76EE2C" w14:textId="2318DBA0" w:rsidR="0074437A" w:rsidRDefault="3F03665E" w:rsidP="005266CA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0D748E">
              <w:t xml:space="preserve">The liked </w:t>
            </w:r>
            <w:r w:rsidR="658C85AF" w:rsidRPr="000D748E">
              <w:t xml:space="preserve">count </w:t>
            </w:r>
            <w:r w:rsidR="4BE7E8B2" w:rsidRPr="000D748E">
              <w:t>increases</w:t>
            </w:r>
          </w:p>
          <w:p w14:paraId="699F7E37" w14:textId="2AB7163B" w:rsidR="0074437A" w:rsidRDefault="65478EC0" w:rsidP="005266CA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0D748E">
              <w:t xml:space="preserve">Liked count will update to all </w:t>
            </w:r>
            <w:r w:rsidR="21507E1E" w:rsidRPr="000D748E">
              <w:t>user</w:t>
            </w:r>
            <w:r w:rsidR="00B835CB" w:rsidRPr="000D748E">
              <w:t>s</w:t>
            </w:r>
            <w:r w:rsidR="21507E1E" w:rsidRPr="000D748E">
              <w:t xml:space="preserve"> current</w:t>
            </w:r>
            <w:r w:rsidR="621775E2" w:rsidRPr="000D748E">
              <w:t>ly viewing the</w:t>
            </w:r>
            <w:r w:rsidR="21507E1E" w:rsidRPr="000D748E">
              <w:t xml:space="preserve"> </w:t>
            </w:r>
            <w:r w:rsidR="393412EC" w:rsidRPr="000D748E">
              <w:t>page</w:t>
            </w:r>
            <w:r w:rsidR="393412EC" w:rsidRPr="393412EC">
              <w:rPr>
                <w:rFonts w:ascii="Consolas" w:eastAsia="Consolas" w:hAnsi="Consolas"/>
              </w:rPr>
              <w:t xml:space="preserve"> </w:t>
            </w:r>
          </w:p>
        </w:tc>
      </w:tr>
      <w:tr w:rsidR="0074437A" w14:paraId="6652F355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2224" w14:textId="77777777" w:rsidR="0074437A" w:rsidRDefault="0074437A" w:rsidP="0094434F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21A8" w14:textId="049670E2" w:rsidR="0074437A" w:rsidRDefault="00E87098" w:rsidP="00E87098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The user cannot like </w:t>
            </w:r>
            <w:r w:rsidR="007734DE">
              <w:rPr>
                <w:b/>
              </w:rPr>
              <w:t>more than 1 time.</w:t>
            </w:r>
          </w:p>
          <w:p w14:paraId="42E43F35" w14:textId="5F5D1914" w:rsidR="007734DE" w:rsidRDefault="002D2361" w:rsidP="009847E7">
            <w:pPr>
              <w:pStyle w:val="ListParagraph"/>
              <w:numPr>
                <w:ilvl w:val="0"/>
                <w:numId w:val="38"/>
              </w:numPr>
            </w:pPr>
            <w:r>
              <w:t xml:space="preserve">At #1, </w:t>
            </w:r>
            <w:r w:rsidR="00C55A06">
              <w:t xml:space="preserve">the user can only press </w:t>
            </w:r>
            <w:r w:rsidR="00B835CB">
              <w:t xml:space="preserve">the </w:t>
            </w:r>
            <w:r w:rsidR="005A7CEC">
              <w:t>‘like’ button one time.</w:t>
            </w:r>
          </w:p>
          <w:p w14:paraId="1727A0DD" w14:textId="01C35AA1" w:rsidR="005A7CEC" w:rsidRPr="001A4BB1" w:rsidRDefault="00B835CB" w:rsidP="009847E7">
            <w:pPr>
              <w:pStyle w:val="ListParagraph"/>
              <w:numPr>
                <w:ilvl w:val="0"/>
                <w:numId w:val="38"/>
              </w:numPr>
            </w:pPr>
            <w:r>
              <w:t>If t</w:t>
            </w:r>
            <w:r w:rsidR="00A86FAD">
              <w:t xml:space="preserve">he user presses again, </w:t>
            </w:r>
            <w:r w:rsidR="00945ECA">
              <w:t xml:space="preserve">the system </w:t>
            </w:r>
            <w:r w:rsidR="00E33ACE">
              <w:t>will</w:t>
            </w:r>
            <w:r>
              <w:t xml:space="preserve"> </w:t>
            </w:r>
            <w:r w:rsidR="00E33ACE">
              <w:t>unlike the film.</w:t>
            </w:r>
          </w:p>
        </w:tc>
      </w:tr>
      <w:tr w:rsidR="0074437A" w14:paraId="4FA7E0AB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F4CC" w14:textId="77777777" w:rsidR="0074437A" w:rsidRDefault="0074437A" w:rsidP="0094434F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05AF" w14:textId="6E0D5B62" w:rsidR="0074437A" w:rsidRDefault="00B835CB" w:rsidP="0094434F">
            <w:r>
              <w:t>The u</w:t>
            </w:r>
            <w:r w:rsidR="003B5119">
              <w:t xml:space="preserve">ser has already accessed </w:t>
            </w:r>
            <w:r>
              <w:t xml:space="preserve">the </w:t>
            </w:r>
            <w:r w:rsidR="003B5119">
              <w:t>movie page.</w:t>
            </w:r>
          </w:p>
        </w:tc>
      </w:tr>
      <w:tr w:rsidR="0074437A" w14:paraId="255DD79C" w14:textId="77777777" w:rsidTr="0094434F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CEA5" w14:textId="77777777" w:rsidR="0074437A" w:rsidRDefault="0074437A" w:rsidP="0094434F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7791" w14:textId="3B7DD187" w:rsidR="0074437A" w:rsidRDefault="56E3D303" w:rsidP="0094434F">
            <w:r>
              <w:t xml:space="preserve">Users liked </w:t>
            </w:r>
            <w:r w:rsidR="3CCD61D4">
              <w:t>the</w:t>
            </w:r>
            <w:r>
              <w:t xml:space="preserve"> movie</w:t>
            </w:r>
            <w:r w:rsidR="613A18C5">
              <w:t xml:space="preserve"> and the like </w:t>
            </w:r>
            <w:r w:rsidR="58BDA9E7">
              <w:t xml:space="preserve">count </w:t>
            </w:r>
            <w:r w:rsidR="7B05D645">
              <w:t>increased</w:t>
            </w:r>
          </w:p>
        </w:tc>
      </w:tr>
    </w:tbl>
    <w:p w14:paraId="488298E7" w14:textId="1EE1630E" w:rsidR="0074437A" w:rsidRDefault="0074437A" w:rsidP="0074437A"/>
    <w:p w14:paraId="47A1D4CC" w14:textId="372ADE97" w:rsidR="0074437A" w:rsidRPr="00F97112" w:rsidRDefault="0074437A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32" w:name="_Toc106653460"/>
      <w:r w:rsidRPr="00F97112">
        <w:rPr>
          <w:rFonts w:ascii="Arial" w:hAnsi="Arial" w:cs="Arial"/>
        </w:rPr>
        <w:t xml:space="preserve">Use-case: </w:t>
      </w:r>
      <w:r w:rsidR="00FB58A8" w:rsidRPr="00F97112">
        <w:rPr>
          <w:rFonts w:ascii="Arial" w:hAnsi="Arial" w:cs="Arial"/>
        </w:rPr>
        <w:t>Top movie charts/ most popular now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B58A8" w14:paraId="5BDDE775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A072" w14:textId="77777777" w:rsidR="00FB58A8" w:rsidRDefault="00FB58A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1ED7" w14:textId="5390066A" w:rsidR="00FB58A8" w:rsidRDefault="002C6E7E">
            <w:r>
              <w:t>Chart</w:t>
            </w:r>
            <w:r w:rsidR="00DC5565">
              <w:t>s about most popular movies.</w:t>
            </w:r>
          </w:p>
        </w:tc>
      </w:tr>
      <w:tr w:rsidR="00FB58A8" w14:paraId="6A1936CA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6D09" w14:textId="77777777" w:rsidR="00FB58A8" w:rsidRDefault="00FB58A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E3EF" w14:textId="61A14410" w:rsidR="00FB58A8" w:rsidRDefault="00884F39">
            <w:r>
              <w:t xml:space="preserve">Show at homepage chart and list </w:t>
            </w:r>
            <w:r w:rsidR="00B835CB">
              <w:t xml:space="preserve">an </w:t>
            </w:r>
            <w:r>
              <w:t>upcoming and most popular movie</w:t>
            </w:r>
          </w:p>
        </w:tc>
      </w:tr>
      <w:tr w:rsidR="00FB58A8" w14:paraId="64260D19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E3F5" w14:textId="77777777" w:rsidR="00FB58A8" w:rsidRDefault="00FB58A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285" w14:textId="34CD1E89" w:rsidR="00FB58A8" w:rsidRDefault="00EF271B">
            <w:r>
              <w:t>User</w:t>
            </w:r>
          </w:p>
        </w:tc>
      </w:tr>
      <w:tr w:rsidR="00FB58A8" w14:paraId="7DCF1D67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6E8C" w14:textId="77777777" w:rsidR="00FB58A8" w:rsidRDefault="00FB58A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EB55" w14:textId="25C24081" w:rsidR="00884F39" w:rsidRDefault="004417D0" w:rsidP="005266CA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eastAsiaTheme="minorEastAsia"/>
              </w:rPr>
            </w:pPr>
            <w:r>
              <w:t>The u</w:t>
            </w:r>
            <w:r w:rsidR="7E24A7FD">
              <w:t xml:space="preserve">ser </w:t>
            </w:r>
            <w:r w:rsidR="2176BE05">
              <w:t>select</w:t>
            </w:r>
            <w:r w:rsidR="00B835CB">
              <w:t>s</w:t>
            </w:r>
            <w:r w:rsidR="72B626C4">
              <w:t xml:space="preserve"> the </w:t>
            </w:r>
            <w:r w:rsidR="395A52D3">
              <w:t>top movie</w:t>
            </w:r>
            <w:r w:rsidR="47BAE667">
              <w:t xml:space="preserve"> charts</w:t>
            </w:r>
            <w:r w:rsidR="3C4C652E">
              <w:t xml:space="preserve"> tab</w:t>
            </w:r>
          </w:p>
          <w:p w14:paraId="578AAB01" w14:textId="0B2EBB0B" w:rsidR="00FB58A8" w:rsidRDefault="004417D0" w:rsidP="005266CA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The s</w:t>
            </w:r>
            <w:r w:rsidR="46A2AAF0" w:rsidRPr="00F16969">
              <w:t xml:space="preserve">ystem will send the </w:t>
            </w:r>
            <w:r w:rsidR="69F4C0F7" w:rsidRPr="00F16969">
              <w:t xml:space="preserve">user to </w:t>
            </w:r>
            <w:r w:rsidR="0D46D6FF" w:rsidRPr="00F16969">
              <w:t xml:space="preserve">the chart </w:t>
            </w:r>
            <w:r w:rsidR="4994BD4B" w:rsidRPr="00F16969">
              <w:t>page</w:t>
            </w:r>
            <w:r w:rsidR="3EF9809A" w:rsidRPr="00F16969">
              <w:t xml:space="preserve"> viewing the</w:t>
            </w:r>
            <w:r w:rsidR="523F589B" w:rsidRPr="00F16969">
              <w:t xml:space="preserve"> </w:t>
            </w:r>
            <w:r w:rsidR="4C86CFA6" w:rsidRPr="00F16969">
              <w:t>chart</w:t>
            </w:r>
          </w:p>
        </w:tc>
      </w:tr>
      <w:tr w:rsidR="00FB58A8" w14:paraId="7453B27D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E2AB" w14:textId="77777777" w:rsidR="00FB58A8" w:rsidRDefault="00FB58A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35B1" w14:textId="458AC65F" w:rsidR="00FB58A8" w:rsidRDefault="00945699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550C05">
              <w:rPr>
                <w:b/>
              </w:rPr>
              <w:t xml:space="preserve">The user </w:t>
            </w:r>
            <w:r w:rsidR="002B6538">
              <w:rPr>
                <w:b/>
              </w:rPr>
              <w:t xml:space="preserve">can view the chart </w:t>
            </w:r>
            <w:r w:rsidR="00331F2B">
              <w:rPr>
                <w:b/>
              </w:rPr>
              <w:t xml:space="preserve">from many types of </w:t>
            </w:r>
            <w:r w:rsidR="3DEFFA2C" w:rsidRPr="3A615E91">
              <w:rPr>
                <w:b/>
                <w:bCs/>
              </w:rPr>
              <w:t>charts</w:t>
            </w:r>
          </w:p>
          <w:p w14:paraId="7CAF8379" w14:textId="71E78832" w:rsidR="00331F2B" w:rsidRPr="00331F2B" w:rsidRDefault="00331F2B" w:rsidP="009847E7">
            <w:pPr>
              <w:pStyle w:val="ListParagraph"/>
              <w:numPr>
                <w:ilvl w:val="0"/>
                <w:numId w:val="40"/>
              </w:numPr>
            </w:pPr>
            <w:r>
              <w:t xml:space="preserve">At #2, the </w:t>
            </w:r>
            <w:r w:rsidR="00F55D0F">
              <w:t xml:space="preserve">user can select </w:t>
            </w:r>
            <w:r w:rsidR="0087102E">
              <w:t>many types of charts</w:t>
            </w:r>
            <w:r w:rsidR="0040030D">
              <w:t xml:space="preserve"> such as bar chart</w:t>
            </w:r>
            <w:r w:rsidR="00B835CB">
              <w:t>s</w:t>
            </w:r>
            <w:r w:rsidR="0040030D">
              <w:t xml:space="preserve">, </w:t>
            </w:r>
            <w:r w:rsidR="001018D8">
              <w:t>column chart</w:t>
            </w:r>
            <w:r w:rsidR="00B835CB">
              <w:t>s</w:t>
            </w:r>
            <w:r w:rsidR="001018D8">
              <w:t>, pie chart</w:t>
            </w:r>
            <w:r w:rsidR="00B835CB">
              <w:t>s</w:t>
            </w:r>
            <w:r w:rsidR="001018D8">
              <w:t xml:space="preserve">, </w:t>
            </w:r>
            <w:r w:rsidR="00B835CB">
              <w:t xml:space="preserve">and </w:t>
            </w:r>
            <w:r w:rsidR="00D12B92">
              <w:t>line chart</w:t>
            </w:r>
            <w:r w:rsidR="00982688">
              <w:t>s</w:t>
            </w:r>
            <w:r w:rsidR="00D12B92">
              <w:t>.</w:t>
            </w:r>
          </w:p>
        </w:tc>
      </w:tr>
      <w:tr w:rsidR="00FB58A8" w14:paraId="444AB302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573A" w14:textId="77777777" w:rsidR="00FB58A8" w:rsidRDefault="00FB58A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229E" w14:textId="4DDB6E84" w:rsidR="00FB58A8" w:rsidRDefault="00982688">
            <w:r>
              <w:t>The u</w:t>
            </w:r>
            <w:r w:rsidR="00D8184A">
              <w:t>ser</w:t>
            </w:r>
            <w:r w:rsidR="00B837B2">
              <w:t xml:space="preserve"> has</w:t>
            </w:r>
            <w:r w:rsidR="00D8184A">
              <w:t xml:space="preserve"> already access</w:t>
            </w:r>
            <w:r w:rsidR="00B837B2">
              <w:t>ed</w:t>
            </w:r>
            <w:r w:rsidR="00D8184A">
              <w:t xml:space="preserve"> </w:t>
            </w:r>
            <w:r w:rsidR="4E4E6D19">
              <w:t>the</w:t>
            </w:r>
            <w:r w:rsidR="00D8184A">
              <w:t xml:space="preserve"> homepage at </w:t>
            </w:r>
            <w:bookmarkStart w:id="33" w:name="_Int_cuj9j2dd"/>
            <w:r w:rsidR="00D8184A">
              <w:t>www.usflix.net</w:t>
            </w:r>
            <w:bookmarkEnd w:id="33"/>
          </w:p>
        </w:tc>
      </w:tr>
      <w:tr w:rsidR="00FB58A8" w14:paraId="39F4FCB0" w14:textId="77777777" w:rsidTr="00FB58A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22A1" w14:textId="77777777" w:rsidR="00FB58A8" w:rsidRDefault="00FB58A8">
            <w:r>
              <w:lastRenderedPageBreak/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383B" w14:textId="043840FB" w:rsidR="00FB58A8" w:rsidRDefault="001D27E5">
            <w:r>
              <w:t>User</w:t>
            </w:r>
            <w:r w:rsidR="000C64F4">
              <w:t>s</w:t>
            </w:r>
            <w:r>
              <w:t xml:space="preserve"> can </w:t>
            </w:r>
            <w:r w:rsidR="005D64C4">
              <w:t>view</w:t>
            </w:r>
            <w:r w:rsidR="000E5E20">
              <w:t xml:space="preserve"> </w:t>
            </w:r>
            <w:r w:rsidR="5C5C2709">
              <w:t xml:space="preserve">the </w:t>
            </w:r>
            <w:r w:rsidR="00256620">
              <w:t xml:space="preserve">most popular </w:t>
            </w:r>
            <w:r w:rsidR="00071D84">
              <w:t>movie</w:t>
            </w:r>
            <w:r w:rsidR="000C64F4">
              <w:t>s</w:t>
            </w:r>
            <w:r w:rsidR="00B72C23">
              <w:t xml:space="preserve"> </w:t>
            </w:r>
            <w:r w:rsidR="0096622E" w:rsidRPr="0096622E">
              <w:t>available</w:t>
            </w:r>
            <w:r w:rsidR="0096622E">
              <w:t xml:space="preserve"> on </w:t>
            </w:r>
            <w:r w:rsidR="000C64F4">
              <w:t xml:space="preserve">the </w:t>
            </w:r>
            <w:r w:rsidR="0096622E">
              <w:t>website</w:t>
            </w:r>
          </w:p>
        </w:tc>
      </w:tr>
    </w:tbl>
    <w:p w14:paraId="02AA1CA7" w14:textId="73E382BC" w:rsidR="00FB58A8" w:rsidRDefault="00FB58A8" w:rsidP="00FB58A8"/>
    <w:p w14:paraId="7A1B5809" w14:textId="0C1370EE" w:rsidR="00FB58A8" w:rsidRPr="00F97112" w:rsidRDefault="00FB58A8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34" w:name="_Toc106653461"/>
      <w:r w:rsidRPr="00F97112">
        <w:rPr>
          <w:rFonts w:ascii="Arial" w:hAnsi="Arial" w:cs="Arial"/>
        </w:rPr>
        <w:t xml:space="preserve">Use-case: </w:t>
      </w:r>
      <w:r w:rsidR="00C84584" w:rsidRPr="00F97112">
        <w:rPr>
          <w:rFonts w:ascii="Arial" w:hAnsi="Arial" w:cs="Arial"/>
        </w:rPr>
        <w:t xml:space="preserve">Release calendar for </w:t>
      </w:r>
      <w:r w:rsidR="000C64F4">
        <w:rPr>
          <w:rFonts w:ascii="Arial" w:hAnsi="Arial" w:cs="Arial"/>
        </w:rPr>
        <w:t xml:space="preserve">the </w:t>
      </w:r>
      <w:r w:rsidR="00C84584" w:rsidRPr="00F97112">
        <w:rPr>
          <w:rFonts w:ascii="Arial" w:hAnsi="Arial" w:cs="Arial"/>
        </w:rPr>
        <w:t xml:space="preserve">upcoming film from </w:t>
      </w:r>
      <w:r w:rsidR="000C64F4">
        <w:rPr>
          <w:rFonts w:ascii="Arial" w:hAnsi="Arial" w:cs="Arial"/>
        </w:rPr>
        <w:t xml:space="preserve">the </w:t>
      </w:r>
      <w:r w:rsidR="00C84584" w:rsidRPr="00F97112">
        <w:rPr>
          <w:rFonts w:ascii="Arial" w:hAnsi="Arial" w:cs="Arial"/>
        </w:rPr>
        <w:t>theater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84584" w14:paraId="038FDBED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E2E9" w14:textId="77777777" w:rsidR="00C84584" w:rsidRDefault="00C84584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C323" w14:textId="60E02337" w:rsidR="00C84584" w:rsidRDefault="406EAC6D">
            <w:r>
              <w:t xml:space="preserve">A release </w:t>
            </w:r>
            <w:r w:rsidR="3C1F67AC">
              <w:t xml:space="preserve">calendar for </w:t>
            </w:r>
            <w:r w:rsidR="713C2EE6">
              <w:t>upcoming film</w:t>
            </w:r>
            <w:r w:rsidR="00B835CB">
              <w:t>s</w:t>
            </w:r>
            <w:r w:rsidR="713C2EE6">
              <w:t xml:space="preserve"> from </w:t>
            </w:r>
            <w:r w:rsidR="000C64F4">
              <w:t xml:space="preserve">the </w:t>
            </w:r>
            <w:r w:rsidR="713C2EE6">
              <w:t>theater</w:t>
            </w:r>
          </w:p>
        </w:tc>
      </w:tr>
      <w:tr w:rsidR="00C84584" w14:paraId="1513C440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CE24" w14:textId="77777777" w:rsidR="00C84584" w:rsidRDefault="00C84584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1A04" w14:textId="2255C6CE" w:rsidR="00C84584" w:rsidRDefault="000E7180">
            <w:bookmarkStart w:id="35" w:name="_Int_WPUawzgo"/>
            <w:r w:rsidRPr="00EE6F4F">
              <w:rPr>
                <w:iCs/>
                <w:lang w:val="vi-VN"/>
              </w:rPr>
              <w:t>Showing</w:t>
            </w:r>
            <w:bookmarkEnd w:id="35"/>
            <w:r w:rsidRPr="00EE6F4F">
              <w:rPr>
                <w:iCs/>
                <w:lang w:val="vi-VN"/>
              </w:rPr>
              <w:t xml:space="preserve"> the </w:t>
            </w:r>
            <w:bookmarkStart w:id="36" w:name="_Int_Up7qI85p"/>
            <w:r w:rsidRPr="00EE6F4F">
              <w:rPr>
                <w:iCs/>
                <w:lang w:val="vi-VN"/>
              </w:rPr>
              <w:t>most</w:t>
            </w:r>
            <w:bookmarkEnd w:id="36"/>
            <w:r w:rsidRPr="00EE6F4F">
              <w:rPr>
                <w:iCs/>
                <w:lang w:val="vi-VN"/>
              </w:rPr>
              <w:t xml:space="preserve"> </w:t>
            </w:r>
            <w:bookmarkStart w:id="37" w:name="_Int_xBAKrCxn"/>
            <w:r w:rsidRPr="00EE6F4F">
              <w:rPr>
                <w:iCs/>
                <w:lang w:val="vi-VN"/>
              </w:rPr>
              <w:t>popular</w:t>
            </w:r>
            <w:bookmarkEnd w:id="37"/>
            <w:r w:rsidRPr="00EE6F4F">
              <w:rPr>
                <w:iCs/>
                <w:lang w:val="vi-VN"/>
              </w:rPr>
              <w:t xml:space="preserve"> </w:t>
            </w:r>
            <w:bookmarkStart w:id="38" w:name="_Int_LmkP6Um9"/>
            <w:r w:rsidRPr="00EE6F4F">
              <w:rPr>
                <w:iCs/>
                <w:lang w:val="vi-VN"/>
              </w:rPr>
              <w:t>movies</w:t>
            </w:r>
            <w:bookmarkEnd w:id="38"/>
            <w:r w:rsidRPr="00EE6F4F">
              <w:rPr>
                <w:iCs/>
                <w:lang w:val="vi-VN"/>
              </w:rPr>
              <w:t xml:space="preserve"> </w:t>
            </w:r>
            <w:bookmarkStart w:id="39" w:name="_Int_CLmeldJs"/>
            <w:r w:rsidRPr="00EE6F4F">
              <w:rPr>
                <w:iCs/>
                <w:lang w:val="vi-VN"/>
              </w:rPr>
              <w:t>at</w:t>
            </w:r>
            <w:bookmarkEnd w:id="39"/>
            <w:r w:rsidRPr="00EE6F4F">
              <w:rPr>
                <w:iCs/>
                <w:lang w:val="vi-VN"/>
              </w:rPr>
              <w:t xml:space="preserve"> the </w:t>
            </w:r>
            <w:bookmarkStart w:id="40" w:name="_Int_lsfHAAA2"/>
            <w:r w:rsidRPr="00EE6F4F">
              <w:rPr>
                <w:iCs/>
                <w:lang w:val="vi-VN"/>
              </w:rPr>
              <w:t>moment</w:t>
            </w:r>
            <w:bookmarkEnd w:id="40"/>
            <w:r>
              <w:rPr>
                <w:iCs/>
              </w:rPr>
              <w:t>.</w:t>
            </w:r>
          </w:p>
        </w:tc>
      </w:tr>
      <w:tr w:rsidR="00C84584" w14:paraId="1D0E24A6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98F4" w14:textId="77777777" w:rsidR="00C84584" w:rsidRDefault="00C84584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89FB" w14:textId="496D00A7" w:rsidR="00C84584" w:rsidRDefault="33A2F8CE">
            <w:r>
              <w:t>User</w:t>
            </w:r>
          </w:p>
        </w:tc>
      </w:tr>
      <w:tr w:rsidR="00C84584" w14:paraId="42495874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AC34" w14:textId="77777777" w:rsidR="00C84584" w:rsidRDefault="00C84584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97AC" w14:textId="53FBD2D4" w:rsidR="00C84584" w:rsidRDefault="33B7CA12" w:rsidP="005266CA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eastAsiaTheme="minorEastAsia"/>
              </w:rPr>
            </w:pPr>
            <w:r>
              <w:t xml:space="preserve">Select the release calendar tab </w:t>
            </w:r>
          </w:p>
          <w:p w14:paraId="1B389CED" w14:textId="3C372743" w:rsidR="00C84584" w:rsidRDefault="000C64F4" w:rsidP="005266CA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Consolas" w:eastAsia="Consolas" w:hAnsi="Consolas" w:cs="Consolas"/>
              </w:rPr>
              <w:t>The s</w:t>
            </w:r>
            <w:r w:rsidR="33B7CA12" w:rsidRPr="33B7CA12">
              <w:rPr>
                <w:rFonts w:ascii="Consolas" w:eastAsia="Consolas" w:hAnsi="Consolas" w:cs="Consolas"/>
              </w:rPr>
              <w:t xml:space="preserve">ystem </w:t>
            </w:r>
            <w:r w:rsidR="33B7CA12" w:rsidRPr="490314B8">
              <w:rPr>
                <w:rFonts w:ascii="Consolas" w:eastAsia="Consolas" w:hAnsi="Consolas" w:cs="Consolas"/>
              </w:rPr>
              <w:t>sends</w:t>
            </w:r>
            <w:r w:rsidR="33B7CA12" w:rsidRPr="33B7CA12">
              <w:rPr>
                <w:rFonts w:ascii="Consolas" w:eastAsia="Consolas" w:hAnsi="Consolas" w:cs="Consolas"/>
              </w:rPr>
              <w:t xml:space="preserve"> the user to the </w:t>
            </w:r>
            <w:r w:rsidR="33B7CA12" w:rsidRPr="05538BB6">
              <w:rPr>
                <w:rFonts w:ascii="Consolas" w:eastAsia="Consolas" w:hAnsi="Consolas" w:cs="Consolas"/>
              </w:rPr>
              <w:t>calendar</w:t>
            </w:r>
            <w:r w:rsidR="33B7CA12" w:rsidRPr="33B7CA12">
              <w:rPr>
                <w:rFonts w:ascii="Consolas" w:eastAsia="Consolas" w:hAnsi="Consolas" w:cs="Consolas"/>
              </w:rPr>
              <w:t xml:space="preserve"> page viewing the </w:t>
            </w:r>
            <w:r w:rsidR="33B7CA12" w:rsidRPr="05538BB6">
              <w:rPr>
                <w:rFonts w:ascii="Consolas" w:eastAsia="Consolas" w:hAnsi="Consolas" w:cs="Consolas"/>
              </w:rPr>
              <w:t>calendar</w:t>
            </w:r>
          </w:p>
          <w:p w14:paraId="3F2272E4" w14:textId="6D4A2C6D" w:rsidR="00C84584" w:rsidRDefault="000C64F4" w:rsidP="005266CA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rPr>
                <w:rFonts w:ascii="Consolas" w:eastAsia="Consolas" w:hAnsi="Consolas" w:cs="Consolas"/>
              </w:rPr>
              <w:t>The u</w:t>
            </w:r>
            <w:r w:rsidR="34B4DB51" w:rsidRPr="34B4DB51">
              <w:rPr>
                <w:rFonts w:ascii="Consolas" w:eastAsia="Consolas" w:hAnsi="Consolas" w:cs="Consolas"/>
              </w:rPr>
              <w:t xml:space="preserve">ser </w:t>
            </w:r>
            <w:r w:rsidR="34B4DB51" w:rsidRPr="1B18EA29">
              <w:rPr>
                <w:rFonts w:ascii="Consolas" w:eastAsia="Consolas" w:hAnsi="Consolas" w:cs="Consolas"/>
              </w:rPr>
              <w:t>selects</w:t>
            </w:r>
            <w:r w:rsidR="34B4DB51" w:rsidRPr="34B4DB51">
              <w:rPr>
                <w:rFonts w:ascii="Consolas" w:eastAsia="Consolas" w:hAnsi="Consolas" w:cs="Consolas"/>
              </w:rPr>
              <w:t xml:space="preserve"> a</w:t>
            </w:r>
            <w:r w:rsidR="4B9B5EE0" w:rsidRPr="4B9B5EE0">
              <w:rPr>
                <w:rFonts w:ascii="Consolas" w:eastAsia="Consolas" w:hAnsi="Consolas" w:cs="Consolas"/>
              </w:rPr>
              <w:t xml:space="preserve"> day from the </w:t>
            </w:r>
            <w:r w:rsidR="71DF8742" w:rsidRPr="71DF8742">
              <w:rPr>
                <w:rFonts w:ascii="Consolas" w:eastAsia="Consolas" w:hAnsi="Consolas" w:cs="Consolas"/>
              </w:rPr>
              <w:t>calendar</w:t>
            </w:r>
          </w:p>
          <w:p w14:paraId="28FB0DB3" w14:textId="5197559F" w:rsidR="00C84584" w:rsidRDefault="5BD5C958" w:rsidP="005266CA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 w:rsidRPr="025EE8AA">
              <w:rPr>
                <w:rFonts w:ascii="Consolas" w:eastAsia="Consolas" w:hAnsi="Consolas" w:cs="Consolas"/>
              </w:rPr>
              <w:t>System show</w:t>
            </w:r>
            <w:r w:rsidR="000C64F4">
              <w:rPr>
                <w:rFonts w:ascii="Consolas" w:eastAsia="Consolas" w:hAnsi="Consolas" w:cs="Consolas"/>
              </w:rPr>
              <w:t>s</w:t>
            </w:r>
            <w:r w:rsidRPr="025EE8AA">
              <w:rPr>
                <w:rFonts w:ascii="Consolas" w:eastAsia="Consolas" w:hAnsi="Consolas" w:cs="Consolas"/>
              </w:rPr>
              <w:t xml:space="preserve"> which movie will be released that day</w:t>
            </w:r>
          </w:p>
        </w:tc>
      </w:tr>
      <w:tr w:rsidR="00C84584" w14:paraId="08CF94A5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3E79" w14:textId="77777777" w:rsidR="00C84584" w:rsidRDefault="00C84584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1D14" w14:textId="1E07F800" w:rsidR="00C84584" w:rsidRDefault="00D530C5">
            <w:pPr>
              <w:rPr>
                <w:b/>
              </w:rPr>
            </w:pPr>
            <w:r w:rsidRPr="00B74832">
              <w:rPr>
                <w:b/>
              </w:rPr>
              <w:t>Alternative flow 1:</w:t>
            </w:r>
            <w:r>
              <w:rPr>
                <w:b/>
              </w:rPr>
              <w:t xml:space="preserve"> </w:t>
            </w:r>
            <w:r w:rsidR="000C64F4">
              <w:rPr>
                <w:b/>
              </w:rPr>
              <w:t>The u</w:t>
            </w:r>
            <w:r w:rsidR="001D1A23">
              <w:rPr>
                <w:b/>
              </w:rPr>
              <w:t xml:space="preserve">ser can make a </w:t>
            </w:r>
            <w:r w:rsidR="00CD7AF6">
              <w:rPr>
                <w:b/>
              </w:rPr>
              <w:t>reminder when the next movie is coming</w:t>
            </w:r>
          </w:p>
          <w:p w14:paraId="4D1063C0" w14:textId="0334EA65" w:rsidR="00CD7AF6" w:rsidRPr="0050284D" w:rsidRDefault="0050284D" w:rsidP="009847E7">
            <w:pPr>
              <w:pStyle w:val="ListParagraph"/>
              <w:numPr>
                <w:ilvl w:val="0"/>
                <w:numId w:val="41"/>
              </w:numPr>
            </w:pPr>
            <w:r>
              <w:t xml:space="preserve">At #4, </w:t>
            </w:r>
            <w:r w:rsidR="000C64F4">
              <w:t xml:space="preserve">the </w:t>
            </w:r>
            <w:r>
              <w:t xml:space="preserve">user can </w:t>
            </w:r>
            <w:r w:rsidR="00786208">
              <w:t>save the date</w:t>
            </w:r>
            <w:r w:rsidR="001B557A">
              <w:t xml:space="preserve"> when the next movie is coming</w:t>
            </w:r>
            <w:r w:rsidR="00A04441">
              <w:t xml:space="preserve"> by </w:t>
            </w:r>
            <w:r w:rsidR="00237ADC">
              <w:t>clicking on the date</w:t>
            </w:r>
            <w:r w:rsidR="77E80939">
              <w:t>,</w:t>
            </w:r>
            <w:r w:rsidR="00237ADC">
              <w:t xml:space="preserve"> choos</w:t>
            </w:r>
            <w:r w:rsidR="000C64F4">
              <w:t>ing</w:t>
            </w:r>
            <w:r w:rsidR="00237ADC">
              <w:t xml:space="preserve"> the movie</w:t>
            </w:r>
            <w:r w:rsidR="000C64F4">
              <w:t>,</w:t>
            </w:r>
            <w:r w:rsidR="00237ADC">
              <w:t xml:space="preserve"> and mak</w:t>
            </w:r>
            <w:r w:rsidR="000C64F4">
              <w:t>ing</w:t>
            </w:r>
            <w:r w:rsidR="00237ADC">
              <w:t xml:space="preserve"> a reminder.</w:t>
            </w:r>
          </w:p>
        </w:tc>
      </w:tr>
      <w:tr w:rsidR="00C84584" w14:paraId="0C95FF48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33E4" w14:textId="77777777" w:rsidR="00C84584" w:rsidRDefault="00C84584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8347" w14:textId="2A03C32F" w:rsidR="00C84584" w:rsidRDefault="000C64F4">
            <w:r>
              <w:t>The u</w:t>
            </w:r>
            <w:r w:rsidR="17653C61">
              <w:t xml:space="preserve">ser at the </w:t>
            </w:r>
            <w:r w:rsidR="68A4A520">
              <w:t xml:space="preserve">home </w:t>
            </w:r>
            <w:r w:rsidR="008839EF">
              <w:t>page</w:t>
            </w:r>
          </w:p>
        </w:tc>
      </w:tr>
      <w:tr w:rsidR="00C84584" w14:paraId="42CAE8FA" w14:textId="77777777" w:rsidTr="00C8458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161" w14:textId="77777777" w:rsidR="00C84584" w:rsidRDefault="00C84584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773B" w14:textId="2882E41F" w:rsidR="00C84584" w:rsidRDefault="1B18EA29">
            <w:r>
              <w:t>Users</w:t>
            </w:r>
            <w:r w:rsidR="79240687">
              <w:t xml:space="preserve"> can see which film will be </w:t>
            </w:r>
            <w:r>
              <w:t>released</w:t>
            </w:r>
            <w:r w:rsidR="5FE33F53">
              <w:t xml:space="preserve"> on a specific</w:t>
            </w:r>
            <w:r w:rsidR="3F833BA7">
              <w:t xml:space="preserve"> date</w:t>
            </w:r>
          </w:p>
        </w:tc>
      </w:tr>
    </w:tbl>
    <w:p w14:paraId="667C0E7F" w14:textId="253F89D0" w:rsidR="00C84584" w:rsidRDefault="00C84584" w:rsidP="00C84584"/>
    <w:p w14:paraId="1196B0DB" w14:textId="68FB554B" w:rsidR="00C84584" w:rsidRPr="00F97112" w:rsidRDefault="00C84584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41" w:name="_Toc106653462"/>
      <w:r w:rsidRPr="00F97112">
        <w:rPr>
          <w:rFonts w:ascii="Arial" w:hAnsi="Arial" w:cs="Arial"/>
        </w:rPr>
        <w:t xml:space="preserve">Use-case: </w:t>
      </w:r>
      <w:r w:rsidR="00142972" w:rsidRPr="00F97112">
        <w:rPr>
          <w:rFonts w:ascii="Arial" w:hAnsi="Arial" w:cs="Arial"/>
        </w:rPr>
        <w:t>Recommendation/ Already watched/ Favorites/ Not interested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42972" w14:paraId="5E6A430F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BF31" w14:textId="77777777" w:rsidR="00142972" w:rsidRDefault="00142972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7326" w14:textId="5677DBF2" w:rsidR="00142972" w:rsidRDefault="04CF4D02">
            <w:r>
              <w:t>Recommended</w:t>
            </w:r>
            <w:r w:rsidR="00C66494">
              <w:t xml:space="preserve"> movie</w:t>
            </w:r>
          </w:p>
        </w:tc>
      </w:tr>
      <w:tr w:rsidR="00142972" w14:paraId="6ACF96A5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B7084" w14:textId="77777777" w:rsidR="00142972" w:rsidRDefault="00142972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382B" w14:textId="412FB5A8" w:rsidR="00142972" w:rsidRDefault="003F07D8"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>
              <w:rPr>
                <w:iCs/>
              </w:rPr>
              <w:t xml:space="preserve"> B</w:t>
            </w:r>
            <w:r w:rsidRPr="003D46A8">
              <w:rPr>
                <w:iCs/>
              </w:rPr>
              <w:t>ase</w:t>
            </w:r>
            <w:r>
              <w:rPr>
                <w:iCs/>
              </w:rPr>
              <w:t>d</w:t>
            </w:r>
            <w:r w:rsidRPr="003D46A8">
              <w:rPr>
                <w:iCs/>
              </w:rPr>
              <w:t xml:space="preserve"> on </w:t>
            </w:r>
            <w:r>
              <w:rPr>
                <w:iCs/>
              </w:rPr>
              <w:t xml:space="preserve">a </w:t>
            </w:r>
            <w:r w:rsidRPr="003D46A8">
              <w:rPr>
                <w:iCs/>
              </w:rPr>
              <w:t>liked count of a film, user information</w:t>
            </w:r>
            <w:r>
              <w:rPr>
                <w:iCs/>
              </w:rPr>
              <w:t>.</w:t>
            </w:r>
          </w:p>
        </w:tc>
      </w:tr>
      <w:tr w:rsidR="00142972" w14:paraId="323AEA1B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2DA8" w14:textId="77777777" w:rsidR="00142972" w:rsidRDefault="00142972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474C" w14:textId="678EA9CC" w:rsidR="00142972" w:rsidRDefault="00276C0C">
            <w:r>
              <w:t>User</w:t>
            </w:r>
          </w:p>
        </w:tc>
      </w:tr>
      <w:tr w:rsidR="00142972" w14:paraId="12FC5BBB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C9D4" w14:textId="77777777" w:rsidR="00142972" w:rsidRDefault="00142972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B318" w14:textId="5BD406B7" w:rsidR="00142972" w:rsidRDefault="00BB4465" w:rsidP="005266C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u</w:t>
            </w:r>
            <w:r w:rsidR="6DAED82A">
              <w:t xml:space="preserve">ser is watching </w:t>
            </w:r>
            <w:r>
              <w:t xml:space="preserve">the </w:t>
            </w:r>
            <w:r w:rsidR="6DAED82A">
              <w:t xml:space="preserve">film </w:t>
            </w:r>
            <w:r>
              <w:t>on</w:t>
            </w:r>
            <w:r w:rsidR="6DAED82A">
              <w:t xml:space="preserve"> the movie page</w:t>
            </w:r>
          </w:p>
          <w:p w14:paraId="4BDA323D" w14:textId="576C599B" w:rsidR="00142972" w:rsidRDefault="68CA3A34" w:rsidP="005266C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Users</w:t>
            </w:r>
            <w:r w:rsidR="26472F38" w:rsidRPr="000038BC">
              <w:t xml:space="preserve"> click to Add</w:t>
            </w:r>
            <w:r w:rsidR="26472F38">
              <w:t>/Remove</w:t>
            </w:r>
            <w:r w:rsidR="26472F38" w:rsidRPr="000038BC">
              <w:t xml:space="preserve"> F</w:t>
            </w:r>
            <w:r w:rsidR="622B7340" w:rsidRPr="000038BC">
              <w:t>avorites/</w:t>
            </w:r>
            <w:r w:rsidR="4BFD0A01" w:rsidRPr="000038BC">
              <w:t>Not interested</w:t>
            </w:r>
            <w:r w:rsidR="791B77EC" w:rsidRPr="000038BC">
              <w:t xml:space="preserve"> Button</w:t>
            </w:r>
          </w:p>
          <w:p w14:paraId="4A16F3ED" w14:textId="72961AFD" w:rsidR="00142972" w:rsidRDefault="00BB4465" w:rsidP="005266C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s</w:t>
            </w:r>
            <w:r w:rsidR="791B77EC" w:rsidRPr="000038BC">
              <w:t xml:space="preserve">ystem </w:t>
            </w:r>
            <w:r w:rsidR="0D3BB254">
              <w:t>adds/remove</w:t>
            </w:r>
            <w:r>
              <w:t>s</w:t>
            </w:r>
            <w:r w:rsidR="0D3BB254" w:rsidRPr="000038BC">
              <w:t xml:space="preserve"> the movie to </w:t>
            </w:r>
            <w:r>
              <w:t xml:space="preserve">the </w:t>
            </w:r>
            <w:r w:rsidR="0D3BB254" w:rsidRPr="000038BC">
              <w:t xml:space="preserve">Favorites/Not </w:t>
            </w:r>
            <w:r w:rsidR="4810D1E0" w:rsidRPr="000038BC">
              <w:t xml:space="preserve">interested List of </w:t>
            </w:r>
            <w:r w:rsidR="4F0C4371">
              <w:t>users</w:t>
            </w:r>
          </w:p>
          <w:p w14:paraId="3AC849C1" w14:textId="16E190A2" w:rsidR="00142972" w:rsidRDefault="6C7763FF" w:rsidP="2C222DD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eastAsiaTheme="minorEastAsia"/>
              </w:rPr>
            </w:pPr>
            <w:r w:rsidRPr="6C7763FF">
              <w:rPr>
                <w:rFonts w:ascii="Calibri" w:eastAsia="Calibri" w:hAnsi="Calibri" w:cs="Arial"/>
              </w:rPr>
              <w:t xml:space="preserve">To </w:t>
            </w:r>
            <w:r w:rsidR="1E2A0D9B" w:rsidRPr="0CBE0C7E">
              <w:rPr>
                <w:rFonts w:ascii="Calibri" w:eastAsia="Calibri" w:hAnsi="Calibri" w:cs="Arial"/>
              </w:rPr>
              <w:t>see</w:t>
            </w:r>
            <w:r w:rsidRPr="6C7763FF">
              <w:rPr>
                <w:rFonts w:ascii="Calibri" w:eastAsia="Calibri" w:hAnsi="Calibri" w:cs="Arial"/>
              </w:rPr>
              <w:t xml:space="preserve"> the list, </w:t>
            </w:r>
            <w:r w:rsidR="00BB4465">
              <w:rPr>
                <w:rFonts w:ascii="Calibri" w:eastAsia="Calibri" w:hAnsi="Calibri" w:cs="Arial"/>
              </w:rPr>
              <w:t xml:space="preserve">the </w:t>
            </w:r>
            <w:r w:rsidRPr="6C7763FF">
              <w:rPr>
                <w:rFonts w:ascii="Calibri" w:eastAsia="Calibri" w:hAnsi="Calibri" w:cs="Arial"/>
              </w:rPr>
              <w:t>user click</w:t>
            </w:r>
            <w:r w:rsidR="00BB4465">
              <w:rPr>
                <w:rFonts w:ascii="Calibri" w:eastAsia="Calibri" w:hAnsi="Calibri" w:cs="Arial"/>
              </w:rPr>
              <w:t>s</w:t>
            </w:r>
            <w:r w:rsidRPr="6C7763FF">
              <w:rPr>
                <w:rFonts w:ascii="Calibri" w:eastAsia="Calibri" w:hAnsi="Calibri" w:cs="Arial"/>
              </w:rPr>
              <w:t xml:space="preserve"> </w:t>
            </w:r>
            <w:r w:rsidR="00BB4465">
              <w:rPr>
                <w:rFonts w:ascii="Calibri" w:eastAsia="Calibri" w:hAnsi="Calibri" w:cs="Arial"/>
              </w:rPr>
              <w:t>on</w:t>
            </w:r>
            <w:r w:rsidRPr="6C7763FF">
              <w:rPr>
                <w:rFonts w:ascii="Calibri" w:eastAsia="Calibri" w:hAnsi="Calibri" w:cs="Arial"/>
              </w:rPr>
              <w:t xml:space="preserve"> </w:t>
            </w:r>
            <w:r w:rsidR="00BB4465">
              <w:rPr>
                <w:rFonts w:ascii="Calibri" w:eastAsia="Calibri" w:hAnsi="Calibri" w:cs="Arial"/>
              </w:rPr>
              <w:t xml:space="preserve">the </w:t>
            </w:r>
            <w:r w:rsidR="26472F38">
              <w:t>F</w:t>
            </w:r>
            <w:r w:rsidR="622B7340">
              <w:t>avorites/</w:t>
            </w:r>
            <w:r w:rsidR="4BFD0A01">
              <w:t>Not interested movie tab</w:t>
            </w:r>
          </w:p>
          <w:p w14:paraId="30FEEB1A" w14:textId="4612EBA6" w:rsidR="00142972" w:rsidRDefault="00BB4465" w:rsidP="54701FF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eastAsiaTheme="minorEastAsia"/>
              </w:rPr>
            </w:pPr>
            <w:r>
              <w:rPr>
                <w:rFonts w:ascii="Calibri" w:eastAsia="Calibri" w:hAnsi="Calibri" w:cs="Arial"/>
              </w:rPr>
              <w:t>The s</w:t>
            </w:r>
            <w:r w:rsidR="2C222DDB" w:rsidRPr="2C222DDB">
              <w:rPr>
                <w:rFonts w:ascii="Calibri" w:eastAsia="Calibri" w:hAnsi="Calibri" w:cs="Arial"/>
              </w:rPr>
              <w:t xml:space="preserve">ystem </w:t>
            </w:r>
            <w:r w:rsidR="7D61969A" w:rsidRPr="416D7881">
              <w:rPr>
                <w:rFonts w:ascii="Calibri" w:eastAsia="Calibri" w:hAnsi="Calibri" w:cs="Arial"/>
              </w:rPr>
              <w:t>shows</w:t>
            </w:r>
            <w:r w:rsidR="2C222DDB" w:rsidRPr="2C222DDB">
              <w:rPr>
                <w:rFonts w:ascii="Calibri" w:eastAsia="Calibri" w:hAnsi="Calibri" w:cs="Arial"/>
              </w:rPr>
              <w:t xml:space="preserve"> the </w:t>
            </w:r>
            <w:r w:rsidR="7D61969A" w:rsidRPr="5F2060C1">
              <w:rPr>
                <w:rFonts w:ascii="Calibri" w:eastAsia="Calibri" w:hAnsi="Calibri" w:cs="Arial"/>
              </w:rPr>
              <w:t xml:space="preserve">list </w:t>
            </w:r>
            <w:r>
              <w:rPr>
                <w:rFonts w:ascii="Calibri" w:eastAsia="Calibri" w:hAnsi="Calibri" w:cs="Arial"/>
              </w:rPr>
              <w:t xml:space="preserve">of </w:t>
            </w:r>
            <w:r w:rsidR="7D61969A" w:rsidRPr="5F2060C1">
              <w:rPr>
                <w:rFonts w:ascii="Calibri" w:eastAsia="Calibri" w:hAnsi="Calibri" w:cs="Arial"/>
              </w:rPr>
              <w:t>movie</w:t>
            </w:r>
            <w:r w:rsidR="2C222DDB" w:rsidRPr="2C222DDB">
              <w:rPr>
                <w:rFonts w:ascii="Calibri" w:eastAsia="Calibri" w:hAnsi="Calibri" w:cs="Arial"/>
              </w:rPr>
              <w:t xml:space="preserve"> </w:t>
            </w:r>
            <w:r w:rsidR="7D61969A" w:rsidRPr="5266563D">
              <w:rPr>
                <w:rFonts w:ascii="Calibri" w:eastAsia="Calibri" w:hAnsi="Calibri" w:cs="Arial"/>
              </w:rPr>
              <w:t>user</w:t>
            </w:r>
            <w:r>
              <w:rPr>
                <w:rFonts w:ascii="Calibri" w:eastAsia="Calibri" w:hAnsi="Calibri" w:cs="Arial"/>
              </w:rPr>
              <w:t>s</w:t>
            </w:r>
            <w:r w:rsidR="7D61969A" w:rsidRPr="5F2060C1">
              <w:rPr>
                <w:rFonts w:ascii="Calibri" w:eastAsia="Calibri" w:hAnsi="Calibri" w:cs="Arial"/>
              </w:rPr>
              <w:t xml:space="preserve"> </w:t>
            </w:r>
            <w:r w:rsidR="7D61969A" w:rsidRPr="77D73A17">
              <w:rPr>
                <w:rFonts w:ascii="Calibri" w:eastAsia="Calibri" w:hAnsi="Calibri" w:cs="Arial"/>
              </w:rPr>
              <w:t>added</w:t>
            </w:r>
            <w:r w:rsidR="7D61969A" w:rsidRPr="64011B44">
              <w:rPr>
                <w:rFonts w:ascii="Calibri" w:eastAsia="Calibri" w:hAnsi="Calibri" w:cs="Arial"/>
              </w:rPr>
              <w:t xml:space="preserve">. </w:t>
            </w:r>
          </w:p>
          <w:p w14:paraId="72D29072" w14:textId="5EE70716" w:rsidR="00142972" w:rsidRDefault="7D61969A" w:rsidP="005266C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2AAC37BF">
              <w:rPr>
                <w:rFonts w:ascii="Calibri" w:eastAsia="Calibri" w:hAnsi="Calibri" w:cs="Arial"/>
              </w:rPr>
              <w:t>If they did not add</w:t>
            </w:r>
            <w:r w:rsidR="03A30CCC" w:rsidRPr="318FFE65">
              <w:rPr>
                <w:rFonts w:ascii="Calibri" w:eastAsia="Calibri" w:hAnsi="Calibri" w:cs="Arial"/>
              </w:rPr>
              <w:t xml:space="preserve"> any movie</w:t>
            </w:r>
            <w:r w:rsidRPr="2AAC37BF">
              <w:rPr>
                <w:rFonts w:ascii="Calibri" w:eastAsia="Calibri" w:hAnsi="Calibri" w:cs="Arial"/>
              </w:rPr>
              <w:t xml:space="preserve">, </w:t>
            </w:r>
            <w:r w:rsidR="00BB4465">
              <w:rPr>
                <w:rFonts w:ascii="Calibri" w:eastAsia="Calibri" w:hAnsi="Calibri" w:cs="Arial"/>
              </w:rPr>
              <w:t xml:space="preserve">the </w:t>
            </w:r>
            <w:r w:rsidRPr="6342A800">
              <w:rPr>
                <w:rFonts w:ascii="Calibri" w:eastAsia="Calibri" w:hAnsi="Calibri" w:cs="Arial"/>
              </w:rPr>
              <w:t>system</w:t>
            </w:r>
            <w:r w:rsidRPr="4D38EA16">
              <w:rPr>
                <w:rFonts w:ascii="Calibri" w:eastAsia="Calibri" w:hAnsi="Calibri" w:cs="Arial"/>
              </w:rPr>
              <w:t xml:space="preserve"> shows</w:t>
            </w:r>
            <w:r w:rsidR="5585358B" w:rsidRPr="12C4DAAE">
              <w:rPr>
                <w:rFonts w:ascii="Calibri" w:eastAsia="Calibri" w:hAnsi="Calibri" w:cs="Arial"/>
              </w:rPr>
              <w:t xml:space="preserve"> </w:t>
            </w:r>
            <w:r w:rsidR="5585358B" w:rsidRPr="22FF4526">
              <w:rPr>
                <w:rFonts w:ascii="Calibri" w:eastAsia="Calibri" w:hAnsi="Calibri" w:cs="Arial"/>
              </w:rPr>
              <w:t>"</w:t>
            </w:r>
            <w:r w:rsidR="26472F38">
              <w:t xml:space="preserve"> F</w:t>
            </w:r>
            <w:r w:rsidR="622B7340">
              <w:t>avorites/</w:t>
            </w:r>
            <w:r w:rsidR="4BFD0A01">
              <w:t>Not interested movie list is empty.”</w:t>
            </w:r>
          </w:p>
        </w:tc>
      </w:tr>
      <w:tr w:rsidR="00142972" w14:paraId="48A5B6F6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C137" w14:textId="77777777" w:rsidR="00142972" w:rsidRDefault="00142972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C422" w14:textId="2228EC47" w:rsidR="00142972" w:rsidRPr="000038BC" w:rsidRDefault="78C9F5E5" w:rsidP="7717660D">
            <w:pPr>
              <w:rPr>
                <w:b/>
              </w:rPr>
            </w:pPr>
            <w:r w:rsidRPr="00FE1414">
              <w:rPr>
                <w:b/>
                <w:bCs/>
              </w:rPr>
              <w:t xml:space="preserve">Alternative </w:t>
            </w:r>
            <w:r w:rsidR="6FD3BF20" w:rsidRPr="00FE1414">
              <w:rPr>
                <w:b/>
                <w:bCs/>
              </w:rPr>
              <w:t>flow</w:t>
            </w:r>
            <w:r w:rsidRPr="00FE1414">
              <w:rPr>
                <w:b/>
                <w:bCs/>
              </w:rPr>
              <w:t xml:space="preserve"> 1:</w:t>
            </w:r>
            <w:r>
              <w:t xml:space="preserve"> </w:t>
            </w:r>
            <w:r w:rsidRPr="27EEDD9B">
              <w:rPr>
                <w:b/>
              </w:rPr>
              <w:t>User cannot click</w:t>
            </w:r>
            <w:r w:rsidR="7C38F05D" w:rsidRPr="27EEDD9B">
              <w:rPr>
                <w:b/>
              </w:rPr>
              <w:t xml:space="preserve"> </w:t>
            </w:r>
            <w:r w:rsidR="00BB4465">
              <w:rPr>
                <w:b/>
              </w:rPr>
              <w:t xml:space="preserve">the </w:t>
            </w:r>
            <w:r w:rsidR="26472F38" w:rsidRPr="27EEDD9B">
              <w:rPr>
                <w:b/>
              </w:rPr>
              <w:t>F</w:t>
            </w:r>
            <w:r w:rsidR="622B7340" w:rsidRPr="27EEDD9B">
              <w:rPr>
                <w:b/>
              </w:rPr>
              <w:t>avorites/</w:t>
            </w:r>
            <w:r w:rsidR="4BFD0A01" w:rsidRPr="27EEDD9B">
              <w:rPr>
                <w:b/>
              </w:rPr>
              <w:t>Not interested</w:t>
            </w:r>
            <w:r w:rsidR="791B77EC" w:rsidRPr="27EEDD9B">
              <w:rPr>
                <w:b/>
              </w:rPr>
              <w:t xml:space="preserve"> Button (the button disappear</w:t>
            </w:r>
            <w:r w:rsidR="00BB4465">
              <w:rPr>
                <w:b/>
              </w:rPr>
              <w:t>s</w:t>
            </w:r>
            <w:r w:rsidR="791B77EC" w:rsidRPr="27EEDD9B">
              <w:rPr>
                <w:b/>
              </w:rPr>
              <w:t>)</w:t>
            </w:r>
          </w:p>
          <w:p w14:paraId="4EEFBF5F" w14:textId="43A66BCE" w:rsidR="2EF65377" w:rsidRDefault="125ECED7" w:rsidP="009847E7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</w:rPr>
            </w:pPr>
            <w:r w:rsidRPr="125ECED7">
              <w:rPr>
                <w:rFonts w:eastAsiaTheme="minorEastAsia"/>
              </w:rPr>
              <w:t xml:space="preserve">At #2, </w:t>
            </w:r>
            <w:r w:rsidR="00BB4465">
              <w:rPr>
                <w:rFonts w:eastAsiaTheme="minorEastAsia"/>
              </w:rPr>
              <w:t xml:space="preserve">the </w:t>
            </w:r>
            <w:r w:rsidRPr="125ECED7">
              <w:rPr>
                <w:rFonts w:eastAsiaTheme="minorEastAsia"/>
              </w:rPr>
              <w:t>user</w:t>
            </w:r>
            <w:r w:rsidR="5902FAE5" w:rsidRPr="5902FAE5">
              <w:rPr>
                <w:rFonts w:eastAsiaTheme="minorEastAsia"/>
              </w:rPr>
              <w:t xml:space="preserve"> click</w:t>
            </w:r>
            <w:r w:rsidR="00BB4465">
              <w:rPr>
                <w:rFonts w:eastAsiaTheme="minorEastAsia"/>
              </w:rPr>
              <w:t>s</w:t>
            </w:r>
            <w:r w:rsidR="5902FAE5" w:rsidRPr="5902FAE5">
              <w:rPr>
                <w:rFonts w:eastAsiaTheme="minorEastAsia"/>
              </w:rPr>
              <w:t xml:space="preserve"> </w:t>
            </w:r>
            <w:r w:rsidR="00BB4465">
              <w:rPr>
                <w:rFonts w:eastAsiaTheme="minorEastAsia"/>
              </w:rPr>
              <w:t xml:space="preserve">the </w:t>
            </w:r>
            <w:r w:rsidR="74F0DD85" w:rsidRPr="74F0DD85">
              <w:rPr>
                <w:rFonts w:eastAsiaTheme="minorEastAsia"/>
              </w:rPr>
              <w:t>refresh page</w:t>
            </w:r>
            <w:r w:rsidR="65381147" w:rsidRPr="3EB70EC9">
              <w:rPr>
                <w:rFonts w:eastAsiaTheme="minorEastAsia"/>
              </w:rPr>
              <w:t>.</w:t>
            </w:r>
          </w:p>
          <w:p w14:paraId="2952590B" w14:textId="168989A6" w:rsidR="53789E62" w:rsidRDefault="53789E62" w:rsidP="009847E7">
            <w:pPr>
              <w:pStyle w:val="ListParagraph"/>
              <w:numPr>
                <w:ilvl w:val="0"/>
                <w:numId w:val="39"/>
              </w:numPr>
            </w:pPr>
            <w:r w:rsidRPr="53789E62">
              <w:rPr>
                <w:rFonts w:ascii="Calibri" w:eastAsiaTheme="minorEastAsia" w:hAnsi="Calibri" w:cs="Arial"/>
              </w:rPr>
              <w:t xml:space="preserve">If the button </w:t>
            </w:r>
            <w:r w:rsidR="79BCC6C4" w:rsidRPr="79BCC6C4">
              <w:rPr>
                <w:rFonts w:ascii="Calibri" w:eastAsiaTheme="minorEastAsia" w:hAnsi="Calibri" w:cs="Arial"/>
              </w:rPr>
              <w:t>still disappear</w:t>
            </w:r>
            <w:r w:rsidR="00BB4465">
              <w:rPr>
                <w:rFonts w:ascii="Calibri" w:eastAsiaTheme="minorEastAsia" w:hAnsi="Calibri" w:cs="Arial"/>
              </w:rPr>
              <w:t>s</w:t>
            </w:r>
            <w:r w:rsidR="79BCC6C4" w:rsidRPr="79BCC6C4">
              <w:rPr>
                <w:rFonts w:ascii="Calibri" w:eastAsiaTheme="minorEastAsia" w:hAnsi="Calibri" w:cs="Arial"/>
              </w:rPr>
              <w:t xml:space="preserve">, </w:t>
            </w:r>
            <w:r w:rsidR="00BB4465">
              <w:rPr>
                <w:rFonts w:ascii="Calibri" w:eastAsiaTheme="minorEastAsia" w:hAnsi="Calibri" w:cs="Arial"/>
              </w:rPr>
              <w:t xml:space="preserve">the </w:t>
            </w:r>
            <w:r w:rsidR="2045E616" w:rsidRPr="2045E616">
              <w:rPr>
                <w:rFonts w:ascii="Calibri" w:eastAsiaTheme="minorEastAsia" w:hAnsi="Calibri" w:cs="Arial"/>
              </w:rPr>
              <w:t xml:space="preserve">user </w:t>
            </w:r>
            <w:r w:rsidR="06546ADD" w:rsidRPr="2A6F2E56">
              <w:rPr>
                <w:rFonts w:ascii="Calibri" w:eastAsiaTheme="minorEastAsia" w:hAnsi="Calibri" w:cs="Arial"/>
              </w:rPr>
              <w:t>find</w:t>
            </w:r>
            <w:r w:rsidR="00BB4465">
              <w:rPr>
                <w:rFonts w:ascii="Calibri" w:eastAsiaTheme="minorEastAsia" w:hAnsi="Calibri" w:cs="Arial"/>
              </w:rPr>
              <w:t>s</w:t>
            </w:r>
            <w:r w:rsidR="06546ADD" w:rsidRPr="2A6F2E56">
              <w:rPr>
                <w:rFonts w:ascii="Calibri" w:eastAsiaTheme="minorEastAsia" w:hAnsi="Calibri" w:cs="Arial"/>
              </w:rPr>
              <w:t xml:space="preserve"> and click</w:t>
            </w:r>
            <w:r w:rsidR="00BB4465">
              <w:rPr>
                <w:rFonts w:ascii="Calibri" w:eastAsiaTheme="minorEastAsia" w:hAnsi="Calibri" w:cs="Arial"/>
              </w:rPr>
              <w:t>s</w:t>
            </w:r>
            <w:r w:rsidR="06546ADD" w:rsidRPr="2A6F2E56">
              <w:rPr>
                <w:rFonts w:ascii="Calibri" w:eastAsiaTheme="minorEastAsia" w:hAnsi="Calibri" w:cs="Arial"/>
              </w:rPr>
              <w:t xml:space="preserve"> </w:t>
            </w:r>
            <w:r w:rsidR="7EE0DFC7" w:rsidRPr="3A615E91">
              <w:rPr>
                <w:rFonts w:ascii="Calibri" w:eastAsiaTheme="minorEastAsia" w:hAnsi="Calibri" w:cs="Arial"/>
              </w:rPr>
              <w:t>the</w:t>
            </w:r>
            <w:r w:rsidR="06546ADD" w:rsidRPr="2B000CA0">
              <w:rPr>
                <w:rFonts w:ascii="Calibri" w:eastAsiaTheme="minorEastAsia" w:hAnsi="Calibri" w:cs="Arial"/>
              </w:rPr>
              <w:t xml:space="preserve"> </w:t>
            </w:r>
            <w:r w:rsidR="06546ADD" w:rsidRPr="3F8C4C8A">
              <w:rPr>
                <w:rFonts w:ascii="Calibri" w:eastAsiaTheme="minorEastAsia" w:hAnsi="Calibri" w:cs="Arial"/>
              </w:rPr>
              <w:t xml:space="preserve">“Help &amp; </w:t>
            </w:r>
            <w:r w:rsidR="06546ADD" w:rsidRPr="146C60D8">
              <w:rPr>
                <w:rFonts w:ascii="Calibri" w:eastAsiaTheme="minorEastAsia" w:hAnsi="Calibri" w:cs="Arial"/>
              </w:rPr>
              <w:t>Feedback” button</w:t>
            </w:r>
            <w:r w:rsidR="1B6A7E91" w:rsidRPr="3EB70EC9">
              <w:rPr>
                <w:rFonts w:ascii="Calibri" w:eastAsiaTheme="minorEastAsia" w:hAnsi="Calibri" w:cs="Arial"/>
              </w:rPr>
              <w:t>.</w:t>
            </w:r>
          </w:p>
          <w:p w14:paraId="55855059" w14:textId="3951173D" w:rsidR="1E2B22D9" w:rsidRDefault="00BB4465" w:rsidP="009847E7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="1E2B22D9" w:rsidRPr="3EB70EC9">
              <w:rPr>
                <w:color w:val="202124"/>
                <w:lang w:val="en"/>
              </w:rPr>
              <w:t xml:space="preserve">ser </w:t>
            </w:r>
            <w:r w:rsidR="501B8342" w:rsidRPr="3EB70EC9">
              <w:rPr>
                <w:color w:val="202124"/>
                <w:lang w:val="en"/>
              </w:rPr>
              <w:t>write</w:t>
            </w:r>
            <w:r w:rsidR="1E2B22D9" w:rsidRPr="3EB70EC9">
              <w:rPr>
                <w:color w:val="202124"/>
                <w:lang w:val="en"/>
              </w:rPr>
              <w:t>s</w:t>
            </w:r>
            <w:r w:rsidR="501B8342" w:rsidRPr="3EB70EC9">
              <w:rPr>
                <w:color w:val="202124"/>
                <w:lang w:val="en"/>
              </w:rPr>
              <w:t xml:space="preserve"> </w:t>
            </w:r>
            <w:r w:rsidR="1B80D6C5" w:rsidRPr="3EB70EC9">
              <w:rPr>
                <w:color w:val="202124"/>
                <w:lang w:val="en"/>
              </w:rPr>
              <w:t xml:space="preserve">feedback about </w:t>
            </w:r>
            <w:r w:rsidR="1E2B22D9" w:rsidRPr="3EB70EC9">
              <w:rPr>
                <w:color w:val="202124"/>
                <w:lang w:val="en"/>
              </w:rPr>
              <w:t xml:space="preserve">he/she </w:t>
            </w:r>
            <w:r w:rsidR="060450D0" w:rsidRPr="3EB70EC9">
              <w:rPr>
                <w:color w:val="202124"/>
                <w:lang w:val="en"/>
              </w:rPr>
              <w:t>experi</w:t>
            </w:r>
            <w:r w:rsidR="68CEE793" w:rsidRPr="3EB70EC9">
              <w:rPr>
                <w:color w:val="202124"/>
                <w:lang w:val="en"/>
              </w:rPr>
              <w:t>ence</w:t>
            </w:r>
            <w:r w:rsidR="67A3F60B" w:rsidRPr="3EB70EC9">
              <w:rPr>
                <w:color w:val="202124"/>
                <w:lang w:val="en"/>
              </w:rPr>
              <w:t>.</w:t>
            </w:r>
          </w:p>
          <w:p w14:paraId="5B0CFD1D" w14:textId="0F0254C2" w:rsidR="1E2B22D9" w:rsidRDefault="1E2B22D9" w:rsidP="009847E7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color w:val="202124"/>
                <w:lang w:val="en"/>
              </w:rPr>
            </w:pPr>
            <w:r w:rsidRPr="3EB70EC9">
              <w:rPr>
                <w:color w:val="202124"/>
                <w:lang w:val="en"/>
              </w:rPr>
              <w:t>Press Enter to submit he/she feedback.</w:t>
            </w:r>
          </w:p>
          <w:p w14:paraId="447547D2" w14:textId="0596533E" w:rsidR="00142972" w:rsidRDefault="66CB74CC">
            <w:r w:rsidRPr="27EEDD9B">
              <w:rPr>
                <w:b/>
                <w:bCs/>
              </w:rPr>
              <w:t xml:space="preserve">Alternative </w:t>
            </w:r>
            <w:r w:rsidR="3677BD04" w:rsidRPr="27EEDD9B">
              <w:rPr>
                <w:b/>
                <w:bCs/>
              </w:rPr>
              <w:t>flow</w:t>
            </w:r>
            <w:r w:rsidRPr="27EEDD9B">
              <w:rPr>
                <w:b/>
                <w:bCs/>
              </w:rPr>
              <w:t xml:space="preserve"> 2: </w:t>
            </w:r>
            <w:r w:rsidRPr="4FBA051A">
              <w:rPr>
                <w:b/>
                <w:bCs/>
              </w:rPr>
              <w:t xml:space="preserve">User </w:t>
            </w:r>
            <w:r w:rsidRPr="63248870">
              <w:rPr>
                <w:b/>
                <w:bCs/>
              </w:rPr>
              <w:t>do</w:t>
            </w:r>
            <w:r w:rsidR="00BB4465">
              <w:rPr>
                <w:b/>
                <w:bCs/>
              </w:rPr>
              <w:t>es</w:t>
            </w:r>
            <w:r w:rsidRPr="63248870">
              <w:rPr>
                <w:b/>
                <w:bCs/>
              </w:rPr>
              <w:t xml:space="preserve"> not see </w:t>
            </w:r>
            <w:r w:rsidR="088F63F5" w:rsidRPr="08839901">
              <w:rPr>
                <w:b/>
                <w:bCs/>
              </w:rPr>
              <w:t xml:space="preserve">the </w:t>
            </w:r>
            <w:r w:rsidR="088F63F5" w:rsidRPr="670B59DD">
              <w:rPr>
                <w:b/>
                <w:bCs/>
              </w:rPr>
              <w:t xml:space="preserve">movie he/she </w:t>
            </w:r>
            <w:r w:rsidR="4AF12A9D" w:rsidRPr="6580F724">
              <w:rPr>
                <w:b/>
                <w:bCs/>
              </w:rPr>
              <w:t>added</w:t>
            </w:r>
            <w:r w:rsidR="088F63F5" w:rsidRPr="670B59DD">
              <w:rPr>
                <w:b/>
                <w:bCs/>
              </w:rPr>
              <w:t xml:space="preserve"> </w:t>
            </w:r>
            <w:r w:rsidR="00BB4465">
              <w:rPr>
                <w:b/>
                <w:bCs/>
              </w:rPr>
              <w:t>to</w:t>
            </w:r>
            <w:r w:rsidR="088F63F5" w:rsidRPr="670B59DD">
              <w:rPr>
                <w:b/>
                <w:bCs/>
              </w:rPr>
              <w:t xml:space="preserve"> the List</w:t>
            </w:r>
          </w:p>
          <w:p w14:paraId="2DCD0960" w14:textId="1B496836" w:rsidR="00142972" w:rsidRDefault="6580F724" w:rsidP="1517FB16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05C0AF37">
              <w:rPr>
                <w:rFonts w:eastAsiaTheme="minorEastAsia"/>
              </w:rPr>
              <w:t xml:space="preserve">At #5, </w:t>
            </w:r>
            <w:r w:rsidR="00BB4465">
              <w:rPr>
                <w:rFonts w:eastAsiaTheme="minorEastAsia"/>
              </w:rPr>
              <w:t xml:space="preserve">the </w:t>
            </w:r>
            <w:r w:rsidRPr="05C0AF37">
              <w:rPr>
                <w:rFonts w:eastAsiaTheme="minorEastAsia"/>
              </w:rPr>
              <w:t>user refresh</w:t>
            </w:r>
            <w:r w:rsidR="00BB4465">
              <w:rPr>
                <w:rFonts w:eastAsiaTheme="minorEastAsia"/>
              </w:rPr>
              <w:t>es</w:t>
            </w:r>
            <w:r w:rsidRPr="05C0AF37">
              <w:rPr>
                <w:rFonts w:eastAsiaTheme="minorEastAsia"/>
              </w:rPr>
              <w:t xml:space="preserve"> </w:t>
            </w:r>
            <w:r w:rsidR="00BB4465">
              <w:rPr>
                <w:rFonts w:eastAsiaTheme="minorEastAsia"/>
              </w:rPr>
              <w:t xml:space="preserve">the </w:t>
            </w:r>
            <w:r w:rsidRPr="05C0AF37">
              <w:rPr>
                <w:rFonts w:eastAsiaTheme="minorEastAsia"/>
              </w:rPr>
              <w:t>page or go</w:t>
            </w:r>
            <w:r w:rsidR="007D64D5">
              <w:rPr>
                <w:rFonts w:eastAsiaTheme="minorEastAsia"/>
              </w:rPr>
              <w:t>es</w:t>
            </w:r>
            <w:r w:rsidRPr="05C0AF37">
              <w:rPr>
                <w:rFonts w:eastAsiaTheme="minorEastAsia"/>
              </w:rPr>
              <w:t xml:space="preserve"> back to </w:t>
            </w:r>
            <w:r w:rsidR="05C0AF37" w:rsidRPr="05C0AF37">
              <w:rPr>
                <w:rFonts w:eastAsiaTheme="minorEastAsia"/>
              </w:rPr>
              <w:t xml:space="preserve">the </w:t>
            </w:r>
            <w:r w:rsidR="05C0AF37" w:rsidRPr="430BA6C2">
              <w:rPr>
                <w:rFonts w:eastAsiaTheme="minorEastAsia"/>
              </w:rPr>
              <w:t>movi</w:t>
            </w:r>
            <w:r w:rsidR="430BA6C2" w:rsidRPr="430BA6C2">
              <w:rPr>
                <w:rFonts w:eastAsiaTheme="minorEastAsia"/>
              </w:rPr>
              <w:t>e page</w:t>
            </w:r>
            <w:r w:rsidR="49ECDCB7" w:rsidRPr="49ECDCB7">
              <w:rPr>
                <w:rFonts w:eastAsiaTheme="minorEastAsia"/>
              </w:rPr>
              <w:t xml:space="preserve"> and </w:t>
            </w:r>
            <w:r w:rsidR="2655CFC1" w:rsidRPr="2655CFC1">
              <w:rPr>
                <w:rFonts w:eastAsiaTheme="minorEastAsia"/>
              </w:rPr>
              <w:t>add</w:t>
            </w:r>
            <w:r w:rsidR="007D64D5">
              <w:rPr>
                <w:rFonts w:eastAsiaTheme="minorEastAsia"/>
              </w:rPr>
              <w:t>s</w:t>
            </w:r>
            <w:r w:rsidR="2655CFC1" w:rsidRPr="2655CFC1">
              <w:rPr>
                <w:rFonts w:eastAsiaTheme="minorEastAsia"/>
              </w:rPr>
              <w:t xml:space="preserve"> </w:t>
            </w:r>
            <w:r w:rsidR="1517FB16" w:rsidRPr="1517FB16">
              <w:rPr>
                <w:rFonts w:eastAsiaTheme="minorEastAsia"/>
              </w:rPr>
              <w:t>again.</w:t>
            </w:r>
          </w:p>
          <w:p w14:paraId="45920A1B" w14:textId="20FEDE9B" w:rsidR="00142972" w:rsidRDefault="1517FB16" w:rsidP="1517FB16">
            <w:pPr>
              <w:pStyle w:val="ListParagraph"/>
              <w:numPr>
                <w:ilvl w:val="0"/>
                <w:numId w:val="45"/>
              </w:numPr>
              <w:rPr>
                <w:rFonts w:eastAsiaTheme="minorEastAsia"/>
              </w:rPr>
            </w:pPr>
            <w:r w:rsidRPr="1517FB16">
              <w:rPr>
                <w:rFonts w:ascii="Calibri" w:eastAsiaTheme="minorEastAsia" w:hAnsi="Calibri" w:cs="Arial"/>
              </w:rPr>
              <w:lastRenderedPageBreak/>
              <w:t xml:space="preserve">If the </w:t>
            </w:r>
            <w:r w:rsidR="00CC74CA">
              <w:rPr>
                <w:rFonts w:ascii="Calibri" w:eastAsiaTheme="minorEastAsia" w:hAnsi="Calibri" w:cs="Arial"/>
              </w:rPr>
              <w:t>l</w:t>
            </w:r>
            <w:r w:rsidRPr="1517FB16">
              <w:rPr>
                <w:rFonts w:ascii="Calibri" w:eastAsiaTheme="minorEastAsia" w:hAnsi="Calibri" w:cs="Arial"/>
              </w:rPr>
              <w:t xml:space="preserve">ist </w:t>
            </w:r>
            <w:r w:rsidR="007D64D5">
              <w:rPr>
                <w:rFonts w:ascii="Calibri" w:eastAsiaTheme="minorEastAsia" w:hAnsi="Calibri" w:cs="Arial"/>
              </w:rPr>
              <w:t xml:space="preserve">is </w:t>
            </w:r>
            <w:r w:rsidRPr="1517FB16">
              <w:rPr>
                <w:rFonts w:ascii="Calibri" w:eastAsiaTheme="minorEastAsia" w:hAnsi="Calibri" w:cs="Arial"/>
              </w:rPr>
              <w:t xml:space="preserve">still empty, </w:t>
            </w:r>
            <w:r w:rsidR="00CC74CA">
              <w:rPr>
                <w:rFonts w:ascii="Calibri" w:eastAsiaTheme="minorEastAsia" w:hAnsi="Calibri" w:cs="Arial"/>
              </w:rPr>
              <w:t xml:space="preserve">the </w:t>
            </w:r>
            <w:r w:rsidRPr="1517FB16">
              <w:rPr>
                <w:rFonts w:ascii="Calibri" w:eastAsiaTheme="minorEastAsia" w:hAnsi="Calibri" w:cs="Arial"/>
              </w:rPr>
              <w:t xml:space="preserve">user </w:t>
            </w:r>
            <w:r w:rsidR="06546ADD" w:rsidRPr="1517FB16">
              <w:rPr>
                <w:rFonts w:ascii="Calibri" w:eastAsiaTheme="minorEastAsia" w:hAnsi="Calibri" w:cs="Arial"/>
              </w:rPr>
              <w:t>find</w:t>
            </w:r>
            <w:r w:rsidR="00CC74CA">
              <w:rPr>
                <w:rFonts w:ascii="Calibri" w:eastAsiaTheme="minorEastAsia" w:hAnsi="Calibri" w:cs="Arial"/>
              </w:rPr>
              <w:t>s</w:t>
            </w:r>
            <w:r w:rsidR="06546ADD" w:rsidRPr="1517FB16">
              <w:rPr>
                <w:rFonts w:ascii="Calibri" w:eastAsiaTheme="minorEastAsia" w:hAnsi="Calibri" w:cs="Arial"/>
              </w:rPr>
              <w:t xml:space="preserve"> and click</w:t>
            </w:r>
            <w:r w:rsidR="00CC74CA">
              <w:rPr>
                <w:rFonts w:ascii="Calibri" w:eastAsiaTheme="minorEastAsia" w:hAnsi="Calibri" w:cs="Arial"/>
              </w:rPr>
              <w:t>s</w:t>
            </w:r>
            <w:r w:rsidR="06546ADD" w:rsidRPr="1517FB16">
              <w:rPr>
                <w:rFonts w:ascii="Calibri" w:eastAsiaTheme="minorEastAsia" w:hAnsi="Calibri" w:cs="Arial"/>
              </w:rPr>
              <w:t xml:space="preserve"> </w:t>
            </w:r>
            <w:r w:rsidR="7EE0DFC7" w:rsidRPr="3A615E91">
              <w:rPr>
                <w:rFonts w:ascii="Calibri" w:eastAsiaTheme="minorEastAsia" w:hAnsi="Calibri" w:cs="Arial"/>
              </w:rPr>
              <w:t>the</w:t>
            </w:r>
            <w:r w:rsidR="06546ADD" w:rsidRPr="1517FB16">
              <w:rPr>
                <w:rFonts w:ascii="Calibri" w:eastAsiaTheme="minorEastAsia" w:hAnsi="Calibri" w:cs="Arial"/>
              </w:rPr>
              <w:t xml:space="preserve"> “Help &amp; Feedback” button</w:t>
            </w:r>
            <w:r w:rsidR="1B6A7E91" w:rsidRPr="1517FB16">
              <w:rPr>
                <w:rFonts w:ascii="Calibri" w:eastAsiaTheme="minorEastAsia" w:hAnsi="Calibri" w:cs="Arial"/>
              </w:rPr>
              <w:t>.</w:t>
            </w:r>
          </w:p>
          <w:p w14:paraId="067116AF" w14:textId="753426F4" w:rsidR="00142972" w:rsidRDefault="00CC74CA" w:rsidP="1517FB16">
            <w:pPr>
              <w:pStyle w:val="ListParagraph"/>
              <w:numPr>
                <w:ilvl w:val="0"/>
                <w:numId w:val="45"/>
              </w:numPr>
              <w:rPr>
                <w:rFonts w:asciiTheme="minorEastAsia" w:eastAsiaTheme="minorEastAsia" w:hAnsiTheme="minorEastAsia" w:cstheme="minorEastAsia"/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="1E2B22D9" w:rsidRPr="1517FB16">
              <w:rPr>
                <w:color w:val="202124"/>
                <w:lang w:val="en"/>
              </w:rPr>
              <w:t xml:space="preserve">ser </w:t>
            </w:r>
            <w:r w:rsidR="501B8342" w:rsidRPr="1517FB16">
              <w:rPr>
                <w:color w:val="202124"/>
                <w:lang w:val="en"/>
              </w:rPr>
              <w:t>write</w:t>
            </w:r>
            <w:r w:rsidR="1E2B22D9" w:rsidRPr="1517FB16">
              <w:rPr>
                <w:color w:val="202124"/>
                <w:lang w:val="en"/>
              </w:rPr>
              <w:t>s</w:t>
            </w:r>
            <w:r w:rsidR="501B8342" w:rsidRPr="1517FB16">
              <w:rPr>
                <w:color w:val="202124"/>
                <w:lang w:val="en"/>
              </w:rPr>
              <w:t xml:space="preserve"> </w:t>
            </w:r>
            <w:r w:rsidR="1B80D6C5" w:rsidRPr="1517FB16">
              <w:rPr>
                <w:color w:val="202124"/>
                <w:lang w:val="en"/>
              </w:rPr>
              <w:t xml:space="preserve">feedback about </w:t>
            </w:r>
            <w:r w:rsidR="1E2B22D9" w:rsidRPr="1517FB16">
              <w:rPr>
                <w:color w:val="202124"/>
                <w:lang w:val="en"/>
              </w:rPr>
              <w:t xml:space="preserve">he/she </w:t>
            </w:r>
            <w:r w:rsidR="060450D0" w:rsidRPr="1517FB16">
              <w:rPr>
                <w:color w:val="202124"/>
                <w:lang w:val="en"/>
              </w:rPr>
              <w:t>experi</w:t>
            </w:r>
            <w:r w:rsidR="68CEE793" w:rsidRPr="1517FB16">
              <w:rPr>
                <w:color w:val="202124"/>
                <w:lang w:val="en"/>
              </w:rPr>
              <w:t>ence</w:t>
            </w:r>
            <w:r w:rsidR="67A3F60B" w:rsidRPr="1517FB16">
              <w:rPr>
                <w:color w:val="202124"/>
                <w:lang w:val="en"/>
              </w:rPr>
              <w:t>.</w:t>
            </w:r>
          </w:p>
          <w:p w14:paraId="1F9C423C" w14:textId="1AA1C982" w:rsidR="00142972" w:rsidRDefault="1E2B22D9" w:rsidP="229EBE5D">
            <w:pPr>
              <w:pStyle w:val="ListParagraph"/>
              <w:numPr>
                <w:ilvl w:val="0"/>
                <w:numId w:val="45"/>
              </w:numPr>
              <w:rPr>
                <w:rFonts w:asciiTheme="minorEastAsia" w:eastAsiaTheme="minorEastAsia" w:hAnsiTheme="minorEastAsia" w:cstheme="minorEastAsia"/>
                <w:color w:val="202124"/>
                <w:lang w:val="en"/>
              </w:rPr>
            </w:pPr>
            <w:r w:rsidRPr="1517FB16">
              <w:rPr>
                <w:color w:val="202124"/>
                <w:lang w:val="en"/>
              </w:rPr>
              <w:t>Press Enter to submit he/she feedback.</w:t>
            </w:r>
          </w:p>
        </w:tc>
      </w:tr>
      <w:tr w:rsidR="00142972" w14:paraId="246B239A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D9EE" w14:textId="77777777" w:rsidR="00142972" w:rsidRDefault="00142972">
            <w:r>
              <w:lastRenderedPageBreak/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F137" w14:textId="027BF304" w:rsidR="00142972" w:rsidRDefault="00CC74CA">
            <w:r>
              <w:t>The u</w:t>
            </w:r>
            <w:r w:rsidR="3C8D600E">
              <w:t xml:space="preserve">ser has already </w:t>
            </w:r>
            <w:r w:rsidR="4FEC3878">
              <w:t>watched</w:t>
            </w:r>
            <w:r w:rsidR="4AEDF3A2">
              <w:t xml:space="preserve"> a </w:t>
            </w:r>
            <w:r w:rsidR="073E6AA0">
              <w:t xml:space="preserve">movie (with </w:t>
            </w:r>
            <w:r>
              <w:t xml:space="preserve">the </w:t>
            </w:r>
            <w:r w:rsidR="073E6AA0">
              <w:t>use-case Already watched)</w:t>
            </w:r>
          </w:p>
          <w:p w14:paraId="097D3BC8" w14:textId="2BFFF7E3" w:rsidR="00142972" w:rsidRDefault="00CC74CA">
            <w:r>
              <w:t>The u</w:t>
            </w:r>
            <w:r w:rsidR="444502B4">
              <w:t>ser at the</w:t>
            </w:r>
            <w:r w:rsidR="744E928E">
              <w:t xml:space="preserve"> movie page (with use-case </w:t>
            </w:r>
            <w:r w:rsidR="444502B4">
              <w:t>Favorites</w:t>
            </w:r>
            <w:r w:rsidR="103584C3">
              <w:t>/</w:t>
            </w:r>
            <w:r w:rsidR="3964CF14">
              <w:t xml:space="preserve">Not </w:t>
            </w:r>
            <w:r w:rsidR="744E928E">
              <w:t>interested)</w:t>
            </w:r>
          </w:p>
        </w:tc>
      </w:tr>
      <w:tr w:rsidR="00142972" w14:paraId="232CBA2E" w14:textId="77777777" w:rsidTr="00142972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8A69" w14:textId="77777777" w:rsidR="00142972" w:rsidRDefault="00142972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B238" w14:textId="3A0BC930" w:rsidR="00142972" w:rsidRDefault="00CC74CA">
            <w:r>
              <w:t>The u</w:t>
            </w:r>
            <w:r w:rsidR="229EBE5D">
              <w:t xml:space="preserve">ser had a list of </w:t>
            </w:r>
            <w:r w:rsidR="26472F38">
              <w:t>F</w:t>
            </w:r>
            <w:r w:rsidR="622B7340">
              <w:t>avorites/</w:t>
            </w:r>
            <w:r w:rsidR="279027D2">
              <w:t>Not interested movies</w:t>
            </w:r>
          </w:p>
        </w:tc>
      </w:tr>
    </w:tbl>
    <w:p w14:paraId="0D03FED5" w14:textId="723BD397" w:rsidR="00142972" w:rsidRDefault="00142972" w:rsidP="00142972"/>
    <w:p w14:paraId="6DD6B3A1" w14:textId="1738B818" w:rsidR="002C0EE1" w:rsidRPr="00F97112" w:rsidRDefault="002C0EE1" w:rsidP="00F97112">
      <w:pPr>
        <w:pStyle w:val="Heading3"/>
        <w:numPr>
          <w:ilvl w:val="2"/>
          <w:numId w:val="49"/>
        </w:numPr>
        <w:rPr>
          <w:rFonts w:ascii="Arial" w:hAnsi="Arial" w:cs="Arial"/>
        </w:rPr>
      </w:pPr>
      <w:bookmarkStart w:id="42" w:name="_Toc106653463"/>
      <w:r w:rsidRPr="00F97112">
        <w:rPr>
          <w:rFonts w:ascii="Arial" w:hAnsi="Arial" w:cs="Arial"/>
        </w:rPr>
        <w:t>Use-case: Contact and Help Center/ Feedback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C0EE1" w14:paraId="46D052FC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E7AC" w14:textId="77777777" w:rsidR="002C0EE1" w:rsidRDefault="002C0EE1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9357" w14:textId="66E2B522" w:rsidR="002C0EE1" w:rsidRDefault="00613ECF">
            <w:r>
              <w:t>Feedback</w:t>
            </w:r>
          </w:p>
        </w:tc>
      </w:tr>
      <w:tr w:rsidR="002C0EE1" w14:paraId="1E5976F2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7A58" w14:textId="77777777" w:rsidR="002C0EE1" w:rsidRDefault="002C0EE1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51EC" w14:textId="13122B57" w:rsidR="002C0EE1" w:rsidRDefault="00C02E81">
            <w:r>
              <w:rPr>
                <w:iCs/>
              </w:rPr>
              <w:t>Allow user</w:t>
            </w:r>
            <w:r w:rsidR="00CC74CA">
              <w:rPr>
                <w:iCs/>
              </w:rPr>
              <w:t>s</w:t>
            </w:r>
            <w:r>
              <w:rPr>
                <w:iCs/>
              </w:rPr>
              <w:t xml:space="preserve"> to </w:t>
            </w:r>
            <w:r>
              <w:t>se</w:t>
            </w:r>
            <w:r w:rsidR="0730725A">
              <w:t>n</w:t>
            </w:r>
            <w:r>
              <w:t>d</w:t>
            </w:r>
            <w:r>
              <w:rPr>
                <w:iCs/>
              </w:rPr>
              <w:t xml:space="preserve"> feedback</w:t>
            </w:r>
            <w:r w:rsidR="00FB5C08">
              <w:rPr>
                <w:iCs/>
              </w:rPr>
              <w:t xml:space="preserve"> or contact help center</w:t>
            </w:r>
          </w:p>
        </w:tc>
      </w:tr>
      <w:tr w:rsidR="002C0EE1" w14:paraId="271E7EFD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DBD5" w14:textId="77777777" w:rsidR="002C0EE1" w:rsidRDefault="002C0EE1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63E1" w14:textId="0C2E8770" w:rsidR="002C0EE1" w:rsidRDefault="00C15BBB">
            <w:r>
              <w:t>User</w:t>
            </w:r>
          </w:p>
        </w:tc>
      </w:tr>
      <w:tr w:rsidR="002C0EE1" w14:paraId="504D6C89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77FD" w14:textId="77777777" w:rsidR="002C0EE1" w:rsidRDefault="002C0EE1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3746" w14:textId="2DDA53AF" w:rsidR="002C0EE1" w:rsidRDefault="00EE79CA" w:rsidP="005266C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On</w:t>
            </w:r>
            <w:r w:rsidR="00332EAA">
              <w:rPr>
                <w:color w:val="202124"/>
                <w:lang w:val="en"/>
              </w:rPr>
              <w:t xml:space="preserve"> </w:t>
            </w:r>
            <w:r>
              <w:rPr>
                <w:color w:val="202124"/>
                <w:lang w:val="en"/>
              </w:rPr>
              <w:t xml:space="preserve">the </w:t>
            </w:r>
            <w:r w:rsidR="00332EAA">
              <w:rPr>
                <w:color w:val="202124"/>
                <w:lang w:val="en"/>
              </w:rPr>
              <w:t>homepage</w:t>
            </w:r>
            <w:r w:rsidR="000038BC">
              <w:rPr>
                <w:color w:val="202124"/>
                <w:lang w:val="en"/>
              </w:rPr>
              <w:t xml:space="preserve"> or movie</w:t>
            </w:r>
            <w:r w:rsidR="00332EAA">
              <w:rPr>
                <w:color w:val="202124"/>
                <w:lang w:val="en"/>
              </w:rPr>
              <w:t xml:space="preserve"> page, </w:t>
            </w:r>
            <w:r w:rsidR="01551001" w:rsidRPr="19F3FAD4">
              <w:rPr>
                <w:color w:val="202124"/>
                <w:lang w:val="en"/>
              </w:rPr>
              <w:t>find</w:t>
            </w:r>
            <w:r w:rsidR="00332EAA">
              <w:rPr>
                <w:color w:val="202124"/>
                <w:lang w:val="en"/>
              </w:rPr>
              <w:t xml:space="preserve"> </w:t>
            </w:r>
            <w:r w:rsidR="000038BC">
              <w:rPr>
                <w:color w:val="202124"/>
                <w:lang w:val="en"/>
              </w:rPr>
              <w:t>and click to</w:t>
            </w:r>
            <w:r w:rsidR="00332EAA">
              <w:rPr>
                <w:color w:val="202124"/>
                <w:lang w:val="en"/>
              </w:rPr>
              <w:t xml:space="preserve"> “Help &amp; Feedback”</w:t>
            </w:r>
            <w:r w:rsidR="000038BC">
              <w:rPr>
                <w:color w:val="202124"/>
                <w:lang w:val="en"/>
              </w:rPr>
              <w:t xml:space="preserve"> button.</w:t>
            </w:r>
          </w:p>
          <w:p w14:paraId="125979EA" w14:textId="5FEA1C2A" w:rsidR="00F55630" w:rsidRDefault="00EE79CA" w:rsidP="005266C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The u</w:t>
            </w:r>
            <w:r w:rsidR="004A009B" w:rsidRPr="4EC94217">
              <w:rPr>
                <w:color w:val="202124"/>
                <w:lang w:val="en"/>
              </w:rPr>
              <w:t xml:space="preserve">ser </w:t>
            </w:r>
            <w:r w:rsidR="00E50D91" w:rsidRPr="4EC94217">
              <w:rPr>
                <w:color w:val="202124"/>
                <w:lang w:val="en"/>
              </w:rPr>
              <w:t>write</w:t>
            </w:r>
            <w:r w:rsidR="004A009B" w:rsidRPr="4EC94217">
              <w:rPr>
                <w:color w:val="202124"/>
                <w:lang w:val="en"/>
              </w:rPr>
              <w:t>s</w:t>
            </w:r>
            <w:r w:rsidR="00E50D91">
              <w:rPr>
                <w:color w:val="202124"/>
                <w:lang w:val="en"/>
              </w:rPr>
              <w:t xml:space="preserve"> </w:t>
            </w:r>
            <w:r w:rsidR="00B52B9D">
              <w:rPr>
                <w:color w:val="202124"/>
                <w:lang w:val="en"/>
              </w:rPr>
              <w:t xml:space="preserve">feedback about </w:t>
            </w:r>
            <w:r w:rsidR="004A009B" w:rsidRPr="4EC94217">
              <w:rPr>
                <w:color w:val="202124"/>
                <w:lang w:val="en"/>
              </w:rPr>
              <w:t xml:space="preserve">he/she </w:t>
            </w:r>
            <w:r w:rsidR="00A357D2">
              <w:rPr>
                <w:color w:val="202124"/>
                <w:lang w:val="en"/>
              </w:rPr>
              <w:t>experi</w:t>
            </w:r>
            <w:r w:rsidR="005A22FD">
              <w:rPr>
                <w:color w:val="202124"/>
                <w:lang w:val="en"/>
              </w:rPr>
              <w:t>ence</w:t>
            </w:r>
            <w:r w:rsidR="00295653">
              <w:rPr>
                <w:color w:val="202124"/>
                <w:lang w:val="en"/>
              </w:rPr>
              <w:t>.</w:t>
            </w:r>
          </w:p>
          <w:p w14:paraId="3EDA1B13" w14:textId="3D81D33B" w:rsidR="002C0EE1" w:rsidRPr="00F5514D" w:rsidRDefault="004A009B" w:rsidP="005266CA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color w:val="202124"/>
                <w:lang w:val="en"/>
              </w:rPr>
            </w:pPr>
            <w:r>
              <w:rPr>
                <w:color w:val="202124"/>
                <w:lang w:val="en"/>
              </w:rPr>
              <w:t>Press Enter to submit he/she feedback.</w:t>
            </w:r>
          </w:p>
        </w:tc>
      </w:tr>
      <w:tr w:rsidR="002C0EE1" w14:paraId="274A8AEE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9AC4B" w14:textId="77777777" w:rsidR="002C0EE1" w:rsidRDefault="002C0EE1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5C7C" w14:textId="618EA082" w:rsidR="002C0EE1" w:rsidRDefault="00B800F9">
            <w:r w:rsidRPr="00FE1414">
              <w:rPr>
                <w:b/>
                <w:bCs/>
              </w:rPr>
              <w:t>Alternative flow 1:</w:t>
            </w:r>
            <w:r>
              <w:t xml:space="preserve"> </w:t>
            </w:r>
            <w:r w:rsidR="00EE79CA">
              <w:t>The u</w:t>
            </w:r>
            <w:r w:rsidR="00872766">
              <w:t xml:space="preserve">ser does not have </w:t>
            </w:r>
            <w:r w:rsidR="00EE79CA">
              <w:t xml:space="preserve">an </w:t>
            </w:r>
            <w:r w:rsidR="00872766">
              <w:t>account</w:t>
            </w:r>
          </w:p>
          <w:p w14:paraId="4498705B" w14:textId="3A6363B8" w:rsidR="00872766" w:rsidRPr="00C83833" w:rsidRDefault="00153E9B" w:rsidP="009847E7">
            <w:pPr>
              <w:pStyle w:val="ListParagraph"/>
              <w:numPr>
                <w:ilvl w:val="0"/>
                <w:numId w:val="42"/>
              </w:numPr>
            </w:pPr>
            <w:r w:rsidRPr="00C83833">
              <w:t>At</w:t>
            </w:r>
            <w:r w:rsidR="005E0971" w:rsidRPr="00C83833">
              <w:t xml:space="preserve"> #2 he/she need to </w:t>
            </w:r>
            <w:r w:rsidR="00D42706" w:rsidRPr="00C83833">
              <w:t>enter his/her name, email, phone, .etc</w:t>
            </w:r>
            <w:r w:rsidR="00A936B4" w:rsidRPr="00C83833">
              <w:t xml:space="preserve"> before </w:t>
            </w:r>
            <w:r w:rsidR="53548029">
              <w:t>submitting</w:t>
            </w:r>
            <w:r w:rsidR="000038BC" w:rsidRPr="00C83833">
              <w:t>.</w:t>
            </w:r>
          </w:p>
          <w:p w14:paraId="4472D2AE" w14:textId="610FD92C" w:rsidR="00C83833" w:rsidRDefault="00A936B4" w:rsidP="00C83833">
            <w:r w:rsidRPr="00FE1414">
              <w:rPr>
                <w:b/>
                <w:bCs/>
              </w:rPr>
              <w:t xml:space="preserve">Alternative flow </w:t>
            </w:r>
            <w:r w:rsidR="00FE1414">
              <w:rPr>
                <w:b/>
                <w:bCs/>
              </w:rPr>
              <w:t>2</w:t>
            </w:r>
            <w:r w:rsidRPr="00FE1414">
              <w:rPr>
                <w:b/>
                <w:bCs/>
              </w:rPr>
              <w:t>:</w:t>
            </w:r>
            <w:r>
              <w:t xml:space="preserve"> </w:t>
            </w:r>
            <w:r w:rsidR="00EE79CA">
              <w:t>The u</w:t>
            </w:r>
            <w:r>
              <w:t xml:space="preserve">ser </w:t>
            </w:r>
            <w:r w:rsidR="00AB7540">
              <w:t>al</w:t>
            </w:r>
            <w:r w:rsidR="00425C0D">
              <w:t xml:space="preserve">ready </w:t>
            </w:r>
            <w:r w:rsidR="00AB7540">
              <w:t>has</w:t>
            </w:r>
            <w:r>
              <w:t xml:space="preserve"> </w:t>
            </w:r>
            <w:r w:rsidR="00EE79CA">
              <w:t xml:space="preserve">an </w:t>
            </w:r>
            <w:r>
              <w:t>account</w:t>
            </w:r>
          </w:p>
          <w:p w14:paraId="0916BCEE" w14:textId="73EC1044" w:rsidR="00AB7540" w:rsidRPr="00C83833" w:rsidRDefault="00425C0D" w:rsidP="009847E7">
            <w:pPr>
              <w:pStyle w:val="ListParagraph"/>
              <w:numPr>
                <w:ilvl w:val="0"/>
                <w:numId w:val="43"/>
              </w:numPr>
            </w:pPr>
            <w:r w:rsidRPr="00C83833">
              <w:t>Just follow the main flow</w:t>
            </w:r>
            <w:r w:rsidR="000038BC" w:rsidRPr="00C83833">
              <w:t>.</w:t>
            </w:r>
          </w:p>
          <w:p w14:paraId="3663A1FF" w14:textId="0F2F2F86" w:rsidR="002C0EE1" w:rsidRDefault="002C0EE1" w:rsidP="00A936B4"/>
        </w:tc>
      </w:tr>
      <w:tr w:rsidR="002C0EE1" w14:paraId="3C94A82A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9763" w14:textId="77777777" w:rsidR="002C0EE1" w:rsidRDefault="002C0EE1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A362" w14:textId="4175C345" w:rsidR="002C0EE1" w:rsidRDefault="00EE79CA">
            <w:r>
              <w:t>The u</w:t>
            </w:r>
            <w:r w:rsidR="005C486B">
              <w:t xml:space="preserve">ser goes to </w:t>
            </w:r>
            <w:r>
              <w:t xml:space="preserve">the </w:t>
            </w:r>
            <w:r w:rsidR="005C486B">
              <w:t xml:space="preserve">homepage at </w:t>
            </w:r>
            <w:bookmarkStart w:id="43" w:name="_Int_PPTrQfty"/>
            <w:r w:rsidR="005C486B">
              <w:t>www.usflix.net</w:t>
            </w:r>
            <w:bookmarkEnd w:id="43"/>
          </w:p>
        </w:tc>
      </w:tr>
      <w:tr w:rsidR="002C0EE1" w14:paraId="77FAC41C" w14:textId="77777777" w:rsidTr="002C0EE1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2AA0" w14:textId="77777777" w:rsidR="002C0EE1" w:rsidRDefault="002C0EE1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0E05" w14:textId="7A9F42FB" w:rsidR="002C0EE1" w:rsidRDefault="00EE79CA">
            <w:r>
              <w:t>The C</w:t>
            </w:r>
            <w:r w:rsidR="00886CE2">
              <w:t>ustomer Care Team can</w:t>
            </w:r>
            <w:r w:rsidR="003A6CE2">
              <w:t xml:space="preserve"> </w:t>
            </w:r>
            <w:r w:rsidR="000678AC">
              <w:t xml:space="preserve">quickly </w:t>
            </w:r>
            <w:r w:rsidR="003A6CE2">
              <w:t xml:space="preserve">contact </w:t>
            </w:r>
            <w:r>
              <w:t xml:space="preserve">the </w:t>
            </w:r>
            <w:r w:rsidR="003A6CE2">
              <w:t xml:space="preserve">user </w:t>
            </w:r>
            <w:r w:rsidR="000678AC">
              <w:t xml:space="preserve">to </w:t>
            </w:r>
            <w:r w:rsidR="00B011B3">
              <w:t xml:space="preserve">help and </w:t>
            </w:r>
            <w:r w:rsidR="00C21BB9">
              <w:t>improve</w:t>
            </w:r>
            <w:r w:rsidR="00F66CD7">
              <w:t xml:space="preserve"> </w:t>
            </w:r>
            <w:r>
              <w:t xml:space="preserve">the </w:t>
            </w:r>
            <w:r w:rsidR="00F66CD7">
              <w:t xml:space="preserve">user </w:t>
            </w:r>
            <w:r w:rsidR="00613ECF">
              <w:t>experience when using website services.</w:t>
            </w:r>
          </w:p>
        </w:tc>
      </w:tr>
    </w:tbl>
    <w:p w14:paraId="1869706A" w14:textId="77777777" w:rsidR="00314DEC" w:rsidRPr="00314DEC" w:rsidRDefault="00314DEC" w:rsidP="00314DEC"/>
    <w:sectPr w:rsidR="00314DEC" w:rsidRPr="00314DE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38D6" w14:textId="77777777" w:rsidR="00DC6F7C" w:rsidRDefault="00DC6F7C">
      <w:pPr>
        <w:spacing w:line="240" w:lineRule="auto"/>
      </w:pPr>
      <w:r>
        <w:separator/>
      </w:r>
    </w:p>
  </w:endnote>
  <w:endnote w:type="continuationSeparator" w:id="0">
    <w:p w14:paraId="4C133EAB" w14:textId="77777777" w:rsidR="00DC6F7C" w:rsidRDefault="00DC6F7C">
      <w:pPr>
        <w:spacing w:line="240" w:lineRule="auto"/>
      </w:pPr>
      <w:r>
        <w:continuationSeparator/>
      </w:r>
    </w:p>
  </w:endnote>
  <w:endnote w:type="continuationNotice" w:id="1">
    <w:p w14:paraId="5FC6F4C1" w14:textId="77777777" w:rsidR="00DC6F7C" w:rsidRDefault="00DC6F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:rsidRPr="00317494" w14:paraId="0310FA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10FAB6" w14:textId="77777777" w:rsidR="009C307A" w:rsidRPr="00317494" w:rsidRDefault="00630073">
          <w:pPr>
            <w:ind w:right="360"/>
            <w:rPr>
              <w:rFonts w:ascii="Times New Roman" w:eastAsia="Times New Roman" w:hAnsi="Times New Roman" w:cs="Times New Roman"/>
            </w:rPr>
          </w:pPr>
          <w:r w:rsidRPr="00317494">
            <w:rPr>
              <w:rFonts w:ascii="Times New Roman" w:eastAsia="Times New Roman" w:hAnsi="Times New Roman" w:cs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10FAB7" w14:textId="65E45C21" w:rsidR="009C307A" w:rsidRPr="00317494" w:rsidRDefault="00630073">
          <w:pPr>
            <w:jc w:val="center"/>
            <w:rPr>
              <w:rFonts w:ascii="Times New Roman" w:eastAsia="Times New Roman" w:hAnsi="Times New Roman" w:cs="Times New Roman"/>
            </w:rPr>
          </w:pPr>
          <w:r w:rsidRPr="00317494">
            <w:rPr>
              <w:rFonts w:ascii="Times New Roman" w:eastAsia="Times New Roman" w:hAnsi="Times New Roman" w:cs="Times New Roman"/>
            </w:rPr>
            <w:fldChar w:fldCharType="begin"/>
          </w:r>
          <w:r w:rsidRPr="00317494">
            <w:rPr>
              <w:rFonts w:ascii="Times New Roman" w:eastAsia="Times New Roman" w:hAnsi="Times New Roman" w:cs="Times New Roman"/>
            </w:rPr>
            <w:instrText>symbol 211 \f "Symbol" \s 10</w:instrText>
          </w:r>
          <w:r w:rsidRPr="00317494">
            <w:rPr>
              <w:rFonts w:ascii="Times New Roman" w:eastAsia="Times New Roman" w:hAnsi="Times New Roman" w:cs="Times New Roman"/>
            </w:rPr>
            <w:fldChar w:fldCharType="separate"/>
          </w:r>
          <w:r w:rsidRPr="00317494">
            <w:rPr>
              <w:rFonts w:ascii="Times New Roman" w:eastAsia="Times New Roman" w:hAnsi="Times New Roman" w:cs="Times New Roman"/>
            </w:rPr>
            <w:t>Ó</w:t>
          </w:r>
          <w:r w:rsidRPr="00317494">
            <w:rPr>
              <w:rFonts w:ascii="Times New Roman" w:eastAsia="Times New Roman" w:hAnsi="Times New Roman" w:cs="Times New Roman"/>
            </w:rPr>
            <w:fldChar w:fldCharType="end"/>
          </w:r>
          <w:r w:rsidR="0094434F" w:rsidRPr="00317494">
            <w:rPr>
              <w:rFonts w:ascii="Times New Roman" w:eastAsia="Times New Roman" w:hAnsi="Times New Roman" w:cs="Times New Roman"/>
            </w:rPr>
            <w:fldChar w:fldCharType="begin"/>
          </w:r>
          <w:r w:rsidR="0094434F" w:rsidRPr="00317494">
            <w:rPr>
              <w:rFonts w:ascii="Times New Roman" w:eastAsia="Times New Roman" w:hAnsi="Times New Roman" w:cs="Times New Roman"/>
            </w:rPr>
            <w:instrText xml:space="preserve"> DOCPROPERTY "Company"  \* MERGEFORMAT </w:instrText>
          </w:r>
          <w:r w:rsidR="0094434F" w:rsidRPr="00317494">
            <w:rPr>
              <w:rFonts w:ascii="Times New Roman" w:eastAsia="Times New Roman" w:hAnsi="Times New Roman" w:cs="Times New Roman"/>
            </w:rPr>
            <w:fldChar w:fldCharType="separate"/>
          </w:r>
          <w:r w:rsidR="00016A3D" w:rsidRPr="00317494">
            <w:rPr>
              <w:rFonts w:ascii="Times New Roman" w:eastAsia="Times New Roman" w:hAnsi="Times New Roman" w:cs="Times New Roman"/>
            </w:rPr>
            <w:t>GROUP 08</w:t>
          </w:r>
          <w:r w:rsidR="0094434F" w:rsidRPr="00317494">
            <w:rPr>
              <w:rFonts w:ascii="Times New Roman" w:eastAsia="Times New Roman" w:hAnsi="Times New Roman" w:cs="Times New Roman"/>
            </w:rPr>
            <w:fldChar w:fldCharType="end"/>
          </w:r>
          <w:r w:rsidRPr="00317494">
            <w:rPr>
              <w:rFonts w:ascii="Times New Roman" w:eastAsia="Times New Roman" w:hAnsi="Times New Roman" w:cs="Times New Roman"/>
            </w:rPr>
            <w:t xml:space="preserve">, </w:t>
          </w:r>
          <w:r w:rsidRPr="00317494">
            <w:rPr>
              <w:rFonts w:ascii="Times New Roman" w:eastAsia="Times New Roman" w:hAnsi="Times New Roman" w:cs="Times New Roman"/>
            </w:rPr>
            <w:fldChar w:fldCharType="begin"/>
          </w:r>
          <w:r w:rsidRPr="00317494">
            <w:rPr>
              <w:rFonts w:ascii="Times New Roman" w:eastAsia="Times New Roman" w:hAnsi="Times New Roman" w:cs="Times New Roman"/>
            </w:rPr>
            <w:instrText xml:space="preserve"> DATE \@ "yyyy" </w:instrText>
          </w:r>
          <w:r w:rsidRPr="00317494">
            <w:rPr>
              <w:rFonts w:ascii="Times New Roman" w:eastAsia="Times New Roman" w:hAnsi="Times New Roman" w:cs="Times New Roman"/>
            </w:rPr>
            <w:fldChar w:fldCharType="separate"/>
          </w:r>
          <w:r w:rsidR="00B61607">
            <w:rPr>
              <w:rFonts w:ascii="Times New Roman" w:eastAsia="Times New Roman" w:hAnsi="Times New Roman" w:cs="Times New Roman"/>
              <w:noProof/>
            </w:rPr>
            <w:t>2022</w:t>
          </w:r>
          <w:r w:rsidRPr="00317494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10FAB8" w14:textId="77777777" w:rsidR="009C307A" w:rsidRPr="00317494" w:rsidRDefault="00630073">
          <w:pPr>
            <w:jc w:val="right"/>
            <w:rPr>
              <w:rFonts w:ascii="Times New Roman" w:eastAsia="Times New Roman" w:hAnsi="Times New Roman" w:cs="Times New Roman"/>
            </w:rPr>
          </w:pPr>
          <w:r w:rsidRPr="00317494">
            <w:rPr>
              <w:rFonts w:ascii="Times New Roman" w:eastAsia="Times New Roman" w:hAnsi="Times New Roman" w:cs="Times New Roman"/>
            </w:rPr>
            <w:t xml:space="preserve">Page </w:t>
          </w:r>
          <w:r w:rsidRPr="00317494">
            <w:rPr>
              <w:rFonts w:ascii="Times New Roman" w:eastAsia="Times New Roman" w:hAnsi="Times New Roman" w:cs="Times New Roman"/>
            </w:rPr>
            <w:fldChar w:fldCharType="begin"/>
          </w:r>
          <w:r w:rsidRPr="00317494">
            <w:rPr>
              <w:rFonts w:ascii="Times New Roman" w:eastAsia="Times New Roman" w:hAnsi="Times New Roman" w:cs="Times New Roman"/>
            </w:rPr>
            <w:instrText xml:space="preserve">page </w:instrText>
          </w:r>
          <w:r w:rsidRPr="00317494">
            <w:rPr>
              <w:rFonts w:ascii="Times New Roman" w:eastAsia="Times New Roman" w:hAnsi="Times New Roman" w:cs="Times New Roman"/>
            </w:rPr>
            <w:fldChar w:fldCharType="separate"/>
          </w:r>
          <w:r w:rsidR="0092485E" w:rsidRPr="00317494">
            <w:rPr>
              <w:rFonts w:ascii="Times New Roman" w:eastAsia="Times New Roman" w:hAnsi="Times New Roman" w:cs="Times New Roman"/>
            </w:rPr>
            <w:t>4</w:t>
          </w:r>
          <w:r w:rsidRPr="00317494">
            <w:rPr>
              <w:rFonts w:ascii="Times New Roman" w:eastAsia="Times New Roman" w:hAnsi="Times New Roman" w:cs="Times New Roman"/>
            </w:rPr>
            <w:fldChar w:fldCharType="end"/>
          </w:r>
        </w:p>
      </w:tc>
    </w:tr>
  </w:tbl>
  <w:p w14:paraId="0310FABA" w14:textId="77777777" w:rsidR="009C307A" w:rsidRPr="00317494" w:rsidRDefault="009C307A">
    <w:pPr>
      <w:pStyle w:val="Footer"/>
      <w:rPr>
        <w:rFonts w:ascii="Times New Roman" w:eastAsia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E4E7" w14:textId="77777777" w:rsidR="00DC6F7C" w:rsidRDefault="00DC6F7C">
      <w:pPr>
        <w:spacing w:line="240" w:lineRule="auto"/>
      </w:pPr>
      <w:r>
        <w:separator/>
      </w:r>
    </w:p>
  </w:footnote>
  <w:footnote w:type="continuationSeparator" w:id="0">
    <w:p w14:paraId="211E781A" w14:textId="77777777" w:rsidR="00DC6F7C" w:rsidRDefault="00DC6F7C">
      <w:pPr>
        <w:spacing w:line="240" w:lineRule="auto"/>
      </w:pPr>
      <w:r>
        <w:continuationSeparator/>
      </w:r>
    </w:p>
  </w:footnote>
  <w:footnote w:type="continuationNotice" w:id="1">
    <w:p w14:paraId="708A858A" w14:textId="77777777" w:rsidR="00DC6F7C" w:rsidRDefault="00DC6F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0FAA8" w14:textId="77777777" w:rsidR="009C307A" w:rsidRDefault="009C307A">
    <w:pPr>
      <w:rPr>
        <w:sz w:val="24"/>
      </w:rPr>
    </w:pPr>
  </w:p>
  <w:p w14:paraId="0310FAA9" w14:textId="77777777" w:rsidR="009C307A" w:rsidRDefault="009C307A">
    <w:pPr>
      <w:pBdr>
        <w:top w:val="single" w:sz="6" w:space="1" w:color="auto"/>
      </w:pBdr>
      <w:rPr>
        <w:sz w:val="24"/>
      </w:rPr>
    </w:pPr>
  </w:p>
  <w:p w14:paraId="0310FAAA" w14:textId="057748F3" w:rsidR="009C307A" w:rsidRPr="007C0383" w:rsidRDefault="00630073">
    <w:pPr>
      <w:pBdr>
        <w:bottom w:val="single" w:sz="6" w:space="1" w:color="auto"/>
      </w:pBdr>
      <w:jc w:val="right"/>
      <w:rPr>
        <w:rFonts w:ascii="Arial" w:eastAsia="Times New Roman" w:hAnsi="Arial" w:cs="Times New Roman"/>
        <w:b/>
        <w:sz w:val="36"/>
      </w:rPr>
    </w:pPr>
    <w:r w:rsidRPr="007C0383">
      <w:rPr>
        <w:rFonts w:ascii="Arial" w:eastAsia="Times New Roman" w:hAnsi="Arial" w:cs="Times New Roman"/>
        <w:b/>
        <w:sz w:val="36"/>
      </w:rPr>
      <w:fldChar w:fldCharType="begin"/>
    </w:r>
    <w:r w:rsidRPr="007C0383">
      <w:rPr>
        <w:rFonts w:ascii="Arial" w:eastAsia="Times New Roman" w:hAnsi="Arial" w:cs="Times New Roman"/>
        <w:b/>
        <w:sz w:val="36"/>
      </w:rPr>
      <w:instrText xml:space="preserve"> DOCPROPERTY "Company"  \* MERGEFORMAT </w:instrText>
    </w:r>
    <w:r w:rsidRPr="007C0383">
      <w:rPr>
        <w:rFonts w:ascii="Arial" w:eastAsia="Times New Roman" w:hAnsi="Arial" w:cs="Times New Roman"/>
        <w:b/>
        <w:sz w:val="36"/>
      </w:rPr>
      <w:fldChar w:fldCharType="separate"/>
    </w:r>
    <w:r w:rsidR="00016A3D" w:rsidRPr="007C0383">
      <w:rPr>
        <w:rFonts w:ascii="Arial" w:eastAsia="Times New Roman" w:hAnsi="Arial" w:cs="Times New Roman"/>
        <w:b/>
        <w:sz w:val="36"/>
      </w:rPr>
      <w:t>GROUP 08</w:t>
    </w:r>
    <w:r w:rsidRPr="007C0383">
      <w:rPr>
        <w:rFonts w:ascii="Arial" w:eastAsia="Times New Roman" w:hAnsi="Arial" w:cs="Times New Roman"/>
        <w:b/>
        <w:sz w:val="36"/>
      </w:rPr>
      <w:fldChar w:fldCharType="end"/>
    </w:r>
  </w:p>
  <w:p w14:paraId="0310FAAB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0310FAAC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0310FAAF" w14:textId="77777777">
      <w:tc>
        <w:tcPr>
          <w:tcW w:w="6379" w:type="dxa"/>
        </w:tcPr>
        <w:p w14:paraId="0310FAAD" w14:textId="5A1EA346" w:rsidR="009C307A" w:rsidRPr="00850BC8" w:rsidRDefault="0094434F">
          <w:pPr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fldChar w:fldCharType="begin"/>
          </w:r>
          <w:r w:rsidRPr="00850BC8">
            <w:rPr>
              <w:rFonts w:ascii="Times New Roman" w:eastAsia="Times New Roman" w:hAnsi="Times New Roman" w:cs="Times New Roman"/>
            </w:rPr>
            <w:instrText xml:space="preserve">subject  \* Mergeformat </w:instrText>
          </w:r>
          <w:r w:rsidRPr="00850BC8">
            <w:rPr>
              <w:rFonts w:ascii="Times New Roman" w:eastAsia="Times New Roman" w:hAnsi="Times New Roman" w:cs="Times New Roman"/>
            </w:rPr>
            <w:fldChar w:fldCharType="separate"/>
          </w:r>
          <w:r w:rsidR="00016A3D" w:rsidRPr="00850BC8">
            <w:rPr>
              <w:rFonts w:ascii="Times New Roman" w:eastAsia="Times New Roman" w:hAnsi="Times New Roman" w:cs="Times New Roman"/>
            </w:rPr>
            <w:t>MOVIE STREAMING WEBSITE</w:t>
          </w:r>
          <w:r w:rsidRPr="00850BC8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3179" w:type="dxa"/>
        </w:tcPr>
        <w:p w14:paraId="0310FAAE" w14:textId="77777777" w:rsidR="009C307A" w:rsidRPr="00850BC8" w:rsidRDefault="00630073">
          <w:pPr>
            <w:tabs>
              <w:tab w:val="left" w:pos="1135"/>
            </w:tabs>
            <w:spacing w:before="40"/>
            <w:ind w:right="68"/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t xml:space="preserve">  Version:           &lt;1.0&gt;</w:t>
          </w:r>
        </w:p>
      </w:tc>
    </w:tr>
    <w:tr w:rsidR="009C307A" w14:paraId="0310FAB2" w14:textId="77777777">
      <w:tc>
        <w:tcPr>
          <w:tcW w:w="6379" w:type="dxa"/>
        </w:tcPr>
        <w:p w14:paraId="0310FAB0" w14:textId="6956426A" w:rsidR="009C307A" w:rsidRPr="00850BC8" w:rsidRDefault="0094434F" w:rsidP="002A16F7">
          <w:pPr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fldChar w:fldCharType="begin"/>
          </w:r>
          <w:r w:rsidRPr="00850BC8">
            <w:rPr>
              <w:rFonts w:ascii="Times New Roman" w:eastAsia="Times New Roman" w:hAnsi="Times New Roman" w:cs="Times New Roman"/>
            </w:rPr>
            <w:instrText xml:space="preserve">title  \* Mergeformat </w:instrText>
          </w:r>
          <w:r w:rsidRPr="00850BC8">
            <w:rPr>
              <w:rFonts w:ascii="Times New Roman" w:eastAsia="Times New Roman" w:hAnsi="Times New Roman" w:cs="Times New Roman"/>
            </w:rPr>
            <w:fldChar w:fldCharType="separate"/>
          </w:r>
          <w:r w:rsidR="00512FAF" w:rsidRPr="00850BC8">
            <w:rPr>
              <w:rFonts w:ascii="Times New Roman" w:eastAsia="Times New Roman" w:hAnsi="Times New Roman" w:cs="Times New Roman"/>
            </w:rPr>
            <w:t>Use-Case Specification</w:t>
          </w:r>
          <w:r w:rsidR="00A74B9B">
            <w:rPr>
              <w:rFonts w:ascii="Times New Roman" w:eastAsia="Times New Roman" w:hAnsi="Times New Roman" w:cs="Times New Roman"/>
            </w:rPr>
            <w:t>: &lt;Use-Case Name&gt;</w:t>
          </w:r>
          <w:r w:rsidRPr="00850BC8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3179" w:type="dxa"/>
        </w:tcPr>
        <w:p w14:paraId="0310FAB1" w14:textId="1B276773" w:rsidR="009C307A" w:rsidRPr="00850BC8" w:rsidRDefault="00630073">
          <w:pPr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t xml:space="preserve">  Date:  </w:t>
          </w:r>
          <w:r w:rsidR="00016A3D" w:rsidRPr="00850BC8">
            <w:rPr>
              <w:rFonts w:ascii="Times New Roman" w:eastAsia="Times New Roman" w:hAnsi="Times New Roman" w:cs="Times New Roman"/>
            </w:rPr>
            <w:fldChar w:fldCharType="begin"/>
          </w:r>
          <w:r w:rsidR="00016A3D" w:rsidRPr="00850BC8">
            <w:rPr>
              <w:rFonts w:ascii="Times New Roman" w:eastAsia="Times New Roman" w:hAnsi="Times New Roman" w:cs="Times New Roman"/>
            </w:rPr>
            <w:instrText xml:space="preserve"> DATE  \@ "DD/MMM/YY"  \* MERGEFORMAT </w:instrText>
          </w:r>
          <w:r w:rsidR="00016A3D" w:rsidRPr="00850BC8">
            <w:rPr>
              <w:rFonts w:ascii="Times New Roman" w:eastAsia="Times New Roman" w:hAnsi="Times New Roman" w:cs="Times New Roman"/>
            </w:rPr>
            <w:fldChar w:fldCharType="separate"/>
          </w:r>
          <w:r w:rsidR="00B61607">
            <w:rPr>
              <w:rFonts w:ascii="Times New Roman" w:eastAsia="Times New Roman" w:hAnsi="Times New Roman" w:cs="Times New Roman"/>
              <w:noProof/>
            </w:rPr>
            <w:t>/Jun/22</w:t>
          </w:r>
          <w:r w:rsidR="00016A3D" w:rsidRPr="00850BC8">
            <w:rPr>
              <w:rFonts w:ascii="Times New Roman" w:eastAsia="Times New Roman" w:hAnsi="Times New Roman" w:cs="Times New Roman"/>
            </w:rPr>
            <w:fldChar w:fldCharType="end"/>
          </w:r>
        </w:p>
      </w:tc>
    </w:tr>
    <w:tr w:rsidR="009C307A" w14:paraId="0310FAB4" w14:textId="77777777">
      <w:tc>
        <w:tcPr>
          <w:tcW w:w="9558" w:type="dxa"/>
          <w:gridSpan w:val="2"/>
        </w:tcPr>
        <w:p w14:paraId="0310FAB3" w14:textId="77777777" w:rsidR="009C307A" w:rsidRPr="00850BC8" w:rsidRDefault="00630073">
          <w:pPr>
            <w:rPr>
              <w:rFonts w:ascii="Times New Roman" w:eastAsia="Times New Roman" w:hAnsi="Times New Roman" w:cs="Times New Roman"/>
            </w:rPr>
          </w:pPr>
          <w:r w:rsidRPr="00850BC8">
            <w:rPr>
              <w:rFonts w:ascii="Times New Roman" w:eastAsia="Times New Roman" w:hAnsi="Times New Roman" w:cs="Times New Roman"/>
            </w:rPr>
            <w:t>&lt;document identifier&gt;</w:t>
          </w:r>
        </w:p>
      </w:tc>
    </w:tr>
  </w:tbl>
  <w:p w14:paraId="0310FAB5" w14:textId="77777777" w:rsidR="009C307A" w:rsidRDefault="009C307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mZQBRIG" int2:invalidationBookmarkName="" int2:hashCode="Et6pb+wgWTVmq3" int2:id="9c2L9tT6">
      <int2:state int2:value="Rejected" int2:type="LegacyProofing"/>
    </int2:bookmark>
    <int2:bookmark int2:bookmarkName="_Int_BB1BqE12" int2:invalidationBookmarkName="" int2:hashCode="OiEpXYE8Jusof8" int2:id="BYz50WX3">
      <int2:state int2:value="Rejected" int2:type="LegacyProofing"/>
    </int2:bookmark>
    <int2:bookmark int2:bookmarkName="_Int_WPUawzgo" int2:invalidationBookmarkName="" int2:hashCode="Fj2BdP9LDmfuwv" int2:id="DXFVTWFT">
      <int2:state int2:value="Rejected" int2:type="LegacyProofing"/>
    </int2:bookmark>
    <int2:bookmark int2:bookmarkName="_Int_zpynPORX" int2:invalidationBookmarkName="" int2:hashCode="1tmJ7YPkijAPLG" int2:id="JE2lVgbJ">
      <int2:state int2:value="Rejected" int2:type="LegacyProofing"/>
    </int2:bookmark>
    <int2:bookmark int2:bookmarkName="_Int_NwWyEdQX" int2:invalidationBookmarkName="" int2:hashCode="+hy8M85sF9u9T4" int2:id="JTQpcqdo">
      <int2:state int2:value="Rejected" int2:type="AugLoop_Text_Critique"/>
    </int2:bookmark>
    <int2:bookmark int2:bookmarkName="_Int_Up7qI85p" int2:invalidationBookmarkName="" int2:hashCode="0A7xZCAqdOPC+h" int2:id="SA74yuLl">
      <int2:state int2:value="Rejected" int2:type="LegacyProofing"/>
    </int2:bookmark>
    <int2:bookmark int2:bookmarkName="_Int_zsqmPlQ5" int2:invalidationBookmarkName="" int2:hashCode="TlgWeUz8e4LuGj" int2:id="U8hjWvci">
      <int2:state int2:value="Rejected" int2:type="LegacyProofing"/>
    </int2:bookmark>
    <int2:bookmark int2:bookmarkName="_Int_lsfHAAA2" int2:invalidationBookmarkName="" int2:hashCode="tW3vNq+/uM0bx6" int2:id="Ut2RYJPV">
      <int2:state int2:value="Rejected" int2:type="LegacyProofing"/>
    </int2:bookmark>
    <int2:bookmark int2:bookmarkName="_Int_hk8YspWx" int2:invalidationBookmarkName="" int2:hashCode="g92davQ/jL7gis" int2:id="b2p1Mq7Z">
      <int2:state int2:value="Rejected" int2:type="LegacyProofing"/>
    </int2:bookmark>
    <int2:bookmark int2:bookmarkName="_Int_CLmeldJs" int2:invalidationBookmarkName="" int2:hashCode="J+kN+lfDWKz69H" int2:id="d53ojMB0">
      <int2:state int2:value="Rejected" int2:type="LegacyProofing"/>
    </int2:bookmark>
    <int2:bookmark int2:bookmarkName="_Int_cuj9j2dd" int2:invalidationBookmarkName="" int2:hashCode="al37P5PwyB8YyT" int2:id="eeDlAvTB">
      <int2:state int2:value="Rejected" int2:type="LegacyProofing"/>
    </int2:bookmark>
    <int2:bookmark int2:bookmarkName="_Int_x8TCJAsc" int2:invalidationBookmarkName="" int2:hashCode="yiByjTXwDDpMIb" int2:id="er8ToggC">
      <int2:state int2:value="Rejected" int2:type="LegacyProofing"/>
    </int2:bookmark>
    <int2:bookmark int2:bookmarkName="_Int_bgboAOaX" int2:invalidationBookmarkName="" int2:hashCode="al37P5PwyB8YyT" int2:id="hsak9REc">
      <int2:state int2:value="Rejected" int2:type="LegacyProofing"/>
    </int2:bookmark>
    <int2:bookmark int2:bookmarkName="_Int_LmkP6Um9" int2:invalidationBookmarkName="" int2:hashCode="mDEWGbb5Bp7JMP" int2:id="j4FejLR7">
      <int2:state int2:value="Rejected" int2:type="LegacyProofing"/>
    </int2:bookmark>
    <int2:bookmark int2:bookmarkName="_Int_UycJeme7" int2:invalidationBookmarkName="" int2:hashCode="+hy8M85sF9u9T4" int2:id="kYqPveZE">
      <int2:state int2:value="Rejected" int2:type="AugLoop_Text_Critique"/>
    </int2:bookmark>
    <int2:bookmark int2:bookmarkName="_Int_kZb6g3Va" int2:invalidationBookmarkName="" int2:hashCode="vcu/5JwwdnA5h6" int2:id="qvIwAyG3">
      <int2:state int2:value="Rejected" int2:type="LegacyProofing"/>
    </int2:bookmark>
    <int2:bookmark int2:bookmarkName="_Int_m8TcMPQf" int2:invalidationBookmarkName="" int2:hashCode="N4GHV4VEHQPb4w" int2:id="rNuiaFpl">
      <int2:state int2:value="Rejected" int2:type="LegacyProofing"/>
    </int2:bookmark>
    <int2:bookmark int2:bookmarkName="_Int_xOQqDHS5" int2:invalidationBookmarkName="" int2:hashCode="al37P5PwyB8YyT" int2:id="w7XqX36G">
      <int2:state int2:value="Rejected" int2:type="LegacyProofing"/>
    </int2:bookmark>
    <int2:bookmark int2:bookmarkName="_Int_xBAKrCxn" int2:invalidationBookmarkName="" int2:hashCode="mdY3N09Rq49gfC" int2:id="xry5acbJ">
      <int2:state int2:value="Rejected" int2:type="LegacyProofing"/>
    </int2:bookmark>
    <int2:bookmark int2:bookmarkName="_Int_PPTrQfty" int2:invalidationBookmarkName="" int2:hashCode="al37P5PwyB8YyT" int2:id="xslUoGav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038E"/>
    <w:multiLevelType w:val="hybridMultilevel"/>
    <w:tmpl w:val="F5463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6032"/>
    <w:multiLevelType w:val="hybridMultilevel"/>
    <w:tmpl w:val="520C2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007C7"/>
    <w:multiLevelType w:val="hybridMultilevel"/>
    <w:tmpl w:val="D5D4D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A209"/>
    <w:multiLevelType w:val="hybridMultilevel"/>
    <w:tmpl w:val="5ABEA1E0"/>
    <w:lvl w:ilvl="0" w:tplc="BF38698C">
      <w:start w:val="1"/>
      <w:numFmt w:val="decimal"/>
      <w:lvlText w:val="%1."/>
      <w:lvlJc w:val="left"/>
      <w:pPr>
        <w:ind w:left="720" w:hanging="360"/>
      </w:pPr>
    </w:lvl>
    <w:lvl w:ilvl="1" w:tplc="7F2E6AF2">
      <w:start w:val="1"/>
      <w:numFmt w:val="lowerLetter"/>
      <w:lvlText w:val="%2."/>
      <w:lvlJc w:val="left"/>
      <w:pPr>
        <w:ind w:left="1440" w:hanging="360"/>
      </w:pPr>
    </w:lvl>
    <w:lvl w:ilvl="2" w:tplc="65361F0E">
      <w:start w:val="1"/>
      <w:numFmt w:val="lowerRoman"/>
      <w:lvlText w:val="%3."/>
      <w:lvlJc w:val="right"/>
      <w:pPr>
        <w:ind w:left="2160" w:hanging="180"/>
      </w:pPr>
    </w:lvl>
    <w:lvl w:ilvl="3" w:tplc="A418C7BA">
      <w:start w:val="1"/>
      <w:numFmt w:val="decimal"/>
      <w:lvlText w:val="%4."/>
      <w:lvlJc w:val="left"/>
      <w:pPr>
        <w:ind w:left="2880" w:hanging="360"/>
      </w:pPr>
    </w:lvl>
    <w:lvl w:ilvl="4" w:tplc="AC5CB194">
      <w:start w:val="1"/>
      <w:numFmt w:val="lowerLetter"/>
      <w:lvlText w:val="%5."/>
      <w:lvlJc w:val="left"/>
      <w:pPr>
        <w:ind w:left="3600" w:hanging="360"/>
      </w:pPr>
    </w:lvl>
    <w:lvl w:ilvl="5" w:tplc="16D67846">
      <w:start w:val="1"/>
      <w:numFmt w:val="lowerRoman"/>
      <w:lvlText w:val="%6."/>
      <w:lvlJc w:val="right"/>
      <w:pPr>
        <w:ind w:left="4320" w:hanging="180"/>
      </w:pPr>
    </w:lvl>
    <w:lvl w:ilvl="6" w:tplc="91889054">
      <w:start w:val="1"/>
      <w:numFmt w:val="decimal"/>
      <w:lvlText w:val="%7."/>
      <w:lvlJc w:val="left"/>
      <w:pPr>
        <w:ind w:left="5040" w:hanging="360"/>
      </w:pPr>
    </w:lvl>
    <w:lvl w:ilvl="7" w:tplc="5EE886F4">
      <w:start w:val="1"/>
      <w:numFmt w:val="lowerLetter"/>
      <w:lvlText w:val="%8."/>
      <w:lvlJc w:val="left"/>
      <w:pPr>
        <w:ind w:left="5760" w:hanging="360"/>
      </w:pPr>
    </w:lvl>
    <w:lvl w:ilvl="8" w:tplc="B6BA96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E8D5"/>
    <w:multiLevelType w:val="hybridMultilevel"/>
    <w:tmpl w:val="FFFFFFFF"/>
    <w:lvl w:ilvl="0" w:tplc="86107404">
      <w:start w:val="1"/>
      <w:numFmt w:val="decimal"/>
      <w:lvlText w:val="%1."/>
      <w:lvlJc w:val="left"/>
      <w:pPr>
        <w:ind w:left="720" w:hanging="360"/>
      </w:pPr>
    </w:lvl>
    <w:lvl w:ilvl="1" w:tplc="53FC7B28">
      <w:start w:val="1"/>
      <w:numFmt w:val="lowerLetter"/>
      <w:lvlText w:val="%2."/>
      <w:lvlJc w:val="left"/>
      <w:pPr>
        <w:ind w:left="1440" w:hanging="360"/>
      </w:pPr>
    </w:lvl>
    <w:lvl w:ilvl="2" w:tplc="261E9CD0">
      <w:start w:val="1"/>
      <w:numFmt w:val="lowerRoman"/>
      <w:lvlText w:val="%3."/>
      <w:lvlJc w:val="right"/>
      <w:pPr>
        <w:ind w:left="2160" w:hanging="180"/>
      </w:pPr>
    </w:lvl>
    <w:lvl w:ilvl="3" w:tplc="4BF45DD0">
      <w:start w:val="1"/>
      <w:numFmt w:val="decimal"/>
      <w:lvlText w:val="%4."/>
      <w:lvlJc w:val="left"/>
      <w:pPr>
        <w:ind w:left="2880" w:hanging="360"/>
      </w:pPr>
    </w:lvl>
    <w:lvl w:ilvl="4" w:tplc="78FCE48E">
      <w:start w:val="1"/>
      <w:numFmt w:val="lowerLetter"/>
      <w:lvlText w:val="%5."/>
      <w:lvlJc w:val="left"/>
      <w:pPr>
        <w:ind w:left="3600" w:hanging="360"/>
      </w:pPr>
    </w:lvl>
    <w:lvl w:ilvl="5" w:tplc="A9803CAE">
      <w:start w:val="1"/>
      <w:numFmt w:val="lowerRoman"/>
      <w:lvlText w:val="%6."/>
      <w:lvlJc w:val="right"/>
      <w:pPr>
        <w:ind w:left="4320" w:hanging="180"/>
      </w:pPr>
    </w:lvl>
    <w:lvl w:ilvl="6" w:tplc="68B423AC">
      <w:start w:val="1"/>
      <w:numFmt w:val="decimal"/>
      <w:lvlText w:val="%7."/>
      <w:lvlJc w:val="left"/>
      <w:pPr>
        <w:ind w:left="5040" w:hanging="360"/>
      </w:pPr>
    </w:lvl>
    <w:lvl w:ilvl="7" w:tplc="EAD0CC86">
      <w:start w:val="1"/>
      <w:numFmt w:val="lowerLetter"/>
      <w:lvlText w:val="%8."/>
      <w:lvlJc w:val="left"/>
      <w:pPr>
        <w:ind w:left="5760" w:hanging="360"/>
      </w:pPr>
    </w:lvl>
    <w:lvl w:ilvl="8" w:tplc="CBE482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11769"/>
    <w:multiLevelType w:val="hybridMultilevel"/>
    <w:tmpl w:val="B01E0E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46FA"/>
    <w:multiLevelType w:val="hybridMultilevel"/>
    <w:tmpl w:val="FE1AB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nsolas" w:hAnsi="Consola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Consolas" w:hAnsi="Consola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cs="Consola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nsolas" w:hAnsi="Consola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Consolas" w:hAnsi="Consolas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cs="Consola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nsolas" w:hAnsi="Consolas" w:hint="default"/>
      </w:rPr>
    </w:lvl>
  </w:abstractNum>
  <w:abstractNum w:abstractNumId="9" w15:restartNumberingAfterBreak="0">
    <w:nsid w:val="208C511A"/>
    <w:multiLevelType w:val="hybridMultilevel"/>
    <w:tmpl w:val="28BAC1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45D6"/>
    <w:multiLevelType w:val="hybridMultilevel"/>
    <w:tmpl w:val="C876F8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E3961"/>
    <w:multiLevelType w:val="hybridMultilevel"/>
    <w:tmpl w:val="FFC01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F3AC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E25B4D"/>
    <w:multiLevelType w:val="hybridMultilevel"/>
    <w:tmpl w:val="FFFFFFFF"/>
    <w:lvl w:ilvl="0" w:tplc="0F92AB76">
      <w:start w:val="1"/>
      <w:numFmt w:val="decimal"/>
      <w:lvlText w:val="%1."/>
      <w:lvlJc w:val="left"/>
      <w:pPr>
        <w:ind w:left="720" w:hanging="360"/>
      </w:pPr>
    </w:lvl>
    <w:lvl w:ilvl="1" w:tplc="4D5059A6">
      <w:start w:val="1"/>
      <w:numFmt w:val="lowerLetter"/>
      <w:lvlText w:val="%2."/>
      <w:lvlJc w:val="left"/>
      <w:pPr>
        <w:ind w:left="1440" w:hanging="360"/>
      </w:pPr>
    </w:lvl>
    <w:lvl w:ilvl="2" w:tplc="972E2666">
      <w:start w:val="1"/>
      <w:numFmt w:val="lowerRoman"/>
      <w:lvlText w:val="%3."/>
      <w:lvlJc w:val="right"/>
      <w:pPr>
        <w:ind w:left="2160" w:hanging="180"/>
      </w:pPr>
    </w:lvl>
    <w:lvl w:ilvl="3" w:tplc="A4D882BC">
      <w:start w:val="1"/>
      <w:numFmt w:val="decimal"/>
      <w:lvlText w:val="%4."/>
      <w:lvlJc w:val="left"/>
      <w:pPr>
        <w:ind w:left="2880" w:hanging="360"/>
      </w:pPr>
    </w:lvl>
    <w:lvl w:ilvl="4" w:tplc="F3B4D18A">
      <w:start w:val="1"/>
      <w:numFmt w:val="lowerLetter"/>
      <w:lvlText w:val="%5."/>
      <w:lvlJc w:val="left"/>
      <w:pPr>
        <w:ind w:left="3600" w:hanging="360"/>
      </w:pPr>
    </w:lvl>
    <w:lvl w:ilvl="5" w:tplc="3FDC2DCE">
      <w:start w:val="1"/>
      <w:numFmt w:val="lowerRoman"/>
      <w:lvlText w:val="%6."/>
      <w:lvlJc w:val="right"/>
      <w:pPr>
        <w:ind w:left="4320" w:hanging="180"/>
      </w:pPr>
    </w:lvl>
    <w:lvl w:ilvl="6" w:tplc="8A72E2DE">
      <w:start w:val="1"/>
      <w:numFmt w:val="decimal"/>
      <w:lvlText w:val="%7."/>
      <w:lvlJc w:val="left"/>
      <w:pPr>
        <w:ind w:left="5040" w:hanging="360"/>
      </w:pPr>
    </w:lvl>
    <w:lvl w:ilvl="7" w:tplc="E68649C0">
      <w:start w:val="1"/>
      <w:numFmt w:val="lowerLetter"/>
      <w:lvlText w:val="%8."/>
      <w:lvlJc w:val="left"/>
      <w:pPr>
        <w:ind w:left="5760" w:hanging="360"/>
      </w:pPr>
    </w:lvl>
    <w:lvl w:ilvl="8" w:tplc="D39CA6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E2EFE"/>
    <w:multiLevelType w:val="hybridMultilevel"/>
    <w:tmpl w:val="FFFFFFFF"/>
    <w:lvl w:ilvl="0" w:tplc="981E4F8E">
      <w:start w:val="1"/>
      <w:numFmt w:val="decimal"/>
      <w:lvlText w:val="%1."/>
      <w:lvlJc w:val="left"/>
      <w:pPr>
        <w:ind w:left="720" w:hanging="360"/>
      </w:pPr>
    </w:lvl>
    <w:lvl w:ilvl="1" w:tplc="4CD4C138">
      <w:start w:val="1"/>
      <w:numFmt w:val="lowerLetter"/>
      <w:lvlText w:val="%2."/>
      <w:lvlJc w:val="left"/>
      <w:pPr>
        <w:ind w:left="1440" w:hanging="360"/>
      </w:pPr>
    </w:lvl>
    <w:lvl w:ilvl="2" w:tplc="17C42E3C">
      <w:start w:val="1"/>
      <w:numFmt w:val="lowerRoman"/>
      <w:lvlText w:val="%3."/>
      <w:lvlJc w:val="right"/>
      <w:pPr>
        <w:ind w:left="2160" w:hanging="180"/>
      </w:pPr>
    </w:lvl>
    <w:lvl w:ilvl="3" w:tplc="27264DFC">
      <w:start w:val="1"/>
      <w:numFmt w:val="decimal"/>
      <w:lvlText w:val="%4."/>
      <w:lvlJc w:val="left"/>
      <w:pPr>
        <w:ind w:left="2880" w:hanging="360"/>
      </w:pPr>
    </w:lvl>
    <w:lvl w:ilvl="4" w:tplc="211A5914">
      <w:start w:val="1"/>
      <w:numFmt w:val="lowerLetter"/>
      <w:lvlText w:val="%5."/>
      <w:lvlJc w:val="left"/>
      <w:pPr>
        <w:ind w:left="3600" w:hanging="360"/>
      </w:pPr>
    </w:lvl>
    <w:lvl w:ilvl="5" w:tplc="EBA25EA2">
      <w:start w:val="1"/>
      <w:numFmt w:val="lowerRoman"/>
      <w:lvlText w:val="%6."/>
      <w:lvlJc w:val="right"/>
      <w:pPr>
        <w:ind w:left="4320" w:hanging="180"/>
      </w:pPr>
    </w:lvl>
    <w:lvl w:ilvl="6" w:tplc="D54EBB06">
      <w:start w:val="1"/>
      <w:numFmt w:val="decimal"/>
      <w:lvlText w:val="%7."/>
      <w:lvlJc w:val="left"/>
      <w:pPr>
        <w:ind w:left="5040" w:hanging="360"/>
      </w:pPr>
    </w:lvl>
    <w:lvl w:ilvl="7" w:tplc="6916090E">
      <w:start w:val="1"/>
      <w:numFmt w:val="lowerLetter"/>
      <w:lvlText w:val="%8."/>
      <w:lvlJc w:val="left"/>
      <w:pPr>
        <w:ind w:left="5760" w:hanging="360"/>
      </w:pPr>
    </w:lvl>
    <w:lvl w:ilvl="8" w:tplc="B198AF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6E237"/>
    <w:multiLevelType w:val="hybridMultilevel"/>
    <w:tmpl w:val="FFFFFFFF"/>
    <w:lvl w:ilvl="0" w:tplc="7DA2565E">
      <w:start w:val="1"/>
      <w:numFmt w:val="decimal"/>
      <w:lvlText w:val="%1."/>
      <w:lvlJc w:val="left"/>
      <w:pPr>
        <w:ind w:left="720" w:hanging="360"/>
      </w:pPr>
    </w:lvl>
    <w:lvl w:ilvl="1" w:tplc="EEE683B4">
      <w:start w:val="1"/>
      <w:numFmt w:val="lowerLetter"/>
      <w:lvlText w:val="%2."/>
      <w:lvlJc w:val="left"/>
      <w:pPr>
        <w:ind w:left="1440" w:hanging="360"/>
      </w:pPr>
    </w:lvl>
    <w:lvl w:ilvl="2" w:tplc="2C7C0EAC">
      <w:start w:val="1"/>
      <w:numFmt w:val="lowerRoman"/>
      <w:lvlText w:val="%3."/>
      <w:lvlJc w:val="right"/>
      <w:pPr>
        <w:ind w:left="2160" w:hanging="180"/>
      </w:pPr>
    </w:lvl>
    <w:lvl w:ilvl="3" w:tplc="434C4950">
      <w:start w:val="1"/>
      <w:numFmt w:val="decimal"/>
      <w:lvlText w:val="%4."/>
      <w:lvlJc w:val="left"/>
      <w:pPr>
        <w:ind w:left="2880" w:hanging="360"/>
      </w:pPr>
    </w:lvl>
    <w:lvl w:ilvl="4" w:tplc="CE52C728">
      <w:start w:val="1"/>
      <w:numFmt w:val="lowerLetter"/>
      <w:lvlText w:val="%5."/>
      <w:lvlJc w:val="left"/>
      <w:pPr>
        <w:ind w:left="3600" w:hanging="360"/>
      </w:pPr>
    </w:lvl>
    <w:lvl w:ilvl="5" w:tplc="D73E24B4">
      <w:start w:val="1"/>
      <w:numFmt w:val="lowerRoman"/>
      <w:lvlText w:val="%6."/>
      <w:lvlJc w:val="right"/>
      <w:pPr>
        <w:ind w:left="4320" w:hanging="180"/>
      </w:pPr>
    </w:lvl>
    <w:lvl w:ilvl="6" w:tplc="8DBA9BB2">
      <w:start w:val="1"/>
      <w:numFmt w:val="decimal"/>
      <w:lvlText w:val="%7."/>
      <w:lvlJc w:val="left"/>
      <w:pPr>
        <w:ind w:left="5040" w:hanging="360"/>
      </w:pPr>
    </w:lvl>
    <w:lvl w:ilvl="7" w:tplc="7C6015DE">
      <w:start w:val="1"/>
      <w:numFmt w:val="lowerLetter"/>
      <w:lvlText w:val="%8."/>
      <w:lvlJc w:val="left"/>
      <w:pPr>
        <w:ind w:left="5760" w:hanging="360"/>
      </w:pPr>
    </w:lvl>
    <w:lvl w:ilvl="8" w:tplc="6DAE2FF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64C7F"/>
    <w:multiLevelType w:val="hybridMultilevel"/>
    <w:tmpl w:val="B5F4E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0D77"/>
    <w:multiLevelType w:val="hybridMultilevel"/>
    <w:tmpl w:val="7F58D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415CA"/>
    <w:multiLevelType w:val="hybridMultilevel"/>
    <w:tmpl w:val="3C9C77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34BDD"/>
    <w:multiLevelType w:val="hybridMultilevel"/>
    <w:tmpl w:val="CF9E6F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Consolas" w:hAnsi="Consola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cs="Consola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Consolas" w:hAnsi="Consola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Consolas" w:hAnsi="Consolas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cs="Consolas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Consolas" w:hAnsi="Consola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Consolas" w:hAnsi="Consolas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cs="Consolas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Consolas" w:hAnsi="Consolas" w:hint="default"/>
      </w:rPr>
    </w:lvl>
  </w:abstractNum>
  <w:abstractNum w:abstractNumId="20" w15:restartNumberingAfterBreak="0">
    <w:nsid w:val="4C8C5CEB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7E3211"/>
    <w:multiLevelType w:val="hybridMultilevel"/>
    <w:tmpl w:val="FFFFFFFF"/>
    <w:lvl w:ilvl="0" w:tplc="4700174A">
      <w:start w:val="1"/>
      <w:numFmt w:val="decimal"/>
      <w:lvlText w:val="%1."/>
      <w:lvlJc w:val="left"/>
      <w:pPr>
        <w:ind w:left="720" w:hanging="360"/>
      </w:pPr>
    </w:lvl>
    <w:lvl w:ilvl="1" w:tplc="E81ADDCE">
      <w:start w:val="1"/>
      <w:numFmt w:val="lowerLetter"/>
      <w:lvlText w:val="%2."/>
      <w:lvlJc w:val="left"/>
      <w:pPr>
        <w:ind w:left="1440" w:hanging="360"/>
      </w:pPr>
    </w:lvl>
    <w:lvl w:ilvl="2" w:tplc="D08C08A2">
      <w:start w:val="1"/>
      <w:numFmt w:val="lowerRoman"/>
      <w:lvlText w:val="%3."/>
      <w:lvlJc w:val="right"/>
      <w:pPr>
        <w:ind w:left="2160" w:hanging="180"/>
      </w:pPr>
    </w:lvl>
    <w:lvl w:ilvl="3" w:tplc="706C67B6">
      <w:start w:val="1"/>
      <w:numFmt w:val="decimal"/>
      <w:lvlText w:val="%4."/>
      <w:lvlJc w:val="left"/>
      <w:pPr>
        <w:ind w:left="2880" w:hanging="360"/>
      </w:pPr>
    </w:lvl>
    <w:lvl w:ilvl="4" w:tplc="171014FC">
      <w:start w:val="1"/>
      <w:numFmt w:val="lowerLetter"/>
      <w:lvlText w:val="%5."/>
      <w:lvlJc w:val="left"/>
      <w:pPr>
        <w:ind w:left="3600" w:hanging="360"/>
      </w:pPr>
    </w:lvl>
    <w:lvl w:ilvl="5" w:tplc="55E49EDE">
      <w:start w:val="1"/>
      <w:numFmt w:val="lowerRoman"/>
      <w:lvlText w:val="%6."/>
      <w:lvlJc w:val="right"/>
      <w:pPr>
        <w:ind w:left="4320" w:hanging="180"/>
      </w:pPr>
    </w:lvl>
    <w:lvl w:ilvl="6" w:tplc="248A3D18">
      <w:start w:val="1"/>
      <w:numFmt w:val="decimal"/>
      <w:lvlText w:val="%7."/>
      <w:lvlJc w:val="left"/>
      <w:pPr>
        <w:ind w:left="5040" w:hanging="360"/>
      </w:pPr>
    </w:lvl>
    <w:lvl w:ilvl="7" w:tplc="1C72B9F6">
      <w:start w:val="1"/>
      <w:numFmt w:val="lowerLetter"/>
      <w:lvlText w:val="%8."/>
      <w:lvlJc w:val="left"/>
      <w:pPr>
        <w:ind w:left="5760" w:hanging="360"/>
      </w:pPr>
    </w:lvl>
    <w:lvl w:ilvl="8" w:tplc="AA6EEC6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000CA"/>
    <w:multiLevelType w:val="hybridMultilevel"/>
    <w:tmpl w:val="EFD6AF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23090"/>
    <w:multiLevelType w:val="hybridMultilevel"/>
    <w:tmpl w:val="A61AE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6516"/>
    <w:multiLevelType w:val="hybridMultilevel"/>
    <w:tmpl w:val="F5463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21228"/>
    <w:multiLevelType w:val="hybridMultilevel"/>
    <w:tmpl w:val="9CC23E3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D0808"/>
    <w:multiLevelType w:val="hybridMultilevel"/>
    <w:tmpl w:val="4A724F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603F5"/>
    <w:multiLevelType w:val="hybridMultilevel"/>
    <w:tmpl w:val="02B056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nsolas" w:hAnsi="Consola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Consolas" w:hAnsi="Consola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cs="Consola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nsolas" w:hAnsi="Consola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Consolas" w:hAnsi="Consolas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cs="Consola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nsolas" w:hAnsi="Consolas" w:hint="default"/>
      </w:rPr>
    </w:lvl>
  </w:abstractNum>
  <w:abstractNum w:abstractNumId="29" w15:restartNumberingAfterBreak="0">
    <w:nsid w:val="5EED98D5"/>
    <w:multiLevelType w:val="hybridMultilevel"/>
    <w:tmpl w:val="FFFFFFFF"/>
    <w:lvl w:ilvl="0" w:tplc="09682604">
      <w:start w:val="1"/>
      <w:numFmt w:val="decimal"/>
      <w:lvlText w:val="%1."/>
      <w:lvlJc w:val="left"/>
      <w:pPr>
        <w:ind w:left="720" w:hanging="360"/>
      </w:pPr>
    </w:lvl>
    <w:lvl w:ilvl="1" w:tplc="C4E88764">
      <w:start w:val="1"/>
      <w:numFmt w:val="lowerLetter"/>
      <w:lvlText w:val="%2."/>
      <w:lvlJc w:val="left"/>
      <w:pPr>
        <w:ind w:left="1440" w:hanging="360"/>
      </w:pPr>
    </w:lvl>
    <w:lvl w:ilvl="2" w:tplc="6F129A1C">
      <w:start w:val="1"/>
      <w:numFmt w:val="lowerRoman"/>
      <w:lvlText w:val="%3."/>
      <w:lvlJc w:val="right"/>
      <w:pPr>
        <w:ind w:left="2160" w:hanging="180"/>
      </w:pPr>
    </w:lvl>
    <w:lvl w:ilvl="3" w:tplc="B19A169E">
      <w:start w:val="1"/>
      <w:numFmt w:val="decimal"/>
      <w:lvlText w:val="%4."/>
      <w:lvlJc w:val="left"/>
      <w:pPr>
        <w:ind w:left="2880" w:hanging="360"/>
      </w:pPr>
    </w:lvl>
    <w:lvl w:ilvl="4" w:tplc="29CCE398">
      <w:start w:val="1"/>
      <w:numFmt w:val="lowerLetter"/>
      <w:lvlText w:val="%5."/>
      <w:lvlJc w:val="left"/>
      <w:pPr>
        <w:ind w:left="3600" w:hanging="360"/>
      </w:pPr>
    </w:lvl>
    <w:lvl w:ilvl="5" w:tplc="CCD47496">
      <w:start w:val="1"/>
      <w:numFmt w:val="lowerRoman"/>
      <w:lvlText w:val="%6."/>
      <w:lvlJc w:val="right"/>
      <w:pPr>
        <w:ind w:left="4320" w:hanging="180"/>
      </w:pPr>
    </w:lvl>
    <w:lvl w:ilvl="6" w:tplc="016AB2B8">
      <w:start w:val="1"/>
      <w:numFmt w:val="decimal"/>
      <w:lvlText w:val="%7."/>
      <w:lvlJc w:val="left"/>
      <w:pPr>
        <w:ind w:left="5040" w:hanging="360"/>
      </w:pPr>
    </w:lvl>
    <w:lvl w:ilvl="7" w:tplc="B276EAEA">
      <w:start w:val="1"/>
      <w:numFmt w:val="lowerLetter"/>
      <w:lvlText w:val="%8."/>
      <w:lvlJc w:val="left"/>
      <w:pPr>
        <w:ind w:left="5760" w:hanging="360"/>
      </w:pPr>
    </w:lvl>
    <w:lvl w:ilvl="8" w:tplc="C590A4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21BD7"/>
    <w:multiLevelType w:val="hybridMultilevel"/>
    <w:tmpl w:val="FFFFFFFF"/>
    <w:lvl w:ilvl="0" w:tplc="D9F41B14">
      <w:start w:val="1"/>
      <w:numFmt w:val="decimal"/>
      <w:lvlText w:val="%1."/>
      <w:lvlJc w:val="left"/>
      <w:pPr>
        <w:ind w:left="720" w:hanging="360"/>
      </w:pPr>
    </w:lvl>
    <w:lvl w:ilvl="1" w:tplc="507CFA12">
      <w:start w:val="1"/>
      <w:numFmt w:val="lowerLetter"/>
      <w:lvlText w:val="%2."/>
      <w:lvlJc w:val="left"/>
      <w:pPr>
        <w:ind w:left="1440" w:hanging="360"/>
      </w:pPr>
    </w:lvl>
    <w:lvl w:ilvl="2" w:tplc="312607F2">
      <w:start w:val="1"/>
      <w:numFmt w:val="lowerRoman"/>
      <w:lvlText w:val="%3."/>
      <w:lvlJc w:val="right"/>
      <w:pPr>
        <w:ind w:left="2160" w:hanging="180"/>
      </w:pPr>
    </w:lvl>
    <w:lvl w:ilvl="3" w:tplc="47EC98A4">
      <w:start w:val="1"/>
      <w:numFmt w:val="decimal"/>
      <w:lvlText w:val="%4."/>
      <w:lvlJc w:val="left"/>
      <w:pPr>
        <w:ind w:left="2880" w:hanging="360"/>
      </w:pPr>
    </w:lvl>
    <w:lvl w:ilvl="4" w:tplc="3C421862">
      <w:start w:val="1"/>
      <w:numFmt w:val="lowerLetter"/>
      <w:lvlText w:val="%5."/>
      <w:lvlJc w:val="left"/>
      <w:pPr>
        <w:ind w:left="3600" w:hanging="360"/>
      </w:pPr>
    </w:lvl>
    <w:lvl w:ilvl="5" w:tplc="CB368BB2">
      <w:start w:val="1"/>
      <w:numFmt w:val="lowerRoman"/>
      <w:lvlText w:val="%6."/>
      <w:lvlJc w:val="right"/>
      <w:pPr>
        <w:ind w:left="4320" w:hanging="180"/>
      </w:pPr>
    </w:lvl>
    <w:lvl w:ilvl="6" w:tplc="BE7C3E7A">
      <w:start w:val="1"/>
      <w:numFmt w:val="decimal"/>
      <w:lvlText w:val="%7."/>
      <w:lvlJc w:val="left"/>
      <w:pPr>
        <w:ind w:left="5040" w:hanging="360"/>
      </w:pPr>
    </w:lvl>
    <w:lvl w:ilvl="7" w:tplc="5DDEA558">
      <w:start w:val="1"/>
      <w:numFmt w:val="lowerLetter"/>
      <w:lvlText w:val="%8."/>
      <w:lvlJc w:val="left"/>
      <w:pPr>
        <w:ind w:left="5760" w:hanging="360"/>
      </w:pPr>
    </w:lvl>
    <w:lvl w:ilvl="8" w:tplc="C05295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13477"/>
    <w:multiLevelType w:val="hybridMultilevel"/>
    <w:tmpl w:val="FFFFFFFF"/>
    <w:lvl w:ilvl="0" w:tplc="C5143B38">
      <w:start w:val="1"/>
      <w:numFmt w:val="decimal"/>
      <w:lvlText w:val="%1."/>
      <w:lvlJc w:val="left"/>
      <w:pPr>
        <w:ind w:left="720" w:hanging="360"/>
      </w:pPr>
    </w:lvl>
    <w:lvl w:ilvl="1" w:tplc="6374C8DC">
      <w:start w:val="1"/>
      <w:numFmt w:val="lowerLetter"/>
      <w:lvlText w:val="%2."/>
      <w:lvlJc w:val="left"/>
      <w:pPr>
        <w:ind w:left="1440" w:hanging="360"/>
      </w:pPr>
    </w:lvl>
    <w:lvl w:ilvl="2" w:tplc="2C4CE8AE">
      <w:start w:val="1"/>
      <w:numFmt w:val="lowerRoman"/>
      <w:lvlText w:val="%3."/>
      <w:lvlJc w:val="right"/>
      <w:pPr>
        <w:ind w:left="2160" w:hanging="180"/>
      </w:pPr>
    </w:lvl>
    <w:lvl w:ilvl="3" w:tplc="F7589D86">
      <w:start w:val="1"/>
      <w:numFmt w:val="decimal"/>
      <w:lvlText w:val="%4."/>
      <w:lvlJc w:val="left"/>
      <w:pPr>
        <w:ind w:left="2880" w:hanging="360"/>
      </w:pPr>
    </w:lvl>
    <w:lvl w:ilvl="4" w:tplc="92461210">
      <w:start w:val="1"/>
      <w:numFmt w:val="lowerLetter"/>
      <w:lvlText w:val="%5."/>
      <w:lvlJc w:val="left"/>
      <w:pPr>
        <w:ind w:left="3600" w:hanging="360"/>
      </w:pPr>
    </w:lvl>
    <w:lvl w:ilvl="5" w:tplc="70B0825E">
      <w:start w:val="1"/>
      <w:numFmt w:val="lowerRoman"/>
      <w:lvlText w:val="%6."/>
      <w:lvlJc w:val="right"/>
      <w:pPr>
        <w:ind w:left="4320" w:hanging="180"/>
      </w:pPr>
    </w:lvl>
    <w:lvl w:ilvl="6" w:tplc="D34E099C">
      <w:start w:val="1"/>
      <w:numFmt w:val="decimal"/>
      <w:lvlText w:val="%7."/>
      <w:lvlJc w:val="left"/>
      <w:pPr>
        <w:ind w:left="5040" w:hanging="360"/>
      </w:pPr>
    </w:lvl>
    <w:lvl w:ilvl="7" w:tplc="F4E82104">
      <w:start w:val="1"/>
      <w:numFmt w:val="lowerLetter"/>
      <w:lvlText w:val="%8."/>
      <w:lvlJc w:val="left"/>
      <w:pPr>
        <w:ind w:left="5760" w:hanging="360"/>
      </w:pPr>
    </w:lvl>
    <w:lvl w:ilvl="8" w:tplc="116464E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2066A"/>
    <w:multiLevelType w:val="hybridMultilevel"/>
    <w:tmpl w:val="85E2B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5503A"/>
    <w:multiLevelType w:val="hybridMultilevel"/>
    <w:tmpl w:val="FE1AB3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820FD"/>
    <w:multiLevelType w:val="hybridMultilevel"/>
    <w:tmpl w:val="FFFFFFFF"/>
    <w:lvl w:ilvl="0" w:tplc="03E6F124">
      <w:start w:val="1"/>
      <w:numFmt w:val="decimal"/>
      <w:lvlText w:val="%1."/>
      <w:lvlJc w:val="left"/>
      <w:pPr>
        <w:ind w:left="720" w:hanging="360"/>
      </w:pPr>
    </w:lvl>
    <w:lvl w:ilvl="1" w:tplc="8C44AFA8">
      <w:start w:val="1"/>
      <w:numFmt w:val="lowerLetter"/>
      <w:lvlText w:val="%2."/>
      <w:lvlJc w:val="left"/>
      <w:pPr>
        <w:ind w:left="1440" w:hanging="360"/>
      </w:pPr>
    </w:lvl>
    <w:lvl w:ilvl="2" w:tplc="6B5AD962">
      <w:start w:val="1"/>
      <w:numFmt w:val="lowerRoman"/>
      <w:lvlText w:val="%3."/>
      <w:lvlJc w:val="right"/>
      <w:pPr>
        <w:ind w:left="2160" w:hanging="180"/>
      </w:pPr>
    </w:lvl>
    <w:lvl w:ilvl="3" w:tplc="0AC6ABA6">
      <w:start w:val="1"/>
      <w:numFmt w:val="decimal"/>
      <w:lvlText w:val="%4."/>
      <w:lvlJc w:val="left"/>
      <w:pPr>
        <w:ind w:left="2880" w:hanging="360"/>
      </w:pPr>
    </w:lvl>
    <w:lvl w:ilvl="4" w:tplc="B1C66BDA">
      <w:start w:val="1"/>
      <w:numFmt w:val="lowerLetter"/>
      <w:lvlText w:val="%5."/>
      <w:lvlJc w:val="left"/>
      <w:pPr>
        <w:ind w:left="3600" w:hanging="360"/>
      </w:pPr>
    </w:lvl>
    <w:lvl w:ilvl="5" w:tplc="2034E0CC">
      <w:start w:val="1"/>
      <w:numFmt w:val="lowerRoman"/>
      <w:lvlText w:val="%6."/>
      <w:lvlJc w:val="right"/>
      <w:pPr>
        <w:ind w:left="4320" w:hanging="180"/>
      </w:pPr>
    </w:lvl>
    <w:lvl w:ilvl="6" w:tplc="AD3A2CDC">
      <w:start w:val="1"/>
      <w:numFmt w:val="decimal"/>
      <w:lvlText w:val="%7."/>
      <w:lvlJc w:val="left"/>
      <w:pPr>
        <w:ind w:left="5040" w:hanging="360"/>
      </w:pPr>
    </w:lvl>
    <w:lvl w:ilvl="7" w:tplc="76844340">
      <w:start w:val="1"/>
      <w:numFmt w:val="lowerLetter"/>
      <w:lvlText w:val="%8."/>
      <w:lvlJc w:val="left"/>
      <w:pPr>
        <w:ind w:left="5760" w:hanging="360"/>
      </w:pPr>
    </w:lvl>
    <w:lvl w:ilvl="8" w:tplc="801E8B6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B5975"/>
    <w:multiLevelType w:val="hybridMultilevel"/>
    <w:tmpl w:val="4A724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94A0914"/>
    <w:multiLevelType w:val="hybridMultilevel"/>
    <w:tmpl w:val="9148F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3771D"/>
    <w:multiLevelType w:val="hybridMultilevel"/>
    <w:tmpl w:val="5ABEA1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B77CA"/>
    <w:multiLevelType w:val="hybridMultilevel"/>
    <w:tmpl w:val="1AC68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61929"/>
    <w:multiLevelType w:val="hybridMultilevel"/>
    <w:tmpl w:val="D5D4D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52533"/>
    <w:multiLevelType w:val="hybridMultilevel"/>
    <w:tmpl w:val="FFFFFFFF"/>
    <w:lvl w:ilvl="0" w:tplc="B13CF99C">
      <w:start w:val="1"/>
      <w:numFmt w:val="decimal"/>
      <w:lvlText w:val="%1."/>
      <w:lvlJc w:val="left"/>
      <w:pPr>
        <w:ind w:left="720" w:hanging="360"/>
      </w:pPr>
    </w:lvl>
    <w:lvl w:ilvl="1" w:tplc="6D62A9EC">
      <w:start w:val="1"/>
      <w:numFmt w:val="lowerLetter"/>
      <w:lvlText w:val="%2."/>
      <w:lvlJc w:val="left"/>
      <w:pPr>
        <w:ind w:left="1440" w:hanging="360"/>
      </w:pPr>
    </w:lvl>
    <w:lvl w:ilvl="2" w:tplc="536A5BEE">
      <w:start w:val="1"/>
      <w:numFmt w:val="lowerRoman"/>
      <w:lvlText w:val="%3."/>
      <w:lvlJc w:val="right"/>
      <w:pPr>
        <w:ind w:left="2160" w:hanging="180"/>
      </w:pPr>
    </w:lvl>
    <w:lvl w:ilvl="3" w:tplc="0F18886E">
      <w:start w:val="1"/>
      <w:numFmt w:val="decimal"/>
      <w:lvlText w:val="%4."/>
      <w:lvlJc w:val="left"/>
      <w:pPr>
        <w:ind w:left="2880" w:hanging="360"/>
      </w:pPr>
    </w:lvl>
    <w:lvl w:ilvl="4" w:tplc="7C6E25F6">
      <w:start w:val="1"/>
      <w:numFmt w:val="lowerLetter"/>
      <w:lvlText w:val="%5."/>
      <w:lvlJc w:val="left"/>
      <w:pPr>
        <w:ind w:left="3600" w:hanging="360"/>
      </w:pPr>
    </w:lvl>
    <w:lvl w:ilvl="5" w:tplc="A2A8970A">
      <w:start w:val="1"/>
      <w:numFmt w:val="lowerRoman"/>
      <w:lvlText w:val="%6."/>
      <w:lvlJc w:val="right"/>
      <w:pPr>
        <w:ind w:left="4320" w:hanging="180"/>
      </w:pPr>
    </w:lvl>
    <w:lvl w:ilvl="6" w:tplc="EE46B020">
      <w:start w:val="1"/>
      <w:numFmt w:val="decimal"/>
      <w:lvlText w:val="%7."/>
      <w:lvlJc w:val="left"/>
      <w:pPr>
        <w:ind w:left="5040" w:hanging="360"/>
      </w:pPr>
    </w:lvl>
    <w:lvl w:ilvl="7" w:tplc="3454D0A6">
      <w:start w:val="1"/>
      <w:numFmt w:val="lowerLetter"/>
      <w:lvlText w:val="%8."/>
      <w:lvlJc w:val="left"/>
      <w:pPr>
        <w:ind w:left="5760" w:hanging="360"/>
      </w:pPr>
    </w:lvl>
    <w:lvl w:ilvl="8" w:tplc="F59607F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FBB92"/>
    <w:multiLevelType w:val="hybridMultilevel"/>
    <w:tmpl w:val="FFFFFFFF"/>
    <w:lvl w:ilvl="0" w:tplc="BC2A3EA6">
      <w:start w:val="1"/>
      <w:numFmt w:val="decimal"/>
      <w:lvlText w:val="%1."/>
      <w:lvlJc w:val="left"/>
      <w:pPr>
        <w:ind w:left="720" w:hanging="360"/>
      </w:pPr>
    </w:lvl>
    <w:lvl w:ilvl="1" w:tplc="F4EC9E84">
      <w:start w:val="1"/>
      <w:numFmt w:val="lowerLetter"/>
      <w:lvlText w:val="%2."/>
      <w:lvlJc w:val="left"/>
      <w:pPr>
        <w:ind w:left="1440" w:hanging="360"/>
      </w:pPr>
    </w:lvl>
    <w:lvl w:ilvl="2" w:tplc="C5F246D8">
      <w:start w:val="1"/>
      <w:numFmt w:val="lowerRoman"/>
      <w:lvlText w:val="%3."/>
      <w:lvlJc w:val="right"/>
      <w:pPr>
        <w:ind w:left="2160" w:hanging="180"/>
      </w:pPr>
    </w:lvl>
    <w:lvl w:ilvl="3" w:tplc="2C6EDDEE">
      <w:start w:val="1"/>
      <w:numFmt w:val="decimal"/>
      <w:lvlText w:val="%4."/>
      <w:lvlJc w:val="left"/>
      <w:pPr>
        <w:ind w:left="2880" w:hanging="360"/>
      </w:pPr>
    </w:lvl>
    <w:lvl w:ilvl="4" w:tplc="95324026">
      <w:start w:val="1"/>
      <w:numFmt w:val="lowerLetter"/>
      <w:lvlText w:val="%5."/>
      <w:lvlJc w:val="left"/>
      <w:pPr>
        <w:ind w:left="3600" w:hanging="360"/>
      </w:pPr>
    </w:lvl>
    <w:lvl w:ilvl="5" w:tplc="5B66E380">
      <w:start w:val="1"/>
      <w:numFmt w:val="lowerRoman"/>
      <w:lvlText w:val="%6."/>
      <w:lvlJc w:val="right"/>
      <w:pPr>
        <w:ind w:left="4320" w:hanging="180"/>
      </w:pPr>
    </w:lvl>
    <w:lvl w:ilvl="6" w:tplc="3E047268">
      <w:start w:val="1"/>
      <w:numFmt w:val="decimal"/>
      <w:lvlText w:val="%7."/>
      <w:lvlJc w:val="left"/>
      <w:pPr>
        <w:ind w:left="5040" w:hanging="360"/>
      </w:pPr>
    </w:lvl>
    <w:lvl w:ilvl="7" w:tplc="80BC484C">
      <w:start w:val="1"/>
      <w:numFmt w:val="lowerLetter"/>
      <w:lvlText w:val="%8."/>
      <w:lvlJc w:val="left"/>
      <w:pPr>
        <w:ind w:left="5760" w:hanging="360"/>
      </w:pPr>
    </w:lvl>
    <w:lvl w:ilvl="8" w:tplc="F63620B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39E26C"/>
    <w:multiLevelType w:val="hybridMultilevel"/>
    <w:tmpl w:val="FFFFFFFF"/>
    <w:lvl w:ilvl="0" w:tplc="1328260E">
      <w:start w:val="1"/>
      <w:numFmt w:val="decimal"/>
      <w:lvlText w:val="%1."/>
      <w:lvlJc w:val="left"/>
      <w:pPr>
        <w:ind w:left="720" w:hanging="360"/>
      </w:pPr>
    </w:lvl>
    <w:lvl w:ilvl="1" w:tplc="4668835C">
      <w:start w:val="1"/>
      <w:numFmt w:val="lowerLetter"/>
      <w:lvlText w:val="%2."/>
      <w:lvlJc w:val="left"/>
      <w:pPr>
        <w:ind w:left="1440" w:hanging="360"/>
      </w:pPr>
    </w:lvl>
    <w:lvl w:ilvl="2" w:tplc="E1FAD794">
      <w:start w:val="1"/>
      <w:numFmt w:val="lowerRoman"/>
      <w:lvlText w:val="%3."/>
      <w:lvlJc w:val="right"/>
      <w:pPr>
        <w:ind w:left="2160" w:hanging="180"/>
      </w:pPr>
    </w:lvl>
    <w:lvl w:ilvl="3" w:tplc="FA3EA0AE">
      <w:start w:val="1"/>
      <w:numFmt w:val="decimal"/>
      <w:lvlText w:val="%4."/>
      <w:lvlJc w:val="left"/>
      <w:pPr>
        <w:ind w:left="2880" w:hanging="360"/>
      </w:pPr>
    </w:lvl>
    <w:lvl w:ilvl="4" w:tplc="9E2EE10E">
      <w:start w:val="1"/>
      <w:numFmt w:val="lowerLetter"/>
      <w:lvlText w:val="%5."/>
      <w:lvlJc w:val="left"/>
      <w:pPr>
        <w:ind w:left="3600" w:hanging="360"/>
      </w:pPr>
    </w:lvl>
    <w:lvl w:ilvl="5" w:tplc="76A05F52">
      <w:start w:val="1"/>
      <w:numFmt w:val="lowerRoman"/>
      <w:lvlText w:val="%6."/>
      <w:lvlJc w:val="right"/>
      <w:pPr>
        <w:ind w:left="4320" w:hanging="180"/>
      </w:pPr>
    </w:lvl>
    <w:lvl w:ilvl="6" w:tplc="68D29BDC">
      <w:start w:val="1"/>
      <w:numFmt w:val="decimal"/>
      <w:lvlText w:val="%7."/>
      <w:lvlJc w:val="left"/>
      <w:pPr>
        <w:ind w:left="5040" w:hanging="360"/>
      </w:pPr>
    </w:lvl>
    <w:lvl w:ilvl="7" w:tplc="E35CD198">
      <w:start w:val="1"/>
      <w:numFmt w:val="lowerLetter"/>
      <w:lvlText w:val="%8."/>
      <w:lvlJc w:val="left"/>
      <w:pPr>
        <w:ind w:left="5760" w:hanging="360"/>
      </w:pPr>
    </w:lvl>
    <w:lvl w:ilvl="8" w:tplc="40BC01A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62D2E"/>
    <w:multiLevelType w:val="hybridMultilevel"/>
    <w:tmpl w:val="D5D4D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BC408"/>
    <w:multiLevelType w:val="hybridMultilevel"/>
    <w:tmpl w:val="FFFFFFFF"/>
    <w:lvl w:ilvl="0" w:tplc="E690C56E">
      <w:start w:val="1"/>
      <w:numFmt w:val="decimal"/>
      <w:lvlText w:val="%1."/>
      <w:lvlJc w:val="left"/>
      <w:pPr>
        <w:ind w:left="720" w:hanging="360"/>
      </w:pPr>
    </w:lvl>
    <w:lvl w:ilvl="1" w:tplc="A8F8E748">
      <w:start w:val="1"/>
      <w:numFmt w:val="lowerLetter"/>
      <w:lvlText w:val="%2."/>
      <w:lvlJc w:val="left"/>
      <w:pPr>
        <w:ind w:left="1440" w:hanging="360"/>
      </w:pPr>
    </w:lvl>
    <w:lvl w:ilvl="2" w:tplc="7ACA2CDC">
      <w:start w:val="1"/>
      <w:numFmt w:val="lowerRoman"/>
      <w:lvlText w:val="%3."/>
      <w:lvlJc w:val="right"/>
      <w:pPr>
        <w:ind w:left="2160" w:hanging="180"/>
      </w:pPr>
    </w:lvl>
    <w:lvl w:ilvl="3" w:tplc="3BCC5E80">
      <w:start w:val="1"/>
      <w:numFmt w:val="decimal"/>
      <w:lvlText w:val="%4."/>
      <w:lvlJc w:val="left"/>
      <w:pPr>
        <w:ind w:left="2880" w:hanging="360"/>
      </w:pPr>
    </w:lvl>
    <w:lvl w:ilvl="4" w:tplc="D49A9472">
      <w:start w:val="1"/>
      <w:numFmt w:val="lowerLetter"/>
      <w:lvlText w:val="%5."/>
      <w:lvlJc w:val="left"/>
      <w:pPr>
        <w:ind w:left="3600" w:hanging="360"/>
      </w:pPr>
    </w:lvl>
    <w:lvl w:ilvl="5" w:tplc="5E44BE7A">
      <w:start w:val="1"/>
      <w:numFmt w:val="lowerRoman"/>
      <w:lvlText w:val="%6."/>
      <w:lvlJc w:val="right"/>
      <w:pPr>
        <w:ind w:left="4320" w:hanging="180"/>
      </w:pPr>
    </w:lvl>
    <w:lvl w:ilvl="6" w:tplc="C4AEB9D8">
      <w:start w:val="1"/>
      <w:numFmt w:val="decimal"/>
      <w:lvlText w:val="%7."/>
      <w:lvlJc w:val="left"/>
      <w:pPr>
        <w:ind w:left="5040" w:hanging="360"/>
      </w:pPr>
    </w:lvl>
    <w:lvl w:ilvl="7" w:tplc="1B3E9D66">
      <w:start w:val="1"/>
      <w:numFmt w:val="lowerLetter"/>
      <w:lvlText w:val="%8."/>
      <w:lvlJc w:val="left"/>
      <w:pPr>
        <w:ind w:left="5760" w:hanging="360"/>
      </w:pPr>
    </w:lvl>
    <w:lvl w:ilvl="8" w:tplc="E2EC109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13B8E"/>
    <w:multiLevelType w:val="hybridMultilevel"/>
    <w:tmpl w:val="E93417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53B40"/>
    <w:multiLevelType w:val="hybridMultilevel"/>
    <w:tmpl w:val="89285F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25892"/>
    <w:multiLevelType w:val="hybridMultilevel"/>
    <w:tmpl w:val="61349D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5266">
    <w:abstractNumId w:val="0"/>
  </w:num>
  <w:num w:numId="2" w16cid:durableId="409740038">
    <w:abstractNumId w:val="28"/>
  </w:num>
  <w:num w:numId="3" w16cid:durableId="1554657893">
    <w:abstractNumId w:val="8"/>
  </w:num>
  <w:num w:numId="4" w16cid:durableId="1408070385">
    <w:abstractNumId w:val="36"/>
  </w:num>
  <w:num w:numId="5" w16cid:durableId="1828351898">
    <w:abstractNumId w:val="25"/>
  </w:num>
  <w:num w:numId="6" w16cid:durableId="1870220969">
    <w:abstractNumId w:val="22"/>
  </w:num>
  <w:num w:numId="7" w16cid:durableId="2128111746">
    <w:abstractNumId w:val="27"/>
  </w:num>
  <w:num w:numId="8" w16cid:durableId="225604575">
    <w:abstractNumId w:val="45"/>
  </w:num>
  <w:num w:numId="9" w16cid:durableId="905648528">
    <w:abstractNumId w:val="40"/>
  </w:num>
  <w:num w:numId="10" w16cid:durableId="637802376">
    <w:abstractNumId w:val="6"/>
  </w:num>
  <w:num w:numId="11" w16cid:durableId="818885651">
    <w:abstractNumId w:val="35"/>
  </w:num>
  <w:num w:numId="12" w16cid:durableId="915286203">
    <w:abstractNumId w:val="47"/>
  </w:num>
  <w:num w:numId="13" w16cid:durableId="1037312802">
    <w:abstractNumId w:val="4"/>
  </w:num>
  <w:num w:numId="14" w16cid:durableId="395399632">
    <w:abstractNumId w:val="3"/>
  </w:num>
  <w:num w:numId="15" w16cid:durableId="1136527693">
    <w:abstractNumId w:val="26"/>
  </w:num>
  <w:num w:numId="16" w16cid:durableId="2090300792">
    <w:abstractNumId w:val="14"/>
  </w:num>
  <w:num w:numId="17" w16cid:durableId="2143115761">
    <w:abstractNumId w:val="44"/>
  </w:num>
  <w:num w:numId="18" w16cid:durableId="776951848">
    <w:abstractNumId w:val="30"/>
  </w:num>
  <w:num w:numId="19" w16cid:durableId="624584246">
    <w:abstractNumId w:val="34"/>
  </w:num>
  <w:num w:numId="20" w16cid:durableId="1683165631">
    <w:abstractNumId w:val="48"/>
  </w:num>
  <w:num w:numId="21" w16cid:durableId="168060196">
    <w:abstractNumId w:val="18"/>
  </w:num>
  <w:num w:numId="22" w16cid:durableId="898634851">
    <w:abstractNumId w:val="16"/>
  </w:num>
  <w:num w:numId="23" w16cid:durableId="1083911408">
    <w:abstractNumId w:val="42"/>
  </w:num>
  <w:num w:numId="24" w16cid:durableId="1732538396">
    <w:abstractNumId w:val="38"/>
  </w:num>
  <w:num w:numId="25" w16cid:durableId="401030714">
    <w:abstractNumId w:val="15"/>
  </w:num>
  <w:num w:numId="26" w16cid:durableId="2030568954">
    <w:abstractNumId w:val="21"/>
  </w:num>
  <w:num w:numId="27" w16cid:durableId="1053895371">
    <w:abstractNumId w:val="41"/>
  </w:num>
  <w:num w:numId="28" w16cid:durableId="1466433896">
    <w:abstractNumId w:val="43"/>
  </w:num>
  <w:num w:numId="29" w16cid:durableId="962466873">
    <w:abstractNumId w:val="1"/>
  </w:num>
  <w:num w:numId="30" w16cid:durableId="1614479714">
    <w:abstractNumId w:val="5"/>
  </w:num>
  <w:num w:numId="31" w16cid:durableId="974523510">
    <w:abstractNumId w:val="24"/>
  </w:num>
  <w:num w:numId="32" w16cid:durableId="777066344">
    <w:abstractNumId w:val="11"/>
  </w:num>
  <w:num w:numId="33" w16cid:durableId="1400134098">
    <w:abstractNumId w:val="46"/>
  </w:num>
  <w:num w:numId="34" w16cid:durableId="1575244082">
    <w:abstractNumId w:val="31"/>
  </w:num>
  <w:num w:numId="35" w16cid:durableId="1757093234">
    <w:abstractNumId w:val="23"/>
  </w:num>
  <w:num w:numId="36" w16cid:durableId="1481775872">
    <w:abstractNumId w:val="2"/>
  </w:num>
  <w:num w:numId="37" w16cid:durableId="2128159848">
    <w:abstractNumId w:val="32"/>
  </w:num>
  <w:num w:numId="38" w16cid:durableId="1812819295">
    <w:abstractNumId w:val="9"/>
  </w:num>
  <w:num w:numId="39" w16cid:durableId="999116705">
    <w:abstractNumId w:val="13"/>
  </w:num>
  <w:num w:numId="40" w16cid:durableId="86049911">
    <w:abstractNumId w:val="39"/>
  </w:num>
  <w:num w:numId="41" w16cid:durableId="2053966887">
    <w:abstractNumId w:val="37"/>
  </w:num>
  <w:num w:numId="42" w16cid:durableId="464589214">
    <w:abstractNumId w:val="7"/>
  </w:num>
  <w:num w:numId="43" w16cid:durableId="178935001">
    <w:abstractNumId w:val="33"/>
  </w:num>
  <w:num w:numId="44" w16cid:durableId="630214515">
    <w:abstractNumId w:val="17"/>
  </w:num>
  <w:num w:numId="45" w16cid:durableId="1624579936">
    <w:abstractNumId w:val="29"/>
  </w:num>
  <w:num w:numId="46" w16cid:durableId="1746417375">
    <w:abstractNumId w:val="19"/>
  </w:num>
  <w:num w:numId="47" w16cid:durableId="1424687317">
    <w:abstractNumId w:val="10"/>
  </w:num>
  <w:num w:numId="48" w16cid:durableId="1616593407">
    <w:abstractNumId w:val="20"/>
  </w:num>
  <w:num w:numId="49" w16cid:durableId="527564884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0tLA0MzA3NzazNDRT0lEKTi0uzszPAykwrAUABgw+OSwAAAA="/>
  </w:docVars>
  <w:rsids>
    <w:rsidRoot w:val="00512FAF"/>
    <w:rsid w:val="00000776"/>
    <w:rsid w:val="00001170"/>
    <w:rsid w:val="00001FCD"/>
    <w:rsid w:val="000038BC"/>
    <w:rsid w:val="00003DD9"/>
    <w:rsid w:val="000046CF"/>
    <w:rsid w:val="00005406"/>
    <w:rsid w:val="000056C9"/>
    <w:rsid w:val="0000626F"/>
    <w:rsid w:val="0001145B"/>
    <w:rsid w:val="00011592"/>
    <w:rsid w:val="00011687"/>
    <w:rsid w:val="00013640"/>
    <w:rsid w:val="00013BE9"/>
    <w:rsid w:val="00014630"/>
    <w:rsid w:val="00016008"/>
    <w:rsid w:val="00016409"/>
    <w:rsid w:val="00016654"/>
    <w:rsid w:val="00016A3D"/>
    <w:rsid w:val="00016B80"/>
    <w:rsid w:val="00017E59"/>
    <w:rsid w:val="00020320"/>
    <w:rsid w:val="00020438"/>
    <w:rsid w:val="0002153A"/>
    <w:rsid w:val="00021EBF"/>
    <w:rsid w:val="00022141"/>
    <w:rsid w:val="00022788"/>
    <w:rsid w:val="0002285B"/>
    <w:rsid w:val="00022AA8"/>
    <w:rsid w:val="000249BD"/>
    <w:rsid w:val="000254C8"/>
    <w:rsid w:val="00025D68"/>
    <w:rsid w:val="00025DA3"/>
    <w:rsid w:val="000261BD"/>
    <w:rsid w:val="000266C1"/>
    <w:rsid w:val="000273FB"/>
    <w:rsid w:val="0003010C"/>
    <w:rsid w:val="00030C5B"/>
    <w:rsid w:val="00030F7D"/>
    <w:rsid w:val="0003113C"/>
    <w:rsid w:val="0003137F"/>
    <w:rsid w:val="000328F4"/>
    <w:rsid w:val="00032CB1"/>
    <w:rsid w:val="00033092"/>
    <w:rsid w:val="000348E1"/>
    <w:rsid w:val="0003636D"/>
    <w:rsid w:val="0003679E"/>
    <w:rsid w:val="000372E8"/>
    <w:rsid w:val="00037302"/>
    <w:rsid w:val="00037589"/>
    <w:rsid w:val="000379FC"/>
    <w:rsid w:val="000400D8"/>
    <w:rsid w:val="0004042D"/>
    <w:rsid w:val="000405C8"/>
    <w:rsid w:val="00040BE9"/>
    <w:rsid w:val="00040F59"/>
    <w:rsid w:val="00041590"/>
    <w:rsid w:val="00043803"/>
    <w:rsid w:val="000438FF"/>
    <w:rsid w:val="000449A2"/>
    <w:rsid w:val="00044D4C"/>
    <w:rsid w:val="000470F3"/>
    <w:rsid w:val="00047245"/>
    <w:rsid w:val="00053ABE"/>
    <w:rsid w:val="00053CB7"/>
    <w:rsid w:val="0005448B"/>
    <w:rsid w:val="00054975"/>
    <w:rsid w:val="000549B6"/>
    <w:rsid w:val="00054AC3"/>
    <w:rsid w:val="00054B8F"/>
    <w:rsid w:val="00055D84"/>
    <w:rsid w:val="00056E4A"/>
    <w:rsid w:val="0005706B"/>
    <w:rsid w:val="00057392"/>
    <w:rsid w:val="00060B69"/>
    <w:rsid w:val="00060DDC"/>
    <w:rsid w:val="0006166C"/>
    <w:rsid w:val="00061AA1"/>
    <w:rsid w:val="00062F83"/>
    <w:rsid w:val="00063628"/>
    <w:rsid w:val="000646A2"/>
    <w:rsid w:val="00064A17"/>
    <w:rsid w:val="0006535D"/>
    <w:rsid w:val="00065541"/>
    <w:rsid w:val="000657D5"/>
    <w:rsid w:val="00066624"/>
    <w:rsid w:val="0006680F"/>
    <w:rsid w:val="000676A2"/>
    <w:rsid w:val="00067859"/>
    <w:rsid w:val="000678AC"/>
    <w:rsid w:val="00070CC9"/>
    <w:rsid w:val="00071D84"/>
    <w:rsid w:val="00072275"/>
    <w:rsid w:val="00072ABF"/>
    <w:rsid w:val="000732EB"/>
    <w:rsid w:val="00073306"/>
    <w:rsid w:val="00073721"/>
    <w:rsid w:val="000742C3"/>
    <w:rsid w:val="000745CE"/>
    <w:rsid w:val="000769BE"/>
    <w:rsid w:val="00076F39"/>
    <w:rsid w:val="00077F69"/>
    <w:rsid w:val="000801AD"/>
    <w:rsid w:val="000803F1"/>
    <w:rsid w:val="00080A2B"/>
    <w:rsid w:val="000813D6"/>
    <w:rsid w:val="00081A72"/>
    <w:rsid w:val="00082097"/>
    <w:rsid w:val="0008280C"/>
    <w:rsid w:val="00082CF0"/>
    <w:rsid w:val="00083649"/>
    <w:rsid w:val="00084919"/>
    <w:rsid w:val="000856EB"/>
    <w:rsid w:val="00085CC2"/>
    <w:rsid w:val="00086142"/>
    <w:rsid w:val="000871CF"/>
    <w:rsid w:val="000878F7"/>
    <w:rsid w:val="00087929"/>
    <w:rsid w:val="0008798F"/>
    <w:rsid w:val="000917AA"/>
    <w:rsid w:val="000918BC"/>
    <w:rsid w:val="00093F6F"/>
    <w:rsid w:val="000940AD"/>
    <w:rsid w:val="0009411F"/>
    <w:rsid w:val="00096CE4"/>
    <w:rsid w:val="000A07E0"/>
    <w:rsid w:val="000A0E7B"/>
    <w:rsid w:val="000A1B1B"/>
    <w:rsid w:val="000A1F37"/>
    <w:rsid w:val="000A2706"/>
    <w:rsid w:val="000A2E20"/>
    <w:rsid w:val="000A397D"/>
    <w:rsid w:val="000A39F7"/>
    <w:rsid w:val="000A46C6"/>
    <w:rsid w:val="000A46C8"/>
    <w:rsid w:val="000A4D5C"/>
    <w:rsid w:val="000A518A"/>
    <w:rsid w:val="000A5A71"/>
    <w:rsid w:val="000A672A"/>
    <w:rsid w:val="000A7195"/>
    <w:rsid w:val="000A76D2"/>
    <w:rsid w:val="000B0B94"/>
    <w:rsid w:val="000B0C7B"/>
    <w:rsid w:val="000B0FAA"/>
    <w:rsid w:val="000B1A02"/>
    <w:rsid w:val="000B1E45"/>
    <w:rsid w:val="000B2224"/>
    <w:rsid w:val="000B2242"/>
    <w:rsid w:val="000B2597"/>
    <w:rsid w:val="000B31C8"/>
    <w:rsid w:val="000B33C7"/>
    <w:rsid w:val="000B418D"/>
    <w:rsid w:val="000B514E"/>
    <w:rsid w:val="000B7E39"/>
    <w:rsid w:val="000C06BA"/>
    <w:rsid w:val="000C0AE6"/>
    <w:rsid w:val="000C5141"/>
    <w:rsid w:val="000C5437"/>
    <w:rsid w:val="000C5EAE"/>
    <w:rsid w:val="000C64F4"/>
    <w:rsid w:val="000C6EA7"/>
    <w:rsid w:val="000C7781"/>
    <w:rsid w:val="000C7A12"/>
    <w:rsid w:val="000C7E2A"/>
    <w:rsid w:val="000CA7BB"/>
    <w:rsid w:val="000D02B5"/>
    <w:rsid w:val="000D105C"/>
    <w:rsid w:val="000D1432"/>
    <w:rsid w:val="000D19B8"/>
    <w:rsid w:val="000D2C48"/>
    <w:rsid w:val="000D2F8D"/>
    <w:rsid w:val="000D3C26"/>
    <w:rsid w:val="000D4221"/>
    <w:rsid w:val="000D5163"/>
    <w:rsid w:val="000D572D"/>
    <w:rsid w:val="000D7182"/>
    <w:rsid w:val="000D7343"/>
    <w:rsid w:val="000D748E"/>
    <w:rsid w:val="000D7739"/>
    <w:rsid w:val="000D7D7D"/>
    <w:rsid w:val="000E08DD"/>
    <w:rsid w:val="000E0C7D"/>
    <w:rsid w:val="000E179C"/>
    <w:rsid w:val="000E17AC"/>
    <w:rsid w:val="000E20DE"/>
    <w:rsid w:val="000E22D9"/>
    <w:rsid w:val="000E40E6"/>
    <w:rsid w:val="000E4297"/>
    <w:rsid w:val="000E4B27"/>
    <w:rsid w:val="000E4F06"/>
    <w:rsid w:val="000E4F5B"/>
    <w:rsid w:val="000E58F6"/>
    <w:rsid w:val="000E5B65"/>
    <w:rsid w:val="000E5E20"/>
    <w:rsid w:val="000E7180"/>
    <w:rsid w:val="000E770C"/>
    <w:rsid w:val="000F0436"/>
    <w:rsid w:val="000F0CA8"/>
    <w:rsid w:val="000F0CF2"/>
    <w:rsid w:val="000F1203"/>
    <w:rsid w:val="000F2229"/>
    <w:rsid w:val="000F3245"/>
    <w:rsid w:val="000F4C35"/>
    <w:rsid w:val="000F5910"/>
    <w:rsid w:val="000F5E59"/>
    <w:rsid w:val="000F6A42"/>
    <w:rsid w:val="000F6A6F"/>
    <w:rsid w:val="000F6FFA"/>
    <w:rsid w:val="000F7141"/>
    <w:rsid w:val="000F789F"/>
    <w:rsid w:val="000F7A6C"/>
    <w:rsid w:val="000F7F02"/>
    <w:rsid w:val="00100C55"/>
    <w:rsid w:val="00100F05"/>
    <w:rsid w:val="001018D8"/>
    <w:rsid w:val="00102C9D"/>
    <w:rsid w:val="00102CF9"/>
    <w:rsid w:val="00102FDA"/>
    <w:rsid w:val="00105437"/>
    <w:rsid w:val="00106DC3"/>
    <w:rsid w:val="00107334"/>
    <w:rsid w:val="00107460"/>
    <w:rsid w:val="001076E5"/>
    <w:rsid w:val="0011079F"/>
    <w:rsid w:val="00111F91"/>
    <w:rsid w:val="00112C74"/>
    <w:rsid w:val="00112EE6"/>
    <w:rsid w:val="00113BAA"/>
    <w:rsid w:val="00114F90"/>
    <w:rsid w:val="001158A9"/>
    <w:rsid w:val="00115E49"/>
    <w:rsid w:val="00115E72"/>
    <w:rsid w:val="00117A49"/>
    <w:rsid w:val="00117B3A"/>
    <w:rsid w:val="001208DD"/>
    <w:rsid w:val="00120D52"/>
    <w:rsid w:val="001210C3"/>
    <w:rsid w:val="0012113C"/>
    <w:rsid w:val="00121771"/>
    <w:rsid w:val="0012294D"/>
    <w:rsid w:val="00122C72"/>
    <w:rsid w:val="00123A3D"/>
    <w:rsid w:val="0012593E"/>
    <w:rsid w:val="00125F85"/>
    <w:rsid w:val="0012749B"/>
    <w:rsid w:val="00130A1C"/>
    <w:rsid w:val="00131042"/>
    <w:rsid w:val="0013287D"/>
    <w:rsid w:val="00132B5A"/>
    <w:rsid w:val="00132ED5"/>
    <w:rsid w:val="001355F3"/>
    <w:rsid w:val="00136BF0"/>
    <w:rsid w:val="00136FEC"/>
    <w:rsid w:val="00137F6D"/>
    <w:rsid w:val="00140A30"/>
    <w:rsid w:val="00141322"/>
    <w:rsid w:val="0014185A"/>
    <w:rsid w:val="00142839"/>
    <w:rsid w:val="00142972"/>
    <w:rsid w:val="00142999"/>
    <w:rsid w:val="00142D45"/>
    <w:rsid w:val="00142E84"/>
    <w:rsid w:val="00143499"/>
    <w:rsid w:val="001446AA"/>
    <w:rsid w:val="00144977"/>
    <w:rsid w:val="00144A7F"/>
    <w:rsid w:val="00145797"/>
    <w:rsid w:val="00145EEB"/>
    <w:rsid w:val="001460A9"/>
    <w:rsid w:val="001478B5"/>
    <w:rsid w:val="00150149"/>
    <w:rsid w:val="00150282"/>
    <w:rsid w:val="00150375"/>
    <w:rsid w:val="00150C87"/>
    <w:rsid w:val="00153E9B"/>
    <w:rsid w:val="0015478A"/>
    <w:rsid w:val="00154DAB"/>
    <w:rsid w:val="00160445"/>
    <w:rsid w:val="00161C0C"/>
    <w:rsid w:val="00162AB5"/>
    <w:rsid w:val="00163287"/>
    <w:rsid w:val="00165E2C"/>
    <w:rsid w:val="00167022"/>
    <w:rsid w:val="00167774"/>
    <w:rsid w:val="00170488"/>
    <w:rsid w:val="00170A03"/>
    <w:rsid w:val="001717D7"/>
    <w:rsid w:val="001717F8"/>
    <w:rsid w:val="00175D23"/>
    <w:rsid w:val="001768BE"/>
    <w:rsid w:val="00177736"/>
    <w:rsid w:val="0018037A"/>
    <w:rsid w:val="0018059E"/>
    <w:rsid w:val="00181A38"/>
    <w:rsid w:val="00181F27"/>
    <w:rsid w:val="0018266E"/>
    <w:rsid w:val="00182838"/>
    <w:rsid w:val="00184856"/>
    <w:rsid w:val="00185472"/>
    <w:rsid w:val="001871FA"/>
    <w:rsid w:val="00190476"/>
    <w:rsid w:val="00190D25"/>
    <w:rsid w:val="00191264"/>
    <w:rsid w:val="00191360"/>
    <w:rsid w:val="001925B3"/>
    <w:rsid w:val="001926FD"/>
    <w:rsid w:val="00192DFE"/>
    <w:rsid w:val="001932C3"/>
    <w:rsid w:val="00193512"/>
    <w:rsid w:val="00193E1E"/>
    <w:rsid w:val="00194382"/>
    <w:rsid w:val="001943E6"/>
    <w:rsid w:val="00195443"/>
    <w:rsid w:val="00197478"/>
    <w:rsid w:val="001A08B7"/>
    <w:rsid w:val="001A0DAE"/>
    <w:rsid w:val="001A10FE"/>
    <w:rsid w:val="001A2164"/>
    <w:rsid w:val="001A2B72"/>
    <w:rsid w:val="001A2FA4"/>
    <w:rsid w:val="001A33A1"/>
    <w:rsid w:val="001A3487"/>
    <w:rsid w:val="001A3572"/>
    <w:rsid w:val="001A4BB1"/>
    <w:rsid w:val="001A5400"/>
    <w:rsid w:val="001A7AD8"/>
    <w:rsid w:val="001B01DE"/>
    <w:rsid w:val="001B153F"/>
    <w:rsid w:val="001B1C01"/>
    <w:rsid w:val="001B2889"/>
    <w:rsid w:val="001B2AE9"/>
    <w:rsid w:val="001B36B3"/>
    <w:rsid w:val="001B3BAB"/>
    <w:rsid w:val="001B557A"/>
    <w:rsid w:val="001B767C"/>
    <w:rsid w:val="001B7716"/>
    <w:rsid w:val="001C0E4B"/>
    <w:rsid w:val="001C1DB6"/>
    <w:rsid w:val="001C1F0A"/>
    <w:rsid w:val="001C21FD"/>
    <w:rsid w:val="001C358E"/>
    <w:rsid w:val="001C434F"/>
    <w:rsid w:val="001C4BFA"/>
    <w:rsid w:val="001C4D70"/>
    <w:rsid w:val="001C54E4"/>
    <w:rsid w:val="001C5B5C"/>
    <w:rsid w:val="001C5C28"/>
    <w:rsid w:val="001C62CF"/>
    <w:rsid w:val="001C7CC9"/>
    <w:rsid w:val="001C7EA4"/>
    <w:rsid w:val="001D0520"/>
    <w:rsid w:val="001D0C92"/>
    <w:rsid w:val="001D101D"/>
    <w:rsid w:val="001D14FB"/>
    <w:rsid w:val="001D1A23"/>
    <w:rsid w:val="001D1B76"/>
    <w:rsid w:val="001D2032"/>
    <w:rsid w:val="001D27E5"/>
    <w:rsid w:val="001D3B6A"/>
    <w:rsid w:val="001D503B"/>
    <w:rsid w:val="001D6056"/>
    <w:rsid w:val="001D6A29"/>
    <w:rsid w:val="001D7CDA"/>
    <w:rsid w:val="001E11D4"/>
    <w:rsid w:val="001E1BDF"/>
    <w:rsid w:val="001E1BF0"/>
    <w:rsid w:val="001E2138"/>
    <w:rsid w:val="001E2416"/>
    <w:rsid w:val="001E2698"/>
    <w:rsid w:val="001E2E4A"/>
    <w:rsid w:val="001E3C55"/>
    <w:rsid w:val="001E43BD"/>
    <w:rsid w:val="001E47F6"/>
    <w:rsid w:val="001E597A"/>
    <w:rsid w:val="001E5E15"/>
    <w:rsid w:val="001E6605"/>
    <w:rsid w:val="001E7671"/>
    <w:rsid w:val="001E7CB3"/>
    <w:rsid w:val="001F4FE9"/>
    <w:rsid w:val="001F4FED"/>
    <w:rsid w:val="001F52B1"/>
    <w:rsid w:val="001F5722"/>
    <w:rsid w:val="001F5756"/>
    <w:rsid w:val="001F6DEB"/>
    <w:rsid w:val="001F7DF6"/>
    <w:rsid w:val="00200A14"/>
    <w:rsid w:val="00202A12"/>
    <w:rsid w:val="00202CDE"/>
    <w:rsid w:val="00203A10"/>
    <w:rsid w:val="0020486B"/>
    <w:rsid w:val="00205F68"/>
    <w:rsid w:val="002066D7"/>
    <w:rsid w:val="002077C7"/>
    <w:rsid w:val="00207F33"/>
    <w:rsid w:val="002106F3"/>
    <w:rsid w:val="00210FCF"/>
    <w:rsid w:val="002111AE"/>
    <w:rsid w:val="00211853"/>
    <w:rsid w:val="00212513"/>
    <w:rsid w:val="00212B34"/>
    <w:rsid w:val="00213170"/>
    <w:rsid w:val="00213ADA"/>
    <w:rsid w:val="0021425C"/>
    <w:rsid w:val="00214AD4"/>
    <w:rsid w:val="002157A2"/>
    <w:rsid w:val="00215F21"/>
    <w:rsid w:val="00216252"/>
    <w:rsid w:val="00217150"/>
    <w:rsid w:val="00217D51"/>
    <w:rsid w:val="00220413"/>
    <w:rsid w:val="00220CAF"/>
    <w:rsid w:val="0022115A"/>
    <w:rsid w:val="00221E16"/>
    <w:rsid w:val="00224712"/>
    <w:rsid w:val="00226134"/>
    <w:rsid w:val="002269F3"/>
    <w:rsid w:val="00227038"/>
    <w:rsid w:val="00227297"/>
    <w:rsid w:val="0023028F"/>
    <w:rsid w:val="00230690"/>
    <w:rsid w:val="002308DC"/>
    <w:rsid w:val="00230AD5"/>
    <w:rsid w:val="00230E95"/>
    <w:rsid w:val="00231B96"/>
    <w:rsid w:val="00232278"/>
    <w:rsid w:val="00233EEE"/>
    <w:rsid w:val="002357A3"/>
    <w:rsid w:val="00236BF8"/>
    <w:rsid w:val="00237435"/>
    <w:rsid w:val="00237664"/>
    <w:rsid w:val="00237ADC"/>
    <w:rsid w:val="00240368"/>
    <w:rsid w:val="002408AB"/>
    <w:rsid w:val="002408B1"/>
    <w:rsid w:val="00240AEF"/>
    <w:rsid w:val="00240CB1"/>
    <w:rsid w:val="00241189"/>
    <w:rsid w:val="00241208"/>
    <w:rsid w:val="00241352"/>
    <w:rsid w:val="0024136F"/>
    <w:rsid w:val="002426E7"/>
    <w:rsid w:val="00242757"/>
    <w:rsid w:val="00242B6F"/>
    <w:rsid w:val="002434C7"/>
    <w:rsid w:val="002442DE"/>
    <w:rsid w:val="00244A28"/>
    <w:rsid w:val="00245434"/>
    <w:rsid w:val="0024548F"/>
    <w:rsid w:val="00245F06"/>
    <w:rsid w:val="00246211"/>
    <w:rsid w:val="00246231"/>
    <w:rsid w:val="0024631E"/>
    <w:rsid w:val="002503B4"/>
    <w:rsid w:val="00250AA3"/>
    <w:rsid w:val="00251172"/>
    <w:rsid w:val="00251190"/>
    <w:rsid w:val="00251AE9"/>
    <w:rsid w:val="00251C01"/>
    <w:rsid w:val="00251C03"/>
    <w:rsid w:val="00252D34"/>
    <w:rsid w:val="00253488"/>
    <w:rsid w:val="00253669"/>
    <w:rsid w:val="002536BE"/>
    <w:rsid w:val="002542D7"/>
    <w:rsid w:val="00254DD9"/>
    <w:rsid w:val="00254F33"/>
    <w:rsid w:val="002552CE"/>
    <w:rsid w:val="00255B0B"/>
    <w:rsid w:val="00255B17"/>
    <w:rsid w:val="0025607B"/>
    <w:rsid w:val="00256620"/>
    <w:rsid w:val="00256E27"/>
    <w:rsid w:val="002604A2"/>
    <w:rsid w:val="00260A28"/>
    <w:rsid w:val="00260CB7"/>
    <w:rsid w:val="00261837"/>
    <w:rsid w:val="00261EE2"/>
    <w:rsid w:val="00262253"/>
    <w:rsid w:val="00262E64"/>
    <w:rsid w:val="00263D73"/>
    <w:rsid w:val="00264A87"/>
    <w:rsid w:val="00264F89"/>
    <w:rsid w:val="002655A9"/>
    <w:rsid w:val="00265A3E"/>
    <w:rsid w:val="00265B6C"/>
    <w:rsid w:val="002672AC"/>
    <w:rsid w:val="002676B5"/>
    <w:rsid w:val="00267F99"/>
    <w:rsid w:val="00267FE6"/>
    <w:rsid w:val="002704EC"/>
    <w:rsid w:val="00270835"/>
    <w:rsid w:val="002710A2"/>
    <w:rsid w:val="002710C9"/>
    <w:rsid w:val="0027113C"/>
    <w:rsid w:val="002715A9"/>
    <w:rsid w:val="00271644"/>
    <w:rsid w:val="00272128"/>
    <w:rsid w:val="00272F4B"/>
    <w:rsid w:val="0027328F"/>
    <w:rsid w:val="0027424F"/>
    <w:rsid w:val="0027471F"/>
    <w:rsid w:val="00275E43"/>
    <w:rsid w:val="00276C0C"/>
    <w:rsid w:val="00276EB5"/>
    <w:rsid w:val="00282C8C"/>
    <w:rsid w:val="00282D9F"/>
    <w:rsid w:val="0028328F"/>
    <w:rsid w:val="00283AC1"/>
    <w:rsid w:val="00285158"/>
    <w:rsid w:val="0028591B"/>
    <w:rsid w:val="0028607E"/>
    <w:rsid w:val="00286BF7"/>
    <w:rsid w:val="00287019"/>
    <w:rsid w:val="002874D5"/>
    <w:rsid w:val="00287F0A"/>
    <w:rsid w:val="0029139A"/>
    <w:rsid w:val="00292349"/>
    <w:rsid w:val="00292ADC"/>
    <w:rsid w:val="00293310"/>
    <w:rsid w:val="002945D8"/>
    <w:rsid w:val="00294623"/>
    <w:rsid w:val="002949DA"/>
    <w:rsid w:val="00295653"/>
    <w:rsid w:val="00296A21"/>
    <w:rsid w:val="002A05A6"/>
    <w:rsid w:val="002A077E"/>
    <w:rsid w:val="002A0E75"/>
    <w:rsid w:val="002A15D3"/>
    <w:rsid w:val="002A16F7"/>
    <w:rsid w:val="002A17D0"/>
    <w:rsid w:val="002A1C4C"/>
    <w:rsid w:val="002A1EBF"/>
    <w:rsid w:val="002A2093"/>
    <w:rsid w:val="002A3520"/>
    <w:rsid w:val="002A3CAC"/>
    <w:rsid w:val="002A42B0"/>
    <w:rsid w:val="002A4405"/>
    <w:rsid w:val="002A490E"/>
    <w:rsid w:val="002A4A76"/>
    <w:rsid w:val="002A4C73"/>
    <w:rsid w:val="002A4FAE"/>
    <w:rsid w:val="002A5905"/>
    <w:rsid w:val="002A6F7C"/>
    <w:rsid w:val="002B03DE"/>
    <w:rsid w:val="002B0BB8"/>
    <w:rsid w:val="002B2175"/>
    <w:rsid w:val="002B2553"/>
    <w:rsid w:val="002B2D77"/>
    <w:rsid w:val="002B37D6"/>
    <w:rsid w:val="002B4EB9"/>
    <w:rsid w:val="002B5CAD"/>
    <w:rsid w:val="002B5CD3"/>
    <w:rsid w:val="002B6538"/>
    <w:rsid w:val="002B66F2"/>
    <w:rsid w:val="002B76CC"/>
    <w:rsid w:val="002B7D11"/>
    <w:rsid w:val="002C0CFD"/>
    <w:rsid w:val="002C0EE1"/>
    <w:rsid w:val="002C13D6"/>
    <w:rsid w:val="002C1EB7"/>
    <w:rsid w:val="002C2842"/>
    <w:rsid w:val="002C2EFF"/>
    <w:rsid w:val="002C4540"/>
    <w:rsid w:val="002C48A9"/>
    <w:rsid w:val="002C5A0C"/>
    <w:rsid w:val="002C6E7E"/>
    <w:rsid w:val="002C788A"/>
    <w:rsid w:val="002C7CB2"/>
    <w:rsid w:val="002D1CF2"/>
    <w:rsid w:val="002D2361"/>
    <w:rsid w:val="002D3185"/>
    <w:rsid w:val="002D319C"/>
    <w:rsid w:val="002D4D6A"/>
    <w:rsid w:val="002D5065"/>
    <w:rsid w:val="002D56F0"/>
    <w:rsid w:val="002D592D"/>
    <w:rsid w:val="002D5ADB"/>
    <w:rsid w:val="002D6586"/>
    <w:rsid w:val="002D7122"/>
    <w:rsid w:val="002D7667"/>
    <w:rsid w:val="002D7EC4"/>
    <w:rsid w:val="002E05B2"/>
    <w:rsid w:val="002E20FE"/>
    <w:rsid w:val="002E4420"/>
    <w:rsid w:val="002E4450"/>
    <w:rsid w:val="002E4A5D"/>
    <w:rsid w:val="002E60B0"/>
    <w:rsid w:val="002E681E"/>
    <w:rsid w:val="002E74E0"/>
    <w:rsid w:val="002E7D76"/>
    <w:rsid w:val="002F0C67"/>
    <w:rsid w:val="002F1546"/>
    <w:rsid w:val="002F1789"/>
    <w:rsid w:val="002F1D6E"/>
    <w:rsid w:val="002F2993"/>
    <w:rsid w:val="002F3EEC"/>
    <w:rsid w:val="002F40C3"/>
    <w:rsid w:val="002F480E"/>
    <w:rsid w:val="002F554D"/>
    <w:rsid w:val="002F6F14"/>
    <w:rsid w:val="002F7969"/>
    <w:rsid w:val="002F7FB3"/>
    <w:rsid w:val="00300454"/>
    <w:rsid w:val="00300C8F"/>
    <w:rsid w:val="00300DC6"/>
    <w:rsid w:val="0030155D"/>
    <w:rsid w:val="0030313B"/>
    <w:rsid w:val="00303821"/>
    <w:rsid w:val="00303B75"/>
    <w:rsid w:val="003043E1"/>
    <w:rsid w:val="0030528D"/>
    <w:rsid w:val="00305448"/>
    <w:rsid w:val="003056ED"/>
    <w:rsid w:val="00305982"/>
    <w:rsid w:val="00305CB6"/>
    <w:rsid w:val="00306413"/>
    <w:rsid w:val="00306A13"/>
    <w:rsid w:val="00306A52"/>
    <w:rsid w:val="00306DBF"/>
    <w:rsid w:val="00307E69"/>
    <w:rsid w:val="00311880"/>
    <w:rsid w:val="00312188"/>
    <w:rsid w:val="003121E6"/>
    <w:rsid w:val="00313275"/>
    <w:rsid w:val="003138BB"/>
    <w:rsid w:val="00313EBA"/>
    <w:rsid w:val="0031409A"/>
    <w:rsid w:val="00314A99"/>
    <w:rsid w:val="00314DEC"/>
    <w:rsid w:val="003150E8"/>
    <w:rsid w:val="00315E0B"/>
    <w:rsid w:val="0031672F"/>
    <w:rsid w:val="00317494"/>
    <w:rsid w:val="00317C54"/>
    <w:rsid w:val="00321637"/>
    <w:rsid w:val="00322184"/>
    <w:rsid w:val="00322E78"/>
    <w:rsid w:val="00323235"/>
    <w:rsid w:val="003232AA"/>
    <w:rsid w:val="00323EE3"/>
    <w:rsid w:val="003240B6"/>
    <w:rsid w:val="00324879"/>
    <w:rsid w:val="0032562B"/>
    <w:rsid w:val="00325CE4"/>
    <w:rsid w:val="00327072"/>
    <w:rsid w:val="00327142"/>
    <w:rsid w:val="003275D8"/>
    <w:rsid w:val="00327D03"/>
    <w:rsid w:val="00327F06"/>
    <w:rsid w:val="003303F4"/>
    <w:rsid w:val="003304E0"/>
    <w:rsid w:val="00330F40"/>
    <w:rsid w:val="00331F2B"/>
    <w:rsid w:val="00332085"/>
    <w:rsid w:val="0033219E"/>
    <w:rsid w:val="00332EAA"/>
    <w:rsid w:val="00333F86"/>
    <w:rsid w:val="003340D2"/>
    <w:rsid w:val="0033517B"/>
    <w:rsid w:val="003355C3"/>
    <w:rsid w:val="003356FD"/>
    <w:rsid w:val="00335EB0"/>
    <w:rsid w:val="003371E1"/>
    <w:rsid w:val="00341774"/>
    <w:rsid w:val="00342BAF"/>
    <w:rsid w:val="0034306B"/>
    <w:rsid w:val="0034538F"/>
    <w:rsid w:val="00346C2E"/>
    <w:rsid w:val="003473F3"/>
    <w:rsid w:val="00350250"/>
    <w:rsid w:val="00350C80"/>
    <w:rsid w:val="00351067"/>
    <w:rsid w:val="003535CF"/>
    <w:rsid w:val="00354FE4"/>
    <w:rsid w:val="0035550A"/>
    <w:rsid w:val="00355D5C"/>
    <w:rsid w:val="00357CC1"/>
    <w:rsid w:val="003604C3"/>
    <w:rsid w:val="00360A5D"/>
    <w:rsid w:val="00360C16"/>
    <w:rsid w:val="003616F1"/>
    <w:rsid w:val="00362136"/>
    <w:rsid w:val="00362D18"/>
    <w:rsid w:val="0036318D"/>
    <w:rsid w:val="00363780"/>
    <w:rsid w:val="00363B55"/>
    <w:rsid w:val="00363F26"/>
    <w:rsid w:val="0036428A"/>
    <w:rsid w:val="00364FC6"/>
    <w:rsid w:val="003655C4"/>
    <w:rsid w:val="00365CC1"/>
    <w:rsid w:val="00366034"/>
    <w:rsid w:val="00366692"/>
    <w:rsid w:val="00367F17"/>
    <w:rsid w:val="0037057E"/>
    <w:rsid w:val="003706F0"/>
    <w:rsid w:val="0037074E"/>
    <w:rsid w:val="00371081"/>
    <w:rsid w:val="0037224B"/>
    <w:rsid w:val="00373A1E"/>
    <w:rsid w:val="00373D0B"/>
    <w:rsid w:val="00374E7B"/>
    <w:rsid w:val="003756E6"/>
    <w:rsid w:val="00375808"/>
    <w:rsid w:val="00375EE4"/>
    <w:rsid w:val="00375F6A"/>
    <w:rsid w:val="00375FF7"/>
    <w:rsid w:val="00376358"/>
    <w:rsid w:val="00376407"/>
    <w:rsid w:val="003768ED"/>
    <w:rsid w:val="00377A68"/>
    <w:rsid w:val="00380BAE"/>
    <w:rsid w:val="0038172B"/>
    <w:rsid w:val="003818E7"/>
    <w:rsid w:val="003839A3"/>
    <w:rsid w:val="0038483B"/>
    <w:rsid w:val="00384CFC"/>
    <w:rsid w:val="00384FB6"/>
    <w:rsid w:val="0038552D"/>
    <w:rsid w:val="00387B21"/>
    <w:rsid w:val="00390D66"/>
    <w:rsid w:val="003912F0"/>
    <w:rsid w:val="00391E6C"/>
    <w:rsid w:val="00392447"/>
    <w:rsid w:val="00393F10"/>
    <w:rsid w:val="003941A1"/>
    <w:rsid w:val="003948C9"/>
    <w:rsid w:val="00395EC7"/>
    <w:rsid w:val="00396705"/>
    <w:rsid w:val="003974EF"/>
    <w:rsid w:val="00397581"/>
    <w:rsid w:val="003A086A"/>
    <w:rsid w:val="003A1195"/>
    <w:rsid w:val="003A1285"/>
    <w:rsid w:val="003A155F"/>
    <w:rsid w:val="003A20A2"/>
    <w:rsid w:val="003A21C7"/>
    <w:rsid w:val="003A2423"/>
    <w:rsid w:val="003A268F"/>
    <w:rsid w:val="003A34EF"/>
    <w:rsid w:val="003A3D5E"/>
    <w:rsid w:val="003A455F"/>
    <w:rsid w:val="003A4945"/>
    <w:rsid w:val="003A5A3E"/>
    <w:rsid w:val="003A6CE2"/>
    <w:rsid w:val="003A6F61"/>
    <w:rsid w:val="003A7B71"/>
    <w:rsid w:val="003B0521"/>
    <w:rsid w:val="003B0736"/>
    <w:rsid w:val="003B169D"/>
    <w:rsid w:val="003B22EF"/>
    <w:rsid w:val="003B2617"/>
    <w:rsid w:val="003B2B42"/>
    <w:rsid w:val="003B30B9"/>
    <w:rsid w:val="003B449A"/>
    <w:rsid w:val="003B4A2E"/>
    <w:rsid w:val="003B4F3B"/>
    <w:rsid w:val="003B5119"/>
    <w:rsid w:val="003B55A1"/>
    <w:rsid w:val="003B68DE"/>
    <w:rsid w:val="003B7E4C"/>
    <w:rsid w:val="003C087D"/>
    <w:rsid w:val="003C2756"/>
    <w:rsid w:val="003C302A"/>
    <w:rsid w:val="003C314B"/>
    <w:rsid w:val="003C4216"/>
    <w:rsid w:val="003C59B3"/>
    <w:rsid w:val="003C5FB6"/>
    <w:rsid w:val="003C73CA"/>
    <w:rsid w:val="003C7E7A"/>
    <w:rsid w:val="003D04C4"/>
    <w:rsid w:val="003D0534"/>
    <w:rsid w:val="003D081E"/>
    <w:rsid w:val="003D0C63"/>
    <w:rsid w:val="003D1255"/>
    <w:rsid w:val="003D1B77"/>
    <w:rsid w:val="003D21C4"/>
    <w:rsid w:val="003D2B25"/>
    <w:rsid w:val="003D31F6"/>
    <w:rsid w:val="003D3613"/>
    <w:rsid w:val="003D4670"/>
    <w:rsid w:val="003D5B57"/>
    <w:rsid w:val="003D5F07"/>
    <w:rsid w:val="003D6469"/>
    <w:rsid w:val="003D64C0"/>
    <w:rsid w:val="003D7A3E"/>
    <w:rsid w:val="003D7AA3"/>
    <w:rsid w:val="003E0396"/>
    <w:rsid w:val="003E0DA2"/>
    <w:rsid w:val="003E0FC9"/>
    <w:rsid w:val="003E144A"/>
    <w:rsid w:val="003E1689"/>
    <w:rsid w:val="003E16A9"/>
    <w:rsid w:val="003E2442"/>
    <w:rsid w:val="003E26AA"/>
    <w:rsid w:val="003E365C"/>
    <w:rsid w:val="003E3F23"/>
    <w:rsid w:val="003E461F"/>
    <w:rsid w:val="003E77FD"/>
    <w:rsid w:val="003E78EB"/>
    <w:rsid w:val="003F05A6"/>
    <w:rsid w:val="003F07D8"/>
    <w:rsid w:val="003F0F5A"/>
    <w:rsid w:val="003F165D"/>
    <w:rsid w:val="003F17E0"/>
    <w:rsid w:val="003F1915"/>
    <w:rsid w:val="003F1B64"/>
    <w:rsid w:val="003F2FD5"/>
    <w:rsid w:val="003F2FF8"/>
    <w:rsid w:val="003F4751"/>
    <w:rsid w:val="003F4B9D"/>
    <w:rsid w:val="003F5132"/>
    <w:rsid w:val="003F5698"/>
    <w:rsid w:val="003F6713"/>
    <w:rsid w:val="003F741E"/>
    <w:rsid w:val="003F78C5"/>
    <w:rsid w:val="003F7D15"/>
    <w:rsid w:val="003F7DDD"/>
    <w:rsid w:val="0040019F"/>
    <w:rsid w:val="0040030D"/>
    <w:rsid w:val="00400557"/>
    <w:rsid w:val="00400CDA"/>
    <w:rsid w:val="00401969"/>
    <w:rsid w:val="00403F1B"/>
    <w:rsid w:val="00405D1C"/>
    <w:rsid w:val="004064AB"/>
    <w:rsid w:val="0040666A"/>
    <w:rsid w:val="004073CA"/>
    <w:rsid w:val="00407826"/>
    <w:rsid w:val="004078A2"/>
    <w:rsid w:val="00410C3E"/>
    <w:rsid w:val="00410C51"/>
    <w:rsid w:val="004125C5"/>
    <w:rsid w:val="00412B2C"/>
    <w:rsid w:val="00412C53"/>
    <w:rsid w:val="004133DB"/>
    <w:rsid w:val="0041372F"/>
    <w:rsid w:val="00413C06"/>
    <w:rsid w:val="00413E7A"/>
    <w:rsid w:val="00413E86"/>
    <w:rsid w:val="00414686"/>
    <w:rsid w:val="00414A62"/>
    <w:rsid w:val="00415668"/>
    <w:rsid w:val="00415A21"/>
    <w:rsid w:val="00416B46"/>
    <w:rsid w:val="00417D47"/>
    <w:rsid w:val="00421993"/>
    <w:rsid w:val="00421998"/>
    <w:rsid w:val="0042214A"/>
    <w:rsid w:val="00422983"/>
    <w:rsid w:val="00422D94"/>
    <w:rsid w:val="004242BF"/>
    <w:rsid w:val="004251B4"/>
    <w:rsid w:val="004254EC"/>
    <w:rsid w:val="00425556"/>
    <w:rsid w:val="0042563D"/>
    <w:rsid w:val="00425C0D"/>
    <w:rsid w:val="004264A0"/>
    <w:rsid w:val="00430D3D"/>
    <w:rsid w:val="00430DCE"/>
    <w:rsid w:val="00430E62"/>
    <w:rsid w:val="00431878"/>
    <w:rsid w:val="00432B8A"/>
    <w:rsid w:val="004336DE"/>
    <w:rsid w:val="00434EF2"/>
    <w:rsid w:val="004360BB"/>
    <w:rsid w:val="00436852"/>
    <w:rsid w:val="00437076"/>
    <w:rsid w:val="004374D6"/>
    <w:rsid w:val="00437C69"/>
    <w:rsid w:val="00441529"/>
    <w:rsid w:val="004417D0"/>
    <w:rsid w:val="00441A1A"/>
    <w:rsid w:val="00442115"/>
    <w:rsid w:val="00442325"/>
    <w:rsid w:val="004427E3"/>
    <w:rsid w:val="004428F3"/>
    <w:rsid w:val="004430B9"/>
    <w:rsid w:val="00444030"/>
    <w:rsid w:val="004440BE"/>
    <w:rsid w:val="00444827"/>
    <w:rsid w:val="00445434"/>
    <w:rsid w:val="004465FF"/>
    <w:rsid w:val="0045138E"/>
    <w:rsid w:val="004514B1"/>
    <w:rsid w:val="0045178B"/>
    <w:rsid w:val="00451BC7"/>
    <w:rsid w:val="0045249C"/>
    <w:rsid w:val="004524B3"/>
    <w:rsid w:val="00453A49"/>
    <w:rsid w:val="00453A6D"/>
    <w:rsid w:val="00455F8A"/>
    <w:rsid w:val="00457840"/>
    <w:rsid w:val="00462DA7"/>
    <w:rsid w:val="0046336F"/>
    <w:rsid w:val="00464D08"/>
    <w:rsid w:val="004668B5"/>
    <w:rsid w:val="00467778"/>
    <w:rsid w:val="00467910"/>
    <w:rsid w:val="004724D4"/>
    <w:rsid w:val="00474A46"/>
    <w:rsid w:val="00474C33"/>
    <w:rsid w:val="00474F29"/>
    <w:rsid w:val="00475854"/>
    <w:rsid w:val="00475A00"/>
    <w:rsid w:val="0047750E"/>
    <w:rsid w:val="00477EFD"/>
    <w:rsid w:val="00482E6B"/>
    <w:rsid w:val="004846A4"/>
    <w:rsid w:val="004854CE"/>
    <w:rsid w:val="00485650"/>
    <w:rsid w:val="00485C97"/>
    <w:rsid w:val="00485FD8"/>
    <w:rsid w:val="00486A83"/>
    <w:rsid w:val="00486FDB"/>
    <w:rsid w:val="00491E46"/>
    <w:rsid w:val="00492385"/>
    <w:rsid w:val="004928CE"/>
    <w:rsid w:val="00493814"/>
    <w:rsid w:val="00493889"/>
    <w:rsid w:val="00497509"/>
    <w:rsid w:val="00497D1B"/>
    <w:rsid w:val="004A005F"/>
    <w:rsid w:val="004A009B"/>
    <w:rsid w:val="004A1D0C"/>
    <w:rsid w:val="004A1D95"/>
    <w:rsid w:val="004A25B8"/>
    <w:rsid w:val="004A2D52"/>
    <w:rsid w:val="004A32D1"/>
    <w:rsid w:val="004A352F"/>
    <w:rsid w:val="004A39A7"/>
    <w:rsid w:val="004A403F"/>
    <w:rsid w:val="004A4412"/>
    <w:rsid w:val="004A449A"/>
    <w:rsid w:val="004A46CA"/>
    <w:rsid w:val="004A49A6"/>
    <w:rsid w:val="004A4FC2"/>
    <w:rsid w:val="004A62FE"/>
    <w:rsid w:val="004A6329"/>
    <w:rsid w:val="004A652F"/>
    <w:rsid w:val="004A691F"/>
    <w:rsid w:val="004B031D"/>
    <w:rsid w:val="004B0CC0"/>
    <w:rsid w:val="004B0FBD"/>
    <w:rsid w:val="004B113B"/>
    <w:rsid w:val="004B1487"/>
    <w:rsid w:val="004B2292"/>
    <w:rsid w:val="004B23CA"/>
    <w:rsid w:val="004B3695"/>
    <w:rsid w:val="004B3D07"/>
    <w:rsid w:val="004B3FC0"/>
    <w:rsid w:val="004B446B"/>
    <w:rsid w:val="004B461C"/>
    <w:rsid w:val="004B47FC"/>
    <w:rsid w:val="004B5096"/>
    <w:rsid w:val="004B5298"/>
    <w:rsid w:val="004B58FE"/>
    <w:rsid w:val="004B5FEC"/>
    <w:rsid w:val="004C258D"/>
    <w:rsid w:val="004C288E"/>
    <w:rsid w:val="004C2A6E"/>
    <w:rsid w:val="004C316D"/>
    <w:rsid w:val="004C3342"/>
    <w:rsid w:val="004C3447"/>
    <w:rsid w:val="004C4708"/>
    <w:rsid w:val="004C5EC4"/>
    <w:rsid w:val="004C6CF9"/>
    <w:rsid w:val="004D0381"/>
    <w:rsid w:val="004D146C"/>
    <w:rsid w:val="004D14DB"/>
    <w:rsid w:val="004D2CCF"/>
    <w:rsid w:val="004D3526"/>
    <w:rsid w:val="004D52CB"/>
    <w:rsid w:val="004D6655"/>
    <w:rsid w:val="004D6A3A"/>
    <w:rsid w:val="004D6AFF"/>
    <w:rsid w:val="004D6F9F"/>
    <w:rsid w:val="004D78D8"/>
    <w:rsid w:val="004E062D"/>
    <w:rsid w:val="004E083C"/>
    <w:rsid w:val="004E1378"/>
    <w:rsid w:val="004E19FA"/>
    <w:rsid w:val="004E3DCC"/>
    <w:rsid w:val="004E46A6"/>
    <w:rsid w:val="004E4C41"/>
    <w:rsid w:val="004E584B"/>
    <w:rsid w:val="004E6F6F"/>
    <w:rsid w:val="004F0C8A"/>
    <w:rsid w:val="004F2EBF"/>
    <w:rsid w:val="004F3C0F"/>
    <w:rsid w:val="004F4F3A"/>
    <w:rsid w:val="004F51A3"/>
    <w:rsid w:val="004F629B"/>
    <w:rsid w:val="004F6B0A"/>
    <w:rsid w:val="004F6BEC"/>
    <w:rsid w:val="004F72D5"/>
    <w:rsid w:val="005000E7"/>
    <w:rsid w:val="00500228"/>
    <w:rsid w:val="005013E6"/>
    <w:rsid w:val="0050191D"/>
    <w:rsid w:val="00501F44"/>
    <w:rsid w:val="0050284D"/>
    <w:rsid w:val="005029B7"/>
    <w:rsid w:val="00503F17"/>
    <w:rsid w:val="00504F20"/>
    <w:rsid w:val="0050572B"/>
    <w:rsid w:val="00505F4C"/>
    <w:rsid w:val="0050663D"/>
    <w:rsid w:val="00506C74"/>
    <w:rsid w:val="00507688"/>
    <w:rsid w:val="00507E0C"/>
    <w:rsid w:val="00510731"/>
    <w:rsid w:val="005107EB"/>
    <w:rsid w:val="005112D9"/>
    <w:rsid w:val="00512475"/>
    <w:rsid w:val="00512D5C"/>
    <w:rsid w:val="00512D7A"/>
    <w:rsid w:val="00512FAF"/>
    <w:rsid w:val="00513252"/>
    <w:rsid w:val="00513855"/>
    <w:rsid w:val="00514CE8"/>
    <w:rsid w:val="005164C3"/>
    <w:rsid w:val="0051674F"/>
    <w:rsid w:val="00517DF3"/>
    <w:rsid w:val="00521392"/>
    <w:rsid w:val="005215FE"/>
    <w:rsid w:val="00521CCF"/>
    <w:rsid w:val="00521F54"/>
    <w:rsid w:val="0052203A"/>
    <w:rsid w:val="00522503"/>
    <w:rsid w:val="0052285E"/>
    <w:rsid w:val="0052516C"/>
    <w:rsid w:val="00525E12"/>
    <w:rsid w:val="00525E88"/>
    <w:rsid w:val="005263D6"/>
    <w:rsid w:val="0052663C"/>
    <w:rsid w:val="005266CA"/>
    <w:rsid w:val="00526AB0"/>
    <w:rsid w:val="0052764B"/>
    <w:rsid w:val="00527B2B"/>
    <w:rsid w:val="00531001"/>
    <w:rsid w:val="005312ED"/>
    <w:rsid w:val="0053151F"/>
    <w:rsid w:val="0053162A"/>
    <w:rsid w:val="00531F8E"/>
    <w:rsid w:val="00532597"/>
    <w:rsid w:val="00533387"/>
    <w:rsid w:val="0053435E"/>
    <w:rsid w:val="00535AFC"/>
    <w:rsid w:val="00537252"/>
    <w:rsid w:val="005372DC"/>
    <w:rsid w:val="00537BF3"/>
    <w:rsid w:val="0054079B"/>
    <w:rsid w:val="0054150B"/>
    <w:rsid w:val="005421F9"/>
    <w:rsid w:val="00542201"/>
    <w:rsid w:val="0054234B"/>
    <w:rsid w:val="0054351F"/>
    <w:rsid w:val="00543F02"/>
    <w:rsid w:val="005445DD"/>
    <w:rsid w:val="0054463B"/>
    <w:rsid w:val="00544A5B"/>
    <w:rsid w:val="00544AA5"/>
    <w:rsid w:val="00544ADA"/>
    <w:rsid w:val="00544F9B"/>
    <w:rsid w:val="005455F8"/>
    <w:rsid w:val="00545934"/>
    <w:rsid w:val="00546197"/>
    <w:rsid w:val="00546623"/>
    <w:rsid w:val="005503C1"/>
    <w:rsid w:val="00550BF8"/>
    <w:rsid w:val="00550C05"/>
    <w:rsid w:val="00551083"/>
    <w:rsid w:val="00551179"/>
    <w:rsid w:val="00551C94"/>
    <w:rsid w:val="00552244"/>
    <w:rsid w:val="00553278"/>
    <w:rsid w:val="0055388A"/>
    <w:rsid w:val="005540CB"/>
    <w:rsid w:val="005540CE"/>
    <w:rsid w:val="00554BC1"/>
    <w:rsid w:val="005550C6"/>
    <w:rsid w:val="0055561B"/>
    <w:rsid w:val="00555706"/>
    <w:rsid w:val="005559B1"/>
    <w:rsid w:val="00557D32"/>
    <w:rsid w:val="00560623"/>
    <w:rsid w:val="00560871"/>
    <w:rsid w:val="00560888"/>
    <w:rsid w:val="0056171E"/>
    <w:rsid w:val="00561B14"/>
    <w:rsid w:val="00562736"/>
    <w:rsid w:val="005628B6"/>
    <w:rsid w:val="0056627A"/>
    <w:rsid w:val="0056635D"/>
    <w:rsid w:val="00566888"/>
    <w:rsid w:val="00567DCE"/>
    <w:rsid w:val="00567FAA"/>
    <w:rsid w:val="0056F0E7"/>
    <w:rsid w:val="00571B43"/>
    <w:rsid w:val="00571CFE"/>
    <w:rsid w:val="00572686"/>
    <w:rsid w:val="00572F66"/>
    <w:rsid w:val="00573396"/>
    <w:rsid w:val="005735A6"/>
    <w:rsid w:val="0057388C"/>
    <w:rsid w:val="0057414D"/>
    <w:rsid w:val="00574C73"/>
    <w:rsid w:val="0057686D"/>
    <w:rsid w:val="00577654"/>
    <w:rsid w:val="005812D2"/>
    <w:rsid w:val="00582632"/>
    <w:rsid w:val="00582DF9"/>
    <w:rsid w:val="005835BF"/>
    <w:rsid w:val="005846A8"/>
    <w:rsid w:val="00585A73"/>
    <w:rsid w:val="00586CB5"/>
    <w:rsid w:val="005870AF"/>
    <w:rsid w:val="0058777D"/>
    <w:rsid w:val="00587AC2"/>
    <w:rsid w:val="00591379"/>
    <w:rsid w:val="005916F2"/>
    <w:rsid w:val="00591BC5"/>
    <w:rsid w:val="0059290E"/>
    <w:rsid w:val="00592985"/>
    <w:rsid w:val="00592A16"/>
    <w:rsid w:val="00592A9B"/>
    <w:rsid w:val="005935D1"/>
    <w:rsid w:val="0059423E"/>
    <w:rsid w:val="00594510"/>
    <w:rsid w:val="00595BAC"/>
    <w:rsid w:val="00596056"/>
    <w:rsid w:val="00597093"/>
    <w:rsid w:val="005A1354"/>
    <w:rsid w:val="005A1CD0"/>
    <w:rsid w:val="005A22FD"/>
    <w:rsid w:val="005A2434"/>
    <w:rsid w:val="005A2EF9"/>
    <w:rsid w:val="005A3122"/>
    <w:rsid w:val="005A3CEB"/>
    <w:rsid w:val="005A5F07"/>
    <w:rsid w:val="005A6C22"/>
    <w:rsid w:val="005A767A"/>
    <w:rsid w:val="005A7CEC"/>
    <w:rsid w:val="005B03B5"/>
    <w:rsid w:val="005B0548"/>
    <w:rsid w:val="005B0A4D"/>
    <w:rsid w:val="005B0F3B"/>
    <w:rsid w:val="005B111F"/>
    <w:rsid w:val="005B1CE5"/>
    <w:rsid w:val="005B2079"/>
    <w:rsid w:val="005B2D99"/>
    <w:rsid w:val="005B3011"/>
    <w:rsid w:val="005B328D"/>
    <w:rsid w:val="005B3D4B"/>
    <w:rsid w:val="005B3DA0"/>
    <w:rsid w:val="005B416B"/>
    <w:rsid w:val="005B5943"/>
    <w:rsid w:val="005B6057"/>
    <w:rsid w:val="005B6167"/>
    <w:rsid w:val="005B657C"/>
    <w:rsid w:val="005B66E2"/>
    <w:rsid w:val="005B6CA7"/>
    <w:rsid w:val="005B7560"/>
    <w:rsid w:val="005B78CA"/>
    <w:rsid w:val="005B7E75"/>
    <w:rsid w:val="005B7F1A"/>
    <w:rsid w:val="005C029C"/>
    <w:rsid w:val="005C03D6"/>
    <w:rsid w:val="005C0843"/>
    <w:rsid w:val="005C1567"/>
    <w:rsid w:val="005C3F6F"/>
    <w:rsid w:val="005C486B"/>
    <w:rsid w:val="005C49E7"/>
    <w:rsid w:val="005C615E"/>
    <w:rsid w:val="005C72E7"/>
    <w:rsid w:val="005C7B41"/>
    <w:rsid w:val="005C7F30"/>
    <w:rsid w:val="005D01D9"/>
    <w:rsid w:val="005D06B5"/>
    <w:rsid w:val="005D0C4F"/>
    <w:rsid w:val="005D1016"/>
    <w:rsid w:val="005D1A8D"/>
    <w:rsid w:val="005D1C2A"/>
    <w:rsid w:val="005D25C4"/>
    <w:rsid w:val="005D2806"/>
    <w:rsid w:val="005D37C8"/>
    <w:rsid w:val="005D3E1B"/>
    <w:rsid w:val="005D4CFE"/>
    <w:rsid w:val="005D61B3"/>
    <w:rsid w:val="005D64C4"/>
    <w:rsid w:val="005D656A"/>
    <w:rsid w:val="005D69A6"/>
    <w:rsid w:val="005D6DDF"/>
    <w:rsid w:val="005D7032"/>
    <w:rsid w:val="005D7411"/>
    <w:rsid w:val="005D7584"/>
    <w:rsid w:val="005D7A99"/>
    <w:rsid w:val="005E0257"/>
    <w:rsid w:val="005E04D6"/>
    <w:rsid w:val="005E0971"/>
    <w:rsid w:val="005E0ECB"/>
    <w:rsid w:val="005E0F98"/>
    <w:rsid w:val="005E18D2"/>
    <w:rsid w:val="005E26B6"/>
    <w:rsid w:val="005E271F"/>
    <w:rsid w:val="005E37A7"/>
    <w:rsid w:val="005E4E5E"/>
    <w:rsid w:val="005E559F"/>
    <w:rsid w:val="005E5BA0"/>
    <w:rsid w:val="005E7213"/>
    <w:rsid w:val="005E78E4"/>
    <w:rsid w:val="005F12E9"/>
    <w:rsid w:val="005F2765"/>
    <w:rsid w:val="005F35DF"/>
    <w:rsid w:val="005F3A7B"/>
    <w:rsid w:val="005F50E3"/>
    <w:rsid w:val="005F59E5"/>
    <w:rsid w:val="0060138E"/>
    <w:rsid w:val="00603B34"/>
    <w:rsid w:val="00604AC3"/>
    <w:rsid w:val="00605278"/>
    <w:rsid w:val="006055E0"/>
    <w:rsid w:val="00610FEB"/>
    <w:rsid w:val="00611682"/>
    <w:rsid w:val="00612B5A"/>
    <w:rsid w:val="00613ECF"/>
    <w:rsid w:val="006147AE"/>
    <w:rsid w:val="00614D5A"/>
    <w:rsid w:val="00614EF5"/>
    <w:rsid w:val="006167B3"/>
    <w:rsid w:val="006171E4"/>
    <w:rsid w:val="006179BF"/>
    <w:rsid w:val="00617FBE"/>
    <w:rsid w:val="00620246"/>
    <w:rsid w:val="00621BAD"/>
    <w:rsid w:val="00621BED"/>
    <w:rsid w:val="006221BA"/>
    <w:rsid w:val="00623946"/>
    <w:rsid w:val="00623A36"/>
    <w:rsid w:val="006246DC"/>
    <w:rsid w:val="00625456"/>
    <w:rsid w:val="006258B9"/>
    <w:rsid w:val="00626246"/>
    <w:rsid w:val="00630073"/>
    <w:rsid w:val="00632E1F"/>
    <w:rsid w:val="00633225"/>
    <w:rsid w:val="0063398E"/>
    <w:rsid w:val="006343AB"/>
    <w:rsid w:val="00636AAA"/>
    <w:rsid w:val="00636C7E"/>
    <w:rsid w:val="006375C6"/>
    <w:rsid w:val="00640A87"/>
    <w:rsid w:val="00640F33"/>
    <w:rsid w:val="00641BD4"/>
    <w:rsid w:val="00643092"/>
    <w:rsid w:val="006436EE"/>
    <w:rsid w:val="00644E95"/>
    <w:rsid w:val="00645148"/>
    <w:rsid w:val="00645228"/>
    <w:rsid w:val="0064551E"/>
    <w:rsid w:val="00645FB2"/>
    <w:rsid w:val="00646BF4"/>
    <w:rsid w:val="006501B9"/>
    <w:rsid w:val="00650233"/>
    <w:rsid w:val="0065093A"/>
    <w:rsid w:val="00651FFD"/>
    <w:rsid w:val="006544B9"/>
    <w:rsid w:val="006554F7"/>
    <w:rsid w:val="00655DDC"/>
    <w:rsid w:val="00655F34"/>
    <w:rsid w:val="006560D2"/>
    <w:rsid w:val="006565DC"/>
    <w:rsid w:val="006569E1"/>
    <w:rsid w:val="006577CC"/>
    <w:rsid w:val="00660021"/>
    <w:rsid w:val="0066037A"/>
    <w:rsid w:val="00661C90"/>
    <w:rsid w:val="00661D37"/>
    <w:rsid w:val="0066231F"/>
    <w:rsid w:val="00662A9D"/>
    <w:rsid w:val="00662B7A"/>
    <w:rsid w:val="00663C65"/>
    <w:rsid w:val="00663E0E"/>
    <w:rsid w:val="0066450D"/>
    <w:rsid w:val="006647C1"/>
    <w:rsid w:val="00665124"/>
    <w:rsid w:val="006651E8"/>
    <w:rsid w:val="006653AF"/>
    <w:rsid w:val="00665DC2"/>
    <w:rsid w:val="00666698"/>
    <w:rsid w:val="00666726"/>
    <w:rsid w:val="00667A87"/>
    <w:rsid w:val="00667F27"/>
    <w:rsid w:val="0067122A"/>
    <w:rsid w:val="00672504"/>
    <w:rsid w:val="00672927"/>
    <w:rsid w:val="00673F1E"/>
    <w:rsid w:val="00674032"/>
    <w:rsid w:val="00675A52"/>
    <w:rsid w:val="00676642"/>
    <w:rsid w:val="00676E2E"/>
    <w:rsid w:val="006779CF"/>
    <w:rsid w:val="00677A4F"/>
    <w:rsid w:val="006801DF"/>
    <w:rsid w:val="006807A1"/>
    <w:rsid w:val="006814EE"/>
    <w:rsid w:val="00681DDE"/>
    <w:rsid w:val="0068218E"/>
    <w:rsid w:val="0068391C"/>
    <w:rsid w:val="00683D4C"/>
    <w:rsid w:val="00684127"/>
    <w:rsid w:val="00684544"/>
    <w:rsid w:val="00684CD9"/>
    <w:rsid w:val="00685C41"/>
    <w:rsid w:val="00687DF5"/>
    <w:rsid w:val="006909AD"/>
    <w:rsid w:val="00691AAF"/>
    <w:rsid w:val="00691F2B"/>
    <w:rsid w:val="00692884"/>
    <w:rsid w:val="00693362"/>
    <w:rsid w:val="00693B86"/>
    <w:rsid w:val="0069400D"/>
    <w:rsid w:val="0069415F"/>
    <w:rsid w:val="00694F94"/>
    <w:rsid w:val="006965CB"/>
    <w:rsid w:val="00697703"/>
    <w:rsid w:val="006A07C7"/>
    <w:rsid w:val="006A16E3"/>
    <w:rsid w:val="006A28AB"/>
    <w:rsid w:val="006A3022"/>
    <w:rsid w:val="006A31B2"/>
    <w:rsid w:val="006A365E"/>
    <w:rsid w:val="006A37FD"/>
    <w:rsid w:val="006A3DFF"/>
    <w:rsid w:val="006A4790"/>
    <w:rsid w:val="006A47AA"/>
    <w:rsid w:val="006A4DB5"/>
    <w:rsid w:val="006A69BC"/>
    <w:rsid w:val="006A6B38"/>
    <w:rsid w:val="006A6D2F"/>
    <w:rsid w:val="006A6E35"/>
    <w:rsid w:val="006A781C"/>
    <w:rsid w:val="006B0503"/>
    <w:rsid w:val="006B0BE3"/>
    <w:rsid w:val="006B2F48"/>
    <w:rsid w:val="006B32B7"/>
    <w:rsid w:val="006B33A6"/>
    <w:rsid w:val="006B4D3D"/>
    <w:rsid w:val="006B60E2"/>
    <w:rsid w:val="006C01D5"/>
    <w:rsid w:val="006C0258"/>
    <w:rsid w:val="006C1189"/>
    <w:rsid w:val="006C21D3"/>
    <w:rsid w:val="006C28FF"/>
    <w:rsid w:val="006C3AC5"/>
    <w:rsid w:val="006C3BBB"/>
    <w:rsid w:val="006C3C27"/>
    <w:rsid w:val="006C3D06"/>
    <w:rsid w:val="006C45A4"/>
    <w:rsid w:val="006C4EDF"/>
    <w:rsid w:val="006C5CC6"/>
    <w:rsid w:val="006C6E5E"/>
    <w:rsid w:val="006D0A8B"/>
    <w:rsid w:val="006D0A9A"/>
    <w:rsid w:val="006D0C7C"/>
    <w:rsid w:val="006D1AA7"/>
    <w:rsid w:val="006D29B4"/>
    <w:rsid w:val="006D2C84"/>
    <w:rsid w:val="006D311C"/>
    <w:rsid w:val="006D38CA"/>
    <w:rsid w:val="006D398D"/>
    <w:rsid w:val="006D404B"/>
    <w:rsid w:val="006D7118"/>
    <w:rsid w:val="006D758C"/>
    <w:rsid w:val="006D796C"/>
    <w:rsid w:val="006E047D"/>
    <w:rsid w:val="006E054A"/>
    <w:rsid w:val="006E1255"/>
    <w:rsid w:val="006E2B4A"/>
    <w:rsid w:val="006E3A36"/>
    <w:rsid w:val="006E3DC2"/>
    <w:rsid w:val="006E4BE9"/>
    <w:rsid w:val="006E51BC"/>
    <w:rsid w:val="006E5614"/>
    <w:rsid w:val="006E5AFD"/>
    <w:rsid w:val="006E7642"/>
    <w:rsid w:val="006F1973"/>
    <w:rsid w:val="006F1B40"/>
    <w:rsid w:val="006F1B9A"/>
    <w:rsid w:val="006F1E32"/>
    <w:rsid w:val="006F1E9D"/>
    <w:rsid w:val="006F3424"/>
    <w:rsid w:val="006F46DF"/>
    <w:rsid w:val="006F4A13"/>
    <w:rsid w:val="006F4BE7"/>
    <w:rsid w:val="006F5C20"/>
    <w:rsid w:val="006F6012"/>
    <w:rsid w:val="006F6725"/>
    <w:rsid w:val="00700B89"/>
    <w:rsid w:val="007010A2"/>
    <w:rsid w:val="00701102"/>
    <w:rsid w:val="00701F52"/>
    <w:rsid w:val="00703996"/>
    <w:rsid w:val="00703CE1"/>
    <w:rsid w:val="00703E66"/>
    <w:rsid w:val="00704907"/>
    <w:rsid w:val="00704BEB"/>
    <w:rsid w:val="007059E9"/>
    <w:rsid w:val="00705E25"/>
    <w:rsid w:val="00706E29"/>
    <w:rsid w:val="00710AFF"/>
    <w:rsid w:val="00710B79"/>
    <w:rsid w:val="00711D96"/>
    <w:rsid w:val="007122A8"/>
    <w:rsid w:val="007127C4"/>
    <w:rsid w:val="007127EB"/>
    <w:rsid w:val="0071291E"/>
    <w:rsid w:val="0071517B"/>
    <w:rsid w:val="00716705"/>
    <w:rsid w:val="00716D6E"/>
    <w:rsid w:val="007201F3"/>
    <w:rsid w:val="00720716"/>
    <w:rsid w:val="00720B9F"/>
    <w:rsid w:val="007217CC"/>
    <w:rsid w:val="00722628"/>
    <w:rsid w:val="00722CB9"/>
    <w:rsid w:val="0072377D"/>
    <w:rsid w:val="00723FCB"/>
    <w:rsid w:val="007245B0"/>
    <w:rsid w:val="007249B0"/>
    <w:rsid w:val="00724BC6"/>
    <w:rsid w:val="00724C5D"/>
    <w:rsid w:val="007266EF"/>
    <w:rsid w:val="00726DA6"/>
    <w:rsid w:val="00727D12"/>
    <w:rsid w:val="00727E78"/>
    <w:rsid w:val="00730912"/>
    <w:rsid w:val="00730A92"/>
    <w:rsid w:val="00730DA8"/>
    <w:rsid w:val="00731289"/>
    <w:rsid w:val="00731669"/>
    <w:rsid w:val="00731743"/>
    <w:rsid w:val="007321BE"/>
    <w:rsid w:val="00733182"/>
    <w:rsid w:val="00733DF8"/>
    <w:rsid w:val="00733FE4"/>
    <w:rsid w:val="00735443"/>
    <w:rsid w:val="00735C0D"/>
    <w:rsid w:val="00735E6A"/>
    <w:rsid w:val="007371AA"/>
    <w:rsid w:val="0073737F"/>
    <w:rsid w:val="007377E5"/>
    <w:rsid w:val="00742D45"/>
    <w:rsid w:val="00743098"/>
    <w:rsid w:val="00743D9D"/>
    <w:rsid w:val="0074417D"/>
    <w:rsid w:val="00744304"/>
    <w:rsid w:val="0074437A"/>
    <w:rsid w:val="00744E22"/>
    <w:rsid w:val="00746054"/>
    <w:rsid w:val="007468AB"/>
    <w:rsid w:val="0075375B"/>
    <w:rsid w:val="007539A2"/>
    <w:rsid w:val="0075518C"/>
    <w:rsid w:val="007564BA"/>
    <w:rsid w:val="00756EF9"/>
    <w:rsid w:val="00757FF4"/>
    <w:rsid w:val="00760A49"/>
    <w:rsid w:val="00760E49"/>
    <w:rsid w:val="007614AA"/>
    <w:rsid w:val="00761AFD"/>
    <w:rsid w:val="00761FBB"/>
    <w:rsid w:val="00762DE0"/>
    <w:rsid w:val="007633C4"/>
    <w:rsid w:val="00763F63"/>
    <w:rsid w:val="0076424E"/>
    <w:rsid w:val="007646D3"/>
    <w:rsid w:val="007647D2"/>
    <w:rsid w:val="0076508A"/>
    <w:rsid w:val="00765336"/>
    <w:rsid w:val="00766673"/>
    <w:rsid w:val="0076738F"/>
    <w:rsid w:val="0076757F"/>
    <w:rsid w:val="00767F0E"/>
    <w:rsid w:val="00770975"/>
    <w:rsid w:val="00771E17"/>
    <w:rsid w:val="00772343"/>
    <w:rsid w:val="00772AA5"/>
    <w:rsid w:val="007734DE"/>
    <w:rsid w:val="00773C78"/>
    <w:rsid w:val="00774117"/>
    <w:rsid w:val="00774A15"/>
    <w:rsid w:val="00774C41"/>
    <w:rsid w:val="00774F70"/>
    <w:rsid w:val="007752E5"/>
    <w:rsid w:val="00775C47"/>
    <w:rsid w:val="007771C1"/>
    <w:rsid w:val="00777B35"/>
    <w:rsid w:val="00780761"/>
    <w:rsid w:val="007813BC"/>
    <w:rsid w:val="00781AC5"/>
    <w:rsid w:val="007822C6"/>
    <w:rsid w:val="00783AA8"/>
    <w:rsid w:val="00783EB2"/>
    <w:rsid w:val="00784009"/>
    <w:rsid w:val="0078404D"/>
    <w:rsid w:val="007840C2"/>
    <w:rsid w:val="00784C55"/>
    <w:rsid w:val="007861B9"/>
    <w:rsid w:val="00786208"/>
    <w:rsid w:val="00786AFA"/>
    <w:rsid w:val="00786C36"/>
    <w:rsid w:val="00790040"/>
    <w:rsid w:val="0079035E"/>
    <w:rsid w:val="007905EC"/>
    <w:rsid w:val="007911B7"/>
    <w:rsid w:val="007914BC"/>
    <w:rsid w:val="007921D4"/>
    <w:rsid w:val="00792F10"/>
    <w:rsid w:val="0079304B"/>
    <w:rsid w:val="007931FC"/>
    <w:rsid w:val="00793DEB"/>
    <w:rsid w:val="00795D4D"/>
    <w:rsid w:val="00795D9A"/>
    <w:rsid w:val="00797181"/>
    <w:rsid w:val="00797371"/>
    <w:rsid w:val="0079787D"/>
    <w:rsid w:val="007A069A"/>
    <w:rsid w:val="007A149D"/>
    <w:rsid w:val="007A17F8"/>
    <w:rsid w:val="007A1AC2"/>
    <w:rsid w:val="007A1FF9"/>
    <w:rsid w:val="007A2701"/>
    <w:rsid w:val="007A2873"/>
    <w:rsid w:val="007A2FF6"/>
    <w:rsid w:val="007A3365"/>
    <w:rsid w:val="007A4407"/>
    <w:rsid w:val="007A4A41"/>
    <w:rsid w:val="007A4EB7"/>
    <w:rsid w:val="007A5C3D"/>
    <w:rsid w:val="007A6C1D"/>
    <w:rsid w:val="007A6CDC"/>
    <w:rsid w:val="007A715C"/>
    <w:rsid w:val="007B0587"/>
    <w:rsid w:val="007B0D8A"/>
    <w:rsid w:val="007B1083"/>
    <w:rsid w:val="007B209B"/>
    <w:rsid w:val="007B3ACE"/>
    <w:rsid w:val="007B50DF"/>
    <w:rsid w:val="007B5713"/>
    <w:rsid w:val="007B5971"/>
    <w:rsid w:val="007B5B09"/>
    <w:rsid w:val="007B5B6D"/>
    <w:rsid w:val="007B61DF"/>
    <w:rsid w:val="007B6317"/>
    <w:rsid w:val="007B6505"/>
    <w:rsid w:val="007B6511"/>
    <w:rsid w:val="007B7CCA"/>
    <w:rsid w:val="007C00E6"/>
    <w:rsid w:val="007C0232"/>
    <w:rsid w:val="007C0383"/>
    <w:rsid w:val="007C12FD"/>
    <w:rsid w:val="007C1311"/>
    <w:rsid w:val="007C150D"/>
    <w:rsid w:val="007C1B0A"/>
    <w:rsid w:val="007C1EA3"/>
    <w:rsid w:val="007C27DB"/>
    <w:rsid w:val="007C2F0E"/>
    <w:rsid w:val="007C3ABC"/>
    <w:rsid w:val="007C4A83"/>
    <w:rsid w:val="007C4AC6"/>
    <w:rsid w:val="007C4DF7"/>
    <w:rsid w:val="007C55A0"/>
    <w:rsid w:val="007C61EF"/>
    <w:rsid w:val="007C642D"/>
    <w:rsid w:val="007C7019"/>
    <w:rsid w:val="007C7250"/>
    <w:rsid w:val="007C7328"/>
    <w:rsid w:val="007D02C0"/>
    <w:rsid w:val="007D0B66"/>
    <w:rsid w:val="007D1857"/>
    <w:rsid w:val="007D2980"/>
    <w:rsid w:val="007D350D"/>
    <w:rsid w:val="007D3525"/>
    <w:rsid w:val="007D4C9D"/>
    <w:rsid w:val="007D5697"/>
    <w:rsid w:val="007D5AD2"/>
    <w:rsid w:val="007D5AF6"/>
    <w:rsid w:val="007D5B78"/>
    <w:rsid w:val="007D64D5"/>
    <w:rsid w:val="007D658D"/>
    <w:rsid w:val="007D74DE"/>
    <w:rsid w:val="007D769F"/>
    <w:rsid w:val="007D76F4"/>
    <w:rsid w:val="007D7A91"/>
    <w:rsid w:val="007D7D78"/>
    <w:rsid w:val="007D7EE4"/>
    <w:rsid w:val="007E00A4"/>
    <w:rsid w:val="007E0E87"/>
    <w:rsid w:val="007E162C"/>
    <w:rsid w:val="007E1700"/>
    <w:rsid w:val="007E19E9"/>
    <w:rsid w:val="007E2123"/>
    <w:rsid w:val="007E2E1A"/>
    <w:rsid w:val="007E35B4"/>
    <w:rsid w:val="007E38EA"/>
    <w:rsid w:val="007E6579"/>
    <w:rsid w:val="007E69A0"/>
    <w:rsid w:val="007E72B3"/>
    <w:rsid w:val="007F06D2"/>
    <w:rsid w:val="007F0A43"/>
    <w:rsid w:val="007F1A43"/>
    <w:rsid w:val="007F1D85"/>
    <w:rsid w:val="007F2333"/>
    <w:rsid w:val="007F2AA8"/>
    <w:rsid w:val="007F3E54"/>
    <w:rsid w:val="007F6575"/>
    <w:rsid w:val="007F6C40"/>
    <w:rsid w:val="007F6F3A"/>
    <w:rsid w:val="007F7380"/>
    <w:rsid w:val="007F7BC6"/>
    <w:rsid w:val="00800B5F"/>
    <w:rsid w:val="0080124E"/>
    <w:rsid w:val="00802343"/>
    <w:rsid w:val="008024BD"/>
    <w:rsid w:val="0080279D"/>
    <w:rsid w:val="00804E89"/>
    <w:rsid w:val="00804ED6"/>
    <w:rsid w:val="00805F5F"/>
    <w:rsid w:val="0080624A"/>
    <w:rsid w:val="0080740A"/>
    <w:rsid w:val="00810936"/>
    <w:rsid w:val="00810B94"/>
    <w:rsid w:val="00810E4A"/>
    <w:rsid w:val="0081163B"/>
    <w:rsid w:val="008119C2"/>
    <w:rsid w:val="00811BFB"/>
    <w:rsid w:val="00813334"/>
    <w:rsid w:val="00814257"/>
    <w:rsid w:val="008164C4"/>
    <w:rsid w:val="00816DF7"/>
    <w:rsid w:val="008206BB"/>
    <w:rsid w:val="008209A6"/>
    <w:rsid w:val="00820CD0"/>
    <w:rsid w:val="00820E3C"/>
    <w:rsid w:val="008219F8"/>
    <w:rsid w:val="00822216"/>
    <w:rsid w:val="00823714"/>
    <w:rsid w:val="00823939"/>
    <w:rsid w:val="008239BA"/>
    <w:rsid w:val="008246A9"/>
    <w:rsid w:val="00824967"/>
    <w:rsid w:val="00824B99"/>
    <w:rsid w:val="008261B2"/>
    <w:rsid w:val="00826FDF"/>
    <w:rsid w:val="008302A6"/>
    <w:rsid w:val="00831036"/>
    <w:rsid w:val="00831B12"/>
    <w:rsid w:val="00831DD3"/>
    <w:rsid w:val="00832409"/>
    <w:rsid w:val="00832848"/>
    <w:rsid w:val="00833972"/>
    <w:rsid w:val="00833CF0"/>
    <w:rsid w:val="00833F68"/>
    <w:rsid w:val="0083511D"/>
    <w:rsid w:val="0083516F"/>
    <w:rsid w:val="0083554F"/>
    <w:rsid w:val="008359D4"/>
    <w:rsid w:val="00836B57"/>
    <w:rsid w:val="00836B67"/>
    <w:rsid w:val="00837587"/>
    <w:rsid w:val="0083EE69"/>
    <w:rsid w:val="008403B8"/>
    <w:rsid w:val="00840B45"/>
    <w:rsid w:val="00840D4E"/>
    <w:rsid w:val="00841022"/>
    <w:rsid w:val="00841035"/>
    <w:rsid w:val="0084157E"/>
    <w:rsid w:val="0084194C"/>
    <w:rsid w:val="00841F19"/>
    <w:rsid w:val="00842899"/>
    <w:rsid w:val="008439DD"/>
    <w:rsid w:val="00845AA3"/>
    <w:rsid w:val="00846D90"/>
    <w:rsid w:val="00846FA5"/>
    <w:rsid w:val="00847543"/>
    <w:rsid w:val="00850585"/>
    <w:rsid w:val="008509BF"/>
    <w:rsid w:val="00850BC8"/>
    <w:rsid w:val="008518D3"/>
    <w:rsid w:val="00852692"/>
    <w:rsid w:val="00853119"/>
    <w:rsid w:val="00854BF9"/>
    <w:rsid w:val="00854E28"/>
    <w:rsid w:val="0085550A"/>
    <w:rsid w:val="00855E87"/>
    <w:rsid w:val="00857696"/>
    <w:rsid w:val="00860FF5"/>
    <w:rsid w:val="008618E2"/>
    <w:rsid w:val="00861CA5"/>
    <w:rsid w:val="00861CE0"/>
    <w:rsid w:val="008622A2"/>
    <w:rsid w:val="008626B2"/>
    <w:rsid w:val="00863360"/>
    <w:rsid w:val="008641AA"/>
    <w:rsid w:val="0086427C"/>
    <w:rsid w:val="00864CAF"/>
    <w:rsid w:val="00865E95"/>
    <w:rsid w:val="00867748"/>
    <w:rsid w:val="0087102E"/>
    <w:rsid w:val="00872766"/>
    <w:rsid w:val="008734A4"/>
    <w:rsid w:val="00875EF7"/>
    <w:rsid w:val="0087635A"/>
    <w:rsid w:val="008764F9"/>
    <w:rsid w:val="00876F9C"/>
    <w:rsid w:val="0087732F"/>
    <w:rsid w:val="00880A07"/>
    <w:rsid w:val="00881679"/>
    <w:rsid w:val="008820EC"/>
    <w:rsid w:val="00882EBA"/>
    <w:rsid w:val="00883282"/>
    <w:rsid w:val="00883891"/>
    <w:rsid w:val="008839EF"/>
    <w:rsid w:val="00884A58"/>
    <w:rsid w:val="00884F39"/>
    <w:rsid w:val="00886CE2"/>
    <w:rsid w:val="0088721E"/>
    <w:rsid w:val="0088726D"/>
    <w:rsid w:val="00893456"/>
    <w:rsid w:val="008944BC"/>
    <w:rsid w:val="00894BE2"/>
    <w:rsid w:val="00894FD4"/>
    <w:rsid w:val="008950F7"/>
    <w:rsid w:val="008966BF"/>
    <w:rsid w:val="00896D49"/>
    <w:rsid w:val="00897A27"/>
    <w:rsid w:val="00897E49"/>
    <w:rsid w:val="008A0730"/>
    <w:rsid w:val="008A198F"/>
    <w:rsid w:val="008A22D9"/>
    <w:rsid w:val="008A4736"/>
    <w:rsid w:val="008A5A8A"/>
    <w:rsid w:val="008A5E2F"/>
    <w:rsid w:val="008A60B8"/>
    <w:rsid w:val="008A771B"/>
    <w:rsid w:val="008A7F64"/>
    <w:rsid w:val="008B0B3C"/>
    <w:rsid w:val="008B0CFE"/>
    <w:rsid w:val="008B13EB"/>
    <w:rsid w:val="008B17D1"/>
    <w:rsid w:val="008B1B12"/>
    <w:rsid w:val="008B39CA"/>
    <w:rsid w:val="008B3A70"/>
    <w:rsid w:val="008B3D99"/>
    <w:rsid w:val="008B4547"/>
    <w:rsid w:val="008B46D6"/>
    <w:rsid w:val="008B755A"/>
    <w:rsid w:val="008B7C4B"/>
    <w:rsid w:val="008B7EB5"/>
    <w:rsid w:val="008C0ECA"/>
    <w:rsid w:val="008C235D"/>
    <w:rsid w:val="008C2547"/>
    <w:rsid w:val="008C2957"/>
    <w:rsid w:val="008C3B91"/>
    <w:rsid w:val="008C4935"/>
    <w:rsid w:val="008C4B2A"/>
    <w:rsid w:val="008C4CDD"/>
    <w:rsid w:val="008C668D"/>
    <w:rsid w:val="008C69D2"/>
    <w:rsid w:val="008C75A5"/>
    <w:rsid w:val="008D0600"/>
    <w:rsid w:val="008D09E5"/>
    <w:rsid w:val="008D2EAB"/>
    <w:rsid w:val="008D3697"/>
    <w:rsid w:val="008D3A11"/>
    <w:rsid w:val="008D41D8"/>
    <w:rsid w:val="008D44FF"/>
    <w:rsid w:val="008D4F4A"/>
    <w:rsid w:val="008D5A63"/>
    <w:rsid w:val="008D706F"/>
    <w:rsid w:val="008D7E3C"/>
    <w:rsid w:val="008E0AD7"/>
    <w:rsid w:val="008E0C4B"/>
    <w:rsid w:val="008E1822"/>
    <w:rsid w:val="008E2130"/>
    <w:rsid w:val="008E340E"/>
    <w:rsid w:val="008E4B80"/>
    <w:rsid w:val="008E6FEC"/>
    <w:rsid w:val="008F09D5"/>
    <w:rsid w:val="008F1591"/>
    <w:rsid w:val="008F16F9"/>
    <w:rsid w:val="008F22D7"/>
    <w:rsid w:val="008F26AA"/>
    <w:rsid w:val="008F2863"/>
    <w:rsid w:val="008F2F7F"/>
    <w:rsid w:val="008F34AB"/>
    <w:rsid w:val="008F524F"/>
    <w:rsid w:val="008F57CC"/>
    <w:rsid w:val="008F5B2F"/>
    <w:rsid w:val="008F62D2"/>
    <w:rsid w:val="008F687A"/>
    <w:rsid w:val="008F726D"/>
    <w:rsid w:val="008F767E"/>
    <w:rsid w:val="008F7890"/>
    <w:rsid w:val="008F793B"/>
    <w:rsid w:val="00900B97"/>
    <w:rsid w:val="00900EED"/>
    <w:rsid w:val="00901FE6"/>
    <w:rsid w:val="0090263C"/>
    <w:rsid w:val="0090308C"/>
    <w:rsid w:val="009035C7"/>
    <w:rsid w:val="00904091"/>
    <w:rsid w:val="00904959"/>
    <w:rsid w:val="00906BC6"/>
    <w:rsid w:val="00910019"/>
    <w:rsid w:val="009100A9"/>
    <w:rsid w:val="0091037C"/>
    <w:rsid w:val="00910437"/>
    <w:rsid w:val="00910684"/>
    <w:rsid w:val="009117A2"/>
    <w:rsid w:val="0091190F"/>
    <w:rsid w:val="00912BD0"/>
    <w:rsid w:val="00913BF2"/>
    <w:rsid w:val="00913FE3"/>
    <w:rsid w:val="0091478F"/>
    <w:rsid w:val="00914EE1"/>
    <w:rsid w:val="009159F2"/>
    <w:rsid w:val="00915ECE"/>
    <w:rsid w:val="00915EDA"/>
    <w:rsid w:val="00916846"/>
    <w:rsid w:val="009201DE"/>
    <w:rsid w:val="009209A0"/>
    <w:rsid w:val="0092201A"/>
    <w:rsid w:val="009223A2"/>
    <w:rsid w:val="00923EB8"/>
    <w:rsid w:val="00923EDB"/>
    <w:rsid w:val="0092485E"/>
    <w:rsid w:val="00924A56"/>
    <w:rsid w:val="00926756"/>
    <w:rsid w:val="00926ED6"/>
    <w:rsid w:val="00927814"/>
    <w:rsid w:val="0092793E"/>
    <w:rsid w:val="00927D50"/>
    <w:rsid w:val="00930A38"/>
    <w:rsid w:val="00930E23"/>
    <w:rsid w:val="00931F5F"/>
    <w:rsid w:val="00933033"/>
    <w:rsid w:val="0093383B"/>
    <w:rsid w:val="009346A1"/>
    <w:rsid w:val="009349E8"/>
    <w:rsid w:val="00935175"/>
    <w:rsid w:val="0093695A"/>
    <w:rsid w:val="00936B16"/>
    <w:rsid w:val="00937478"/>
    <w:rsid w:val="0094059A"/>
    <w:rsid w:val="0094100C"/>
    <w:rsid w:val="009412A2"/>
    <w:rsid w:val="00941ADF"/>
    <w:rsid w:val="009422B9"/>
    <w:rsid w:val="009429CE"/>
    <w:rsid w:val="00943B0F"/>
    <w:rsid w:val="00943E0A"/>
    <w:rsid w:val="0094434F"/>
    <w:rsid w:val="009448E1"/>
    <w:rsid w:val="00945699"/>
    <w:rsid w:val="009456A8"/>
    <w:rsid w:val="00945ECA"/>
    <w:rsid w:val="00946DA9"/>
    <w:rsid w:val="00946EDE"/>
    <w:rsid w:val="009477F6"/>
    <w:rsid w:val="009502FA"/>
    <w:rsid w:val="00951948"/>
    <w:rsid w:val="00951F50"/>
    <w:rsid w:val="00952E28"/>
    <w:rsid w:val="00953443"/>
    <w:rsid w:val="00953D6A"/>
    <w:rsid w:val="00953F19"/>
    <w:rsid w:val="009552EF"/>
    <w:rsid w:val="009558BC"/>
    <w:rsid w:val="009601B3"/>
    <w:rsid w:val="0096071A"/>
    <w:rsid w:val="00961DDE"/>
    <w:rsid w:val="0096223A"/>
    <w:rsid w:val="00962754"/>
    <w:rsid w:val="00962962"/>
    <w:rsid w:val="00962CD0"/>
    <w:rsid w:val="00962FFB"/>
    <w:rsid w:val="0096345C"/>
    <w:rsid w:val="009653E7"/>
    <w:rsid w:val="0096569C"/>
    <w:rsid w:val="0096622E"/>
    <w:rsid w:val="009667FF"/>
    <w:rsid w:val="00967366"/>
    <w:rsid w:val="009673B0"/>
    <w:rsid w:val="00967CA6"/>
    <w:rsid w:val="00967D7C"/>
    <w:rsid w:val="009702CE"/>
    <w:rsid w:val="00970592"/>
    <w:rsid w:val="0097075E"/>
    <w:rsid w:val="009711AF"/>
    <w:rsid w:val="00971C08"/>
    <w:rsid w:val="00971F43"/>
    <w:rsid w:val="00972835"/>
    <w:rsid w:val="009740C9"/>
    <w:rsid w:val="009742F2"/>
    <w:rsid w:val="009756D6"/>
    <w:rsid w:val="00975E22"/>
    <w:rsid w:val="00976AB9"/>
    <w:rsid w:val="00977FA2"/>
    <w:rsid w:val="00977FB9"/>
    <w:rsid w:val="009803BA"/>
    <w:rsid w:val="00981348"/>
    <w:rsid w:val="00981C8C"/>
    <w:rsid w:val="00982688"/>
    <w:rsid w:val="0098306A"/>
    <w:rsid w:val="009847E7"/>
    <w:rsid w:val="00990113"/>
    <w:rsid w:val="00990B57"/>
    <w:rsid w:val="00992807"/>
    <w:rsid w:val="00992BEF"/>
    <w:rsid w:val="00995653"/>
    <w:rsid w:val="0099593C"/>
    <w:rsid w:val="00995FBE"/>
    <w:rsid w:val="00996306"/>
    <w:rsid w:val="00996CD0"/>
    <w:rsid w:val="0099736E"/>
    <w:rsid w:val="00997604"/>
    <w:rsid w:val="009976B3"/>
    <w:rsid w:val="00997A46"/>
    <w:rsid w:val="009A0E88"/>
    <w:rsid w:val="009A1309"/>
    <w:rsid w:val="009A30B7"/>
    <w:rsid w:val="009A3983"/>
    <w:rsid w:val="009A4D36"/>
    <w:rsid w:val="009A5135"/>
    <w:rsid w:val="009A55E0"/>
    <w:rsid w:val="009A573B"/>
    <w:rsid w:val="009A6078"/>
    <w:rsid w:val="009A60B6"/>
    <w:rsid w:val="009A6964"/>
    <w:rsid w:val="009A6F53"/>
    <w:rsid w:val="009A742F"/>
    <w:rsid w:val="009A752B"/>
    <w:rsid w:val="009B0457"/>
    <w:rsid w:val="009B199B"/>
    <w:rsid w:val="009B1E47"/>
    <w:rsid w:val="009B2439"/>
    <w:rsid w:val="009B368E"/>
    <w:rsid w:val="009B420A"/>
    <w:rsid w:val="009B5C24"/>
    <w:rsid w:val="009B5EF8"/>
    <w:rsid w:val="009B75FC"/>
    <w:rsid w:val="009B77FA"/>
    <w:rsid w:val="009BE7D6"/>
    <w:rsid w:val="009C1AF5"/>
    <w:rsid w:val="009C1E8C"/>
    <w:rsid w:val="009C2BE8"/>
    <w:rsid w:val="009C307A"/>
    <w:rsid w:val="009C345E"/>
    <w:rsid w:val="009C4729"/>
    <w:rsid w:val="009C5D61"/>
    <w:rsid w:val="009C6EF0"/>
    <w:rsid w:val="009C711C"/>
    <w:rsid w:val="009D00EE"/>
    <w:rsid w:val="009D033E"/>
    <w:rsid w:val="009D0DE6"/>
    <w:rsid w:val="009D197C"/>
    <w:rsid w:val="009D2B0F"/>
    <w:rsid w:val="009D373A"/>
    <w:rsid w:val="009D3816"/>
    <w:rsid w:val="009D39BF"/>
    <w:rsid w:val="009D3E1D"/>
    <w:rsid w:val="009D443D"/>
    <w:rsid w:val="009D5201"/>
    <w:rsid w:val="009D6E4E"/>
    <w:rsid w:val="009D6EE8"/>
    <w:rsid w:val="009D7202"/>
    <w:rsid w:val="009D7AC6"/>
    <w:rsid w:val="009E147B"/>
    <w:rsid w:val="009E152A"/>
    <w:rsid w:val="009E2CBD"/>
    <w:rsid w:val="009E328A"/>
    <w:rsid w:val="009E4A72"/>
    <w:rsid w:val="009E62FD"/>
    <w:rsid w:val="009E668F"/>
    <w:rsid w:val="009E69F7"/>
    <w:rsid w:val="009F1572"/>
    <w:rsid w:val="009F167B"/>
    <w:rsid w:val="009F1856"/>
    <w:rsid w:val="009F2345"/>
    <w:rsid w:val="009F29FC"/>
    <w:rsid w:val="009F453D"/>
    <w:rsid w:val="009F52D5"/>
    <w:rsid w:val="009F55EC"/>
    <w:rsid w:val="009F6790"/>
    <w:rsid w:val="00A013D1"/>
    <w:rsid w:val="00A01B89"/>
    <w:rsid w:val="00A01DA4"/>
    <w:rsid w:val="00A020F1"/>
    <w:rsid w:val="00A02709"/>
    <w:rsid w:val="00A02AB6"/>
    <w:rsid w:val="00A041EF"/>
    <w:rsid w:val="00A04441"/>
    <w:rsid w:val="00A0448E"/>
    <w:rsid w:val="00A0483B"/>
    <w:rsid w:val="00A04B3B"/>
    <w:rsid w:val="00A04D8F"/>
    <w:rsid w:val="00A06294"/>
    <w:rsid w:val="00A073A7"/>
    <w:rsid w:val="00A116BB"/>
    <w:rsid w:val="00A1183E"/>
    <w:rsid w:val="00A12049"/>
    <w:rsid w:val="00A1205F"/>
    <w:rsid w:val="00A124F1"/>
    <w:rsid w:val="00A131CB"/>
    <w:rsid w:val="00A13681"/>
    <w:rsid w:val="00A14060"/>
    <w:rsid w:val="00A149F1"/>
    <w:rsid w:val="00A14E54"/>
    <w:rsid w:val="00A16AFE"/>
    <w:rsid w:val="00A219AB"/>
    <w:rsid w:val="00A21A9E"/>
    <w:rsid w:val="00A22220"/>
    <w:rsid w:val="00A24589"/>
    <w:rsid w:val="00A252D2"/>
    <w:rsid w:val="00A2558A"/>
    <w:rsid w:val="00A2575A"/>
    <w:rsid w:val="00A2690E"/>
    <w:rsid w:val="00A27CB5"/>
    <w:rsid w:val="00A309F0"/>
    <w:rsid w:val="00A3251B"/>
    <w:rsid w:val="00A32B42"/>
    <w:rsid w:val="00A33E29"/>
    <w:rsid w:val="00A3563B"/>
    <w:rsid w:val="00A357D2"/>
    <w:rsid w:val="00A358F8"/>
    <w:rsid w:val="00A3592F"/>
    <w:rsid w:val="00A35C79"/>
    <w:rsid w:val="00A35F48"/>
    <w:rsid w:val="00A40087"/>
    <w:rsid w:val="00A402A1"/>
    <w:rsid w:val="00A408D8"/>
    <w:rsid w:val="00A41496"/>
    <w:rsid w:val="00A4185D"/>
    <w:rsid w:val="00A41EEE"/>
    <w:rsid w:val="00A428F8"/>
    <w:rsid w:val="00A437D1"/>
    <w:rsid w:val="00A43CFC"/>
    <w:rsid w:val="00A440A5"/>
    <w:rsid w:val="00A442D8"/>
    <w:rsid w:val="00A452B7"/>
    <w:rsid w:val="00A45B8B"/>
    <w:rsid w:val="00A46495"/>
    <w:rsid w:val="00A52353"/>
    <w:rsid w:val="00A52560"/>
    <w:rsid w:val="00A527DE"/>
    <w:rsid w:val="00A529A5"/>
    <w:rsid w:val="00A52E80"/>
    <w:rsid w:val="00A53140"/>
    <w:rsid w:val="00A53ABC"/>
    <w:rsid w:val="00A552F1"/>
    <w:rsid w:val="00A5675A"/>
    <w:rsid w:val="00A56894"/>
    <w:rsid w:val="00A602E8"/>
    <w:rsid w:val="00A60799"/>
    <w:rsid w:val="00A61662"/>
    <w:rsid w:val="00A61AE3"/>
    <w:rsid w:val="00A621DD"/>
    <w:rsid w:val="00A62A4B"/>
    <w:rsid w:val="00A62B02"/>
    <w:rsid w:val="00A62D70"/>
    <w:rsid w:val="00A6373E"/>
    <w:rsid w:val="00A63F1C"/>
    <w:rsid w:val="00A640CA"/>
    <w:rsid w:val="00A658BB"/>
    <w:rsid w:val="00A65B60"/>
    <w:rsid w:val="00A66903"/>
    <w:rsid w:val="00A671F0"/>
    <w:rsid w:val="00A67626"/>
    <w:rsid w:val="00A70329"/>
    <w:rsid w:val="00A734D9"/>
    <w:rsid w:val="00A73E21"/>
    <w:rsid w:val="00A73EE4"/>
    <w:rsid w:val="00A73FD8"/>
    <w:rsid w:val="00A7442A"/>
    <w:rsid w:val="00A74B9B"/>
    <w:rsid w:val="00A74CF1"/>
    <w:rsid w:val="00A75541"/>
    <w:rsid w:val="00A75978"/>
    <w:rsid w:val="00A75A42"/>
    <w:rsid w:val="00A75E27"/>
    <w:rsid w:val="00A81A0D"/>
    <w:rsid w:val="00A81EBF"/>
    <w:rsid w:val="00A82E15"/>
    <w:rsid w:val="00A8315C"/>
    <w:rsid w:val="00A83A76"/>
    <w:rsid w:val="00A83A91"/>
    <w:rsid w:val="00A83CA8"/>
    <w:rsid w:val="00A83D6A"/>
    <w:rsid w:val="00A8416E"/>
    <w:rsid w:val="00A85305"/>
    <w:rsid w:val="00A85C9C"/>
    <w:rsid w:val="00A86EF4"/>
    <w:rsid w:val="00A86FAD"/>
    <w:rsid w:val="00A87DC7"/>
    <w:rsid w:val="00A907B7"/>
    <w:rsid w:val="00A90E97"/>
    <w:rsid w:val="00A9260E"/>
    <w:rsid w:val="00A936B4"/>
    <w:rsid w:val="00A94782"/>
    <w:rsid w:val="00A9479C"/>
    <w:rsid w:val="00A94828"/>
    <w:rsid w:val="00A954FC"/>
    <w:rsid w:val="00A958BF"/>
    <w:rsid w:val="00A95B78"/>
    <w:rsid w:val="00A95F30"/>
    <w:rsid w:val="00A9687D"/>
    <w:rsid w:val="00A9740D"/>
    <w:rsid w:val="00A97AC8"/>
    <w:rsid w:val="00AA0609"/>
    <w:rsid w:val="00AA0631"/>
    <w:rsid w:val="00AA17D1"/>
    <w:rsid w:val="00AA1A45"/>
    <w:rsid w:val="00AA2DFE"/>
    <w:rsid w:val="00AA362C"/>
    <w:rsid w:val="00AA3D62"/>
    <w:rsid w:val="00AA41BB"/>
    <w:rsid w:val="00AA505C"/>
    <w:rsid w:val="00AA7BD6"/>
    <w:rsid w:val="00AA7C3B"/>
    <w:rsid w:val="00AB02D1"/>
    <w:rsid w:val="00AB1159"/>
    <w:rsid w:val="00AB14BA"/>
    <w:rsid w:val="00AB1F2C"/>
    <w:rsid w:val="00AB1F6E"/>
    <w:rsid w:val="00AB5A13"/>
    <w:rsid w:val="00AB6D9B"/>
    <w:rsid w:val="00AB7540"/>
    <w:rsid w:val="00AB7A81"/>
    <w:rsid w:val="00AC1764"/>
    <w:rsid w:val="00AC224B"/>
    <w:rsid w:val="00AC2A80"/>
    <w:rsid w:val="00AC30F5"/>
    <w:rsid w:val="00AC372A"/>
    <w:rsid w:val="00AC3FC0"/>
    <w:rsid w:val="00AC5FBB"/>
    <w:rsid w:val="00AC680A"/>
    <w:rsid w:val="00AC6F3E"/>
    <w:rsid w:val="00AC73BD"/>
    <w:rsid w:val="00AC73DE"/>
    <w:rsid w:val="00AD0999"/>
    <w:rsid w:val="00AD1693"/>
    <w:rsid w:val="00AD2293"/>
    <w:rsid w:val="00AD2E2E"/>
    <w:rsid w:val="00AD307E"/>
    <w:rsid w:val="00AD3557"/>
    <w:rsid w:val="00AD432F"/>
    <w:rsid w:val="00AD43A1"/>
    <w:rsid w:val="00AD531C"/>
    <w:rsid w:val="00AD65FE"/>
    <w:rsid w:val="00AE0E37"/>
    <w:rsid w:val="00AE14AA"/>
    <w:rsid w:val="00AE2712"/>
    <w:rsid w:val="00AE3343"/>
    <w:rsid w:val="00AE43C2"/>
    <w:rsid w:val="00AE58A9"/>
    <w:rsid w:val="00AE58AC"/>
    <w:rsid w:val="00AE5DA0"/>
    <w:rsid w:val="00AE61AC"/>
    <w:rsid w:val="00AE628D"/>
    <w:rsid w:val="00AE6D9E"/>
    <w:rsid w:val="00AE6FAD"/>
    <w:rsid w:val="00AF04B0"/>
    <w:rsid w:val="00AF0D07"/>
    <w:rsid w:val="00AF1AA5"/>
    <w:rsid w:val="00AF3063"/>
    <w:rsid w:val="00AF391C"/>
    <w:rsid w:val="00AF3DCE"/>
    <w:rsid w:val="00AF438C"/>
    <w:rsid w:val="00AF446F"/>
    <w:rsid w:val="00AF5936"/>
    <w:rsid w:val="00AF5D46"/>
    <w:rsid w:val="00AF69D4"/>
    <w:rsid w:val="00AF6C89"/>
    <w:rsid w:val="00AF7082"/>
    <w:rsid w:val="00AF7300"/>
    <w:rsid w:val="00AF77E7"/>
    <w:rsid w:val="00B011B3"/>
    <w:rsid w:val="00B01DFB"/>
    <w:rsid w:val="00B04374"/>
    <w:rsid w:val="00B04A23"/>
    <w:rsid w:val="00B05416"/>
    <w:rsid w:val="00B0596E"/>
    <w:rsid w:val="00B05E9C"/>
    <w:rsid w:val="00B07BBA"/>
    <w:rsid w:val="00B108DB"/>
    <w:rsid w:val="00B11AE9"/>
    <w:rsid w:val="00B12096"/>
    <w:rsid w:val="00B1255C"/>
    <w:rsid w:val="00B127AB"/>
    <w:rsid w:val="00B12D41"/>
    <w:rsid w:val="00B13ACE"/>
    <w:rsid w:val="00B1482A"/>
    <w:rsid w:val="00B1768B"/>
    <w:rsid w:val="00B17763"/>
    <w:rsid w:val="00B17D53"/>
    <w:rsid w:val="00B17F90"/>
    <w:rsid w:val="00B212F2"/>
    <w:rsid w:val="00B22A09"/>
    <w:rsid w:val="00B23DCD"/>
    <w:rsid w:val="00B24A80"/>
    <w:rsid w:val="00B24B47"/>
    <w:rsid w:val="00B25155"/>
    <w:rsid w:val="00B25498"/>
    <w:rsid w:val="00B26E10"/>
    <w:rsid w:val="00B26F20"/>
    <w:rsid w:val="00B27476"/>
    <w:rsid w:val="00B27575"/>
    <w:rsid w:val="00B27A52"/>
    <w:rsid w:val="00B27EF4"/>
    <w:rsid w:val="00B305DC"/>
    <w:rsid w:val="00B30BA6"/>
    <w:rsid w:val="00B30F31"/>
    <w:rsid w:val="00B30F55"/>
    <w:rsid w:val="00B313F1"/>
    <w:rsid w:val="00B32469"/>
    <w:rsid w:val="00B32A7F"/>
    <w:rsid w:val="00B32C29"/>
    <w:rsid w:val="00B34612"/>
    <w:rsid w:val="00B34D48"/>
    <w:rsid w:val="00B3613C"/>
    <w:rsid w:val="00B36DFF"/>
    <w:rsid w:val="00B3776D"/>
    <w:rsid w:val="00B37ED8"/>
    <w:rsid w:val="00B437E1"/>
    <w:rsid w:val="00B43FA9"/>
    <w:rsid w:val="00B44428"/>
    <w:rsid w:val="00B45199"/>
    <w:rsid w:val="00B456F0"/>
    <w:rsid w:val="00B45A6F"/>
    <w:rsid w:val="00B46007"/>
    <w:rsid w:val="00B46B13"/>
    <w:rsid w:val="00B46EAB"/>
    <w:rsid w:val="00B4799B"/>
    <w:rsid w:val="00B47C98"/>
    <w:rsid w:val="00B47CA0"/>
    <w:rsid w:val="00B47CAE"/>
    <w:rsid w:val="00B47CFE"/>
    <w:rsid w:val="00B501E5"/>
    <w:rsid w:val="00B502E5"/>
    <w:rsid w:val="00B50DB6"/>
    <w:rsid w:val="00B51019"/>
    <w:rsid w:val="00B52B9D"/>
    <w:rsid w:val="00B5391C"/>
    <w:rsid w:val="00B5696B"/>
    <w:rsid w:val="00B569F3"/>
    <w:rsid w:val="00B606A8"/>
    <w:rsid w:val="00B61607"/>
    <w:rsid w:val="00B61BC8"/>
    <w:rsid w:val="00B620AE"/>
    <w:rsid w:val="00B62C0E"/>
    <w:rsid w:val="00B62CB3"/>
    <w:rsid w:val="00B63D76"/>
    <w:rsid w:val="00B64933"/>
    <w:rsid w:val="00B64E91"/>
    <w:rsid w:val="00B657DB"/>
    <w:rsid w:val="00B65AD5"/>
    <w:rsid w:val="00B70F23"/>
    <w:rsid w:val="00B7217A"/>
    <w:rsid w:val="00B7236B"/>
    <w:rsid w:val="00B72914"/>
    <w:rsid w:val="00B72C23"/>
    <w:rsid w:val="00B74317"/>
    <w:rsid w:val="00B74832"/>
    <w:rsid w:val="00B74EC4"/>
    <w:rsid w:val="00B761D1"/>
    <w:rsid w:val="00B7659E"/>
    <w:rsid w:val="00B76854"/>
    <w:rsid w:val="00B769C7"/>
    <w:rsid w:val="00B77A4D"/>
    <w:rsid w:val="00B800F9"/>
    <w:rsid w:val="00B808A1"/>
    <w:rsid w:val="00B81A4D"/>
    <w:rsid w:val="00B81E6F"/>
    <w:rsid w:val="00B8265D"/>
    <w:rsid w:val="00B83232"/>
    <w:rsid w:val="00B835CB"/>
    <w:rsid w:val="00B837B2"/>
    <w:rsid w:val="00B837E1"/>
    <w:rsid w:val="00B8489D"/>
    <w:rsid w:val="00B84E9D"/>
    <w:rsid w:val="00B84F49"/>
    <w:rsid w:val="00B84F54"/>
    <w:rsid w:val="00B8678A"/>
    <w:rsid w:val="00B87D5B"/>
    <w:rsid w:val="00B90431"/>
    <w:rsid w:val="00B9122E"/>
    <w:rsid w:val="00B91669"/>
    <w:rsid w:val="00B92F79"/>
    <w:rsid w:val="00B930EB"/>
    <w:rsid w:val="00B931A5"/>
    <w:rsid w:val="00B94298"/>
    <w:rsid w:val="00B943A9"/>
    <w:rsid w:val="00B948B0"/>
    <w:rsid w:val="00B9563A"/>
    <w:rsid w:val="00B95ED0"/>
    <w:rsid w:val="00B96519"/>
    <w:rsid w:val="00B96950"/>
    <w:rsid w:val="00B9697B"/>
    <w:rsid w:val="00B97D04"/>
    <w:rsid w:val="00BA0184"/>
    <w:rsid w:val="00BA0C65"/>
    <w:rsid w:val="00BA2633"/>
    <w:rsid w:val="00BA26A3"/>
    <w:rsid w:val="00BA301E"/>
    <w:rsid w:val="00BA3738"/>
    <w:rsid w:val="00BA460E"/>
    <w:rsid w:val="00BA4838"/>
    <w:rsid w:val="00BA4C47"/>
    <w:rsid w:val="00BA5848"/>
    <w:rsid w:val="00BA5AAD"/>
    <w:rsid w:val="00BA62FA"/>
    <w:rsid w:val="00BA64BA"/>
    <w:rsid w:val="00BA678D"/>
    <w:rsid w:val="00BA6A29"/>
    <w:rsid w:val="00BA7382"/>
    <w:rsid w:val="00BA7CFF"/>
    <w:rsid w:val="00BA7D26"/>
    <w:rsid w:val="00BB07E6"/>
    <w:rsid w:val="00BB0829"/>
    <w:rsid w:val="00BB08F4"/>
    <w:rsid w:val="00BB0F12"/>
    <w:rsid w:val="00BB1670"/>
    <w:rsid w:val="00BB1D3C"/>
    <w:rsid w:val="00BB1FB6"/>
    <w:rsid w:val="00BB3FDF"/>
    <w:rsid w:val="00BB4465"/>
    <w:rsid w:val="00BB57C8"/>
    <w:rsid w:val="00BB7136"/>
    <w:rsid w:val="00BB7208"/>
    <w:rsid w:val="00BC0BCD"/>
    <w:rsid w:val="00BC0F03"/>
    <w:rsid w:val="00BC1781"/>
    <w:rsid w:val="00BC4542"/>
    <w:rsid w:val="00BC4D5A"/>
    <w:rsid w:val="00BC65A6"/>
    <w:rsid w:val="00BC7529"/>
    <w:rsid w:val="00BD1C7F"/>
    <w:rsid w:val="00BD2131"/>
    <w:rsid w:val="00BD2DEB"/>
    <w:rsid w:val="00BD3A93"/>
    <w:rsid w:val="00BD55FA"/>
    <w:rsid w:val="00BD6751"/>
    <w:rsid w:val="00BD6E5A"/>
    <w:rsid w:val="00BD7B43"/>
    <w:rsid w:val="00BE1FD5"/>
    <w:rsid w:val="00BE2CB6"/>
    <w:rsid w:val="00BE2DB6"/>
    <w:rsid w:val="00BE3161"/>
    <w:rsid w:val="00BE4011"/>
    <w:rsid w:val="00BE533C"/>
    <w:rsid w:val="00BE5B7C"/>
    <w:rsid w:val="00BE5E36"/>
    <w:rsid w:val="00BE6666"/>
    <w:rsid w:val="00BE6937"/>
    <w:rsid w:val="00BE6DDA"/>
    <w:rsid w:val="00BE6E56"/>
    <w:rsid w:val="00BE75D4"/>
    <w:rsid w:val="00BE7EDA"/>
    <w:rsid w:val="00BF1007"/>
    <w:rsid w:val="00BF1025"/>
    <w:rsid w:val="00BF2D2B"/>
    <w:rsid w:val="00BF3302"/>
    <w:rsid w:val="00BF3770"/>
    <w:rsid w:val="00BF3FE2"/>
    <w:rsid w:val="00BF554F"/>
    <w:rsid w:val="00BF6A60"/>
    <w:rsid w:val="00C006F3"/>
    <w:rsid w:val="00C02E81"/>
    <w:rsid w:val="00C05913"/>
    <w:rsid w:val="00C060C3"/>
    <w:rsid w:val="00C06A8D"/>
    <w:rsid w:val="00C10331"/>
    <w:rsid w:val="00C10340"/>
    <w:rsid w:val="00C10B62"/>
    <w:rsid w:val="00C11588"/>
    <w:rsid w:val="00C11B07"/>
    <w:rsid w:val="00C14331"/>
    <w:rsid w:val="00C14B5A"/>
    <w:rsid w:val="00C15BBB"/>
    <w:rsid w:val="00C15CBA"/>
    <w:rsid w:val="00C16A48"/>
    <w:rsid w:val="00C17110"/>
    <w:rsid w:val="00C17748"/>
    <w:rsid w:val="00C21A60"/>
    <w:rsid w:val="00C21BB9"/>
    <w:rsid w:val="00C22381"/>
    <w:rsid w:val="00C2295E"/>
    <w:rsid w:val="00C23187"/>
    <w:rsid w:val="00C23611"/>
    <w:rsid w:val="00C2385A"/>
    <w:rsid w:val="00C249E7"/>
    <w:rsid w:val="00C24F0B"/>
    <w:rsid w:val="00C25D81"/>
    <w:rsid w:val="00C260D8"/>
    <w:rsid w:val="00C2616A"/>
    <w:rsid w:val="00C26423"/>
    <w:rsid w:val="00C26992"/>
    <w:rsid w:val="00C26D75"/>
    <w:rsid w:val="00C2796C"/>
    <w:rsid w:val="00C27D74"/>
    <w:rsid w:val="00C27E08"/>
    <w:rsid w:val="00C3016D"/>
    <w:rsid w:val="00C31045"/>
    <w:rsid w:val="00C3105A"/>
    <w:rsid w:val="00C31273"/>
    <w:rsid w:val="00C31B0E"/>
    <w:rsid w:val="00C3397D"/>
    <w:rsid w:val="00C35214"/>
    <w:rsid w:val="00C352BF"/>
    <w:rsid w:val="00C3585D"/>
    <w:rsid w:val="00C35A07"/>
    <w:rsid w:val="00C36957"/>
    <w:rsid w:val="00C36FE0"/>
    <w:rsid w:val="00C37B62"/>
    <w:rsid w:val="00C37F3B"/>
    <w:rsid w:val="00C40C99"/>
    <w:rsid w:val="00C40F26"/>
    <w:rsid w:val="00C4147F"/>
    <w:rsid w:val="00C41D2B"/>
    <w:rsid w:val="00C41D93"/>
    <w:rsid w:val="00C4229D"/>
    <w:rsid w:val="00C42DAE"/>
    <w:rsid w:val="00C43D98"/>
    <w:rsid w:val="00C44844"/>
    <w:rsid w:val="00C46ABF"/>
    <w:rsid w:val="00C50001"/>
    <w:rsid w:val="00C515A4"/>
    <w:rsid w:val="00C52587"/>
    <w:rsid w:val="00C527FE"/>
    <w:rsid w:val="00C52C1C"/>
    <w:rsid w:val="00C532E0"/>
    <w:rsid w:val="00C535A0"/>
    <w:rsid w:val="00C53F5E"/>
    <w:rsid w:val="00C54B4A"/>
    <w:rsid w:val="00C55511"/>
    <w:rsid w:val="00C556AD"/>
    <w:rsid w:val="00C556C9"/>
    <w:rsid w:val="00C559FB"/>
    <w:rsid w:val="00C55A06"/>
    <w:rsid w:val="00C55CA7"/>
    <w:rsid w:val="00C56744"/>
    <w:rsid w:val="00C616C4"/>
    <w:rsid w:val="00C61BEB"/>
    <w:rsid w:val="00C61D08"/>
    <w:rsid w:val="00C63672"/>
    <w:rsid w:val="00C63CA3"/>
    <w:rsid w:val="00C63F26"/>
    <w:rsid w:val="00C65BB9"/>
    <w:rsid w:val="00C65C32"/>
    <w:rsid w:val="00C66494"/>
    <w:rsid w:val="00C70125"/>
    <w:rsid w:val="00C70FAE"/>
    <w:rsid w:val="00C71211"/>
    <w:rsid w:val="00C715CA"/>
    <w:rsid w:val="00C72575"/>
    <w:rsid w:val="00C7435F"/>
    <w:rsid w:val="00C74748"/>
    <w:rsid w:val="00C74822"/>
    <w:rsid w:val="00C75262"/>
    <w:rsid w:val="00C75772"/>
    <w:rsid w:val="00C75819"/>
    <w:rsid w:val="00C75CBC"/>
    <w:rsid w:val="00C7766D"/>
    <w:rsid w:val="00C77882"/>
    <w:rsid w:val="00C77B44"/>
    <w:rsid w:val="00C77FEC"/>
    <w:rsid w:val="00C8101F"/>
    <w:rsid w:val="00C81A5B"/>
    <w:rsid w:val="00C81E8B"/>
    <w:rsid w:val="00C821D3"/>
    <w:rsid w:val="00C83833"/>
    <w:rsid w:val="00C838F7"/>
    <w:rsid w:val="00C83BB9"/>
    <w:rsid w:val="00C83F64"/>
    <w:rsid w:val="00C84584"/>
    <w:rsid w:val="00C848C6"/>
    <w:rsid w:val="00C85E03"/>
    <w:rsid w:val="00C86766"/>
    <w:rsid w:val="00C87D21"/>
    <w:rsid w:val="00C903B7"/>
    <w:rsid w:val="00C9053E"/>
    <w:rsid w:val="00C90C38"/>
    <w:rsid w:val="00C90CE5"/>
    <w:rsid w:val="00C90EA7"/>
    <w:rsid w:val="00C91660"/>
    <w:rsid w:val="00C9293F"/>
    <w:rsid w:val="00C92F10"/>
    <w:rsid w:val="00C93D62"/>
    <w:rsid w:val="00C93EDE"/>
    <w:rsid w:val="00C940E9"/>
    <w:rsid w:val="00C9429A"/>
    <w:rsid w:val="00C9452E"/>
    <w:rsid w:val="00C945C7"/>
    <w:rsid w:val="00C95372"/>
    <w:rsid w:val="00C958D5"/>
    <w:rsid w:val="00C964C4"/>
    <w:rsid w:val="00C96C36"/>
    <w:rsid w:val="00C970DD"/>
    <w:rsid w:val="00C975CC"/>
    <w:rsid w:val="00C97AAD"/>
    <w:rsid w:val="00CA0042"/>
    <w:rsid w:val="00CA0BD3"/>
    <w:rsid w:val="00CA0CB2"/>
    <w:rsid w:val="00CA149E"/>
    <w:rsid w:val="00CA2AD2"/>
    <w:rsid w:val="00CA2DBA"/>
    <w:rsid w:val="00CA343D"/>
    <w:rsid w:val="00CA388D"/>
    <w:rsid w:val="00CA40B1"/>
    <w:rsid w:val="00CA40DE"/>
    <w:rsid w:val="00CA4FA2"/>
    <w:rsid w:val="00CA6DAD"/>
    <w:rsid w:val="00CA7518"/>
    <w:rsid w:val="00CA778C"/>
    <w:rsid w:val="00CA77A9"/>
    <w:rsid w:val="00CB0BEF"/>
    <w:rsid w:val="00CB17F2"/>
    <w:rsid w:val="00CB21D1"/>
    <w:rsid w:val="00CB24EE"/>
    <w:rsid w:val="00CB29B9"/>
    <w:rsid w:val="00CB342E"/>
    <w:rsid w:val="00CB3CA3"/>
    <w:rsid w:val="00CB4208"/>
    <w:rsid w:val="00CB4755"/>
    <w:rsid w:val="00CC0152"/>
    <w:rsid w:val="00CC05AC"/>
    <w:rsid w:val="00CC0E15"/>
    <w:rsid w:val="00CC1135"/>
    <w:rsid w:val="00CC1AB1"/>
    <w:rsid w:val="00CC41E0"/>
    <w:rsid w:val="00CC4F4C"/>
    <w:rsid w:val="00CC554D"/>
    <w:rsid w:val="00CC5921"/>
    <w:rsid w:val="00CC5FC1"/>
    <w:rsid w:val="00CC60B4"/>
    <w:rsid w:val="00CC6C19"/>
    <w:rsid w:val="00CC735B"/>
    <w:rsid w:val="00CC74CA"/>
    <w:rsid w:val="00CD179B"/>
    <w:rsid w:val="00CD1CDC"/>
    <w:rsid w:val="00CD2050"/>
    <w:rsid w:val="00CD2875"/>
    <w:rsid w:val="00CD28F2"/>
    <w:rsid w:val="00CD46E2"/>
    <w:rsid w:val="00CD4E74"/>
    <w:rsid w:val="00CD5390"/>
    <w:rsid w:val="00CD5F0B"/>
    <w:rsid w:val="00CD6372"/>
    <w:rsid w:val="00CD71CA"/>
    <w:rsid w:val="00CD740F"/>
    <w:rsid w:val="00CD7AF6"/>
    <w:rsid w:val="00CE018C"/>
    <w:rsid w:val="00CE05C2"/>
    <w:rsid w:val="00CE0A27"/>
    <w:rsid w:val="00CE0FB7"/>
    <w:rsid w:val="00CE1DAA"/>
    <w:rsid w:val="00CE2A96"/>
    <w:rsid w:val="00CE2F96"/>
    <w:rsid w:val="00CE3C28"/>
    <w:rsid w:val="00CE4A11"/>
    <w:rsid w:val="00CE6C99"/>
    <w:rsid w:val="00CE75C9"/>
    <w:rsid w:val="00CF130D"/>
    <w:rsid w:val="00CF1442"/>
    <w:rsid w:val="00CF2432"/>
    <w:rsid w:val="00CF2501"/>
    <w:rsid w:val="00CF2513"/>
    <w:rsid w:val="00CF2DF1"/>
    <w:rsid w:val="00CF3489"/>
    <w:rsid w:val="00CF348E"/>
    <w:rsid w:val="00CF370E"/>
    <w:rsid w:val="00CF3A27"/>
    <w:rsid w:val="00CF4085"/>
    <w:rsid w:val="00CF47BE"/>
    <w:rsid w:val="00CF4E14"/>
    <w:rsid w:val="00CF5E6F"/>
    <w:rsid w:val="00CF6FF7"/>
    <w:rsid w:val="00CF7362"/>
    <w:rsid w:val="00CF7495"/>
    <w:rsid w:val="00CF7C4B"/>
    <w:rsid w:val="00CF7F57"/>
    <w:rsid w:val="00D0003F"/>
    <w:rsid w:val="00D00196"/>
    <w:rsid w:val="00D001CF"/>
    <w:rsid w:val="00D019F7"/>
    <w:rsid w:val="00D01CEB"/>
    <w:rsid w:val="00D03D3C"/>
    <w:rsid w:val="00D05EF7"/>
    <w:rsid w:val="00D06181"/>
    <w:rsid w:val="00D06E28"/>
    <w:rsid w:val="00D07270"/>
    <w:rsid w:val="00D10971"/>
    <w:rsid w:val="00D10EBF"/>
    <w:rsid w:val="00D11E3E"/>
    <w:rsid w:val="00D11EFB"/>
    <w:rsid w:val="00D12463"/>
    <w:rsid w:val="00D12528"/>
    <w:rsid w:val="00D125A8"/>
    <w:rsid w:val="00D12918"/>
    <w:rsid w:val="00D12B92"/>
    <w:rsid w:val="00D13E9A"/>
    <w:rsid w:val="00D13F28"/>
    <w:rsid w:val="00D14298"/>
    <w:rsid w:val="00D142C7"/>
    <w:rsid w:val="00D1546E"/>
    <w:rsid w:val="00D1604E"/>
    <w:rsid w:val="00D170EA"/>
    <w:rsid w:val="00D171EA"/>
    <w:rsid w:val="00D175AD"/>
    <w:rsid w:val="00D17AF9"/>
    <w:rsid w:val="00D2083F"/>
    <w:rsid w:val="00D214A9"/>
    <w:rsid w:val="00D21E90"/>
    <w:rsid w:val="00D22A20"/>
    <w:rsid w:val="00D242E6"/>
    <w:rsid w:val="00D246E1"/>
    <w:rsid w:val="00D24DD3"/>
    <w:rsid w:val="00D24E7F"/>
    <w:rsid w:val="00D25351"/>
    <w:rsid w:val="00D2563B"/>
    <w:rsid w:val="00D25D11"/>
    <w:rsid w:val="00D25D4C"/>
    <w:rsid w:val="00D260D8"/>
    <w:rsid w:val="00D2685C"/>
    <w:rsid w:val="00D26AB0"/>
    <w:rsid w:val="00D26D3C"/>
    <w:rsid w:val="00D30229"/>
    <w:rsid w:val="00D30941"/>
    <w:rsid w:val="00D31001"/>
    <w:rsid w:val="00D31227"/>
    <w:rsid w:val="00D313FF"/>
    <w:rsid w:val="00D317FA"/>
    <w:rsid w:val="00D3220B"/>
    <w:rsid w:val="00D328EA"/>
    <w:rsid w:val="00D33106"/>
    <w:rsid w:val="00D33DBA"/>
    <w:rsid w:val="00D34922"/>
    <w:rsid w:val="00D35282"/>
    <w:rsid w:val="00D36804"/>
    <w:rsid w:val="00D37A1F"/>
    <w:rsid w:val="00D4008C"/>
    <w:rsid w:val="00D4117C"/>
    <w:rsid w:val="00D41E7B"/>
    <w:rsid w:val="00D42706"/>
    <w:rsid w:val="00D427F6"/>
    <w:rsid w:val="00D42DD2"/>
    <w:rsid w:val="00D43575"/>
    <w:rsid w:val="00D43A68"/>
    <w:rsid w:val="00D43ED3"/>
    <w:rsid w:val="00D4443F"/>
    <w:rsid w:val="00D44751"/>
    <w:rsid w:val="00D44B39"/>
    <w:rsid w:val="00D45774"/>
    <w:rsid w:val="00D4584B"/>
    <w:rsid w:val="00D459AB"/>
    <w:rsid w:val="00D46135"/>
    <w:rsid w:val="00D4647E"/>
    <w:rsid w:val="00D46DB5"/>
    <w:rsid w:val="00D50CDC"/>
    <w:rsid w:val="00D51DBE"/>
    <w:rsid w:val="00D52157"/>
    <w:rsid w:val="00D527BD"/>
    <w:rsid w:val="00D530C5"/>
    <w:rsid w:val="00D531BC"/>
    <w:rsid w:val="00D540EC"/>
    <w:rsid w:val="00D545E1"/>
    <w:rsid w:val="00D54DBB"/>
    <w:rsid w:val="00D5633C"/>
    <w:rsid w:val="00D57496"/>
    <w:rsid w:val="00D57559"/>
    <w:rsid w:val="00D60019"/>
    <w:rsid w:val="00D606FE"/>
    <w:rsid w:val="00D6073E"/>
    <w:rsid w:val="00D60EFD"/>
    <w:rsid w:val="00D60FB5"/>
    <w:rsid w:val="00D614EC"/>
    <w:rsid w:val="00D6182C"/>
    <w:rsid w:val="00D61A9F"/>
    <w:rsid w:val="00D634D9"/>
    <w:rsid w:val="00D63EA5"/>
    <w:rsid w:val="00D6402A"/>
    <w:rsid w:val="00D64877"/>
    <w:rsid w:val="00D65B9B"/>
    <w:rsid w:val="00D65BC9"/>
    <w:rsid w:val="00D66418"/>
    <w:rsid w:val="00D67041"/>
    <w:rsid w:val="00D67469"/>
    <w:rsid w:val="00D67640"/>
    <w:rsid w:val="00D733C6"/>
    <w:rsid w:val="00D740D0"/>
    <w:rsid w:val="00D743CE"/>
    <w:rsid w:val="00D746D8"/>
    <w:rsid w:val="00D75009"/>
    <w:rsid w:val="00D75EB6"/>
    <w:rsid w:val="00D76863"/>
    <w:rsid w:val="00D76D9C"/>
    <w:rsid w:val="00D774E1"/>
    <w:rsid w:val="00D77CC0"/>
    <w:rsid w:val="00D8047E"/>
    <w:rsid w:val="00D80B37"/>
    <w:rsid w:val="00D815D7"/>
    <w:rsid w:val="00D8184A"/>
    <w:rsid w:val="00D81896"/>
    <w:rsid w:val="00D81A8A"/>
    <w:rsid w:val="00D81F3F"/>
    <w:rsid w:val="00D8281D"/>
    <w:rsid w:val="00D83989"/>
    <w:rsid w:val="00D8442D"/>
    <w:rsid w:val="00D84699"/>
    <w:rsid w:val="00D852E8"/>
    <w:rsid w:val="00D85762"/>
    <w:rsid w:val="00D85958"/>
    <w:rsid w:val="00D85CDA"/>
    <w:rsid w:val="00D916D6"/>
    <w:rsid w:val="00D91B6B"/>
    <w:rsid w:val="00D931B6"/>
    <w:rsid w:val="00D934D1"/>
    <w:rsid w:val="00D935B2"/>
    <w:rsid w:val="00D93D7B"/>
    <w:rsid w:val="00D95CAB"/>
    <w:rsid w:val="00D95D5B"/>
    <w:rsid w:val="00D95F6A"/>
    <w:rsid w:val="00D96C1F"/>
    <w:rsid w:val="00DA02CA"/>
    <w:rsid w:val="00DA09AA"/>
    <w:rsid w:val="00DA35DD"/>
    <w:rsid w:val="00DA436C"/>
    <w:rsid w:val="00DA5967"/>
    <w:rsid w:val="00DA5A7E"/>
    <w:rsid w:val="00DA6042"/>
    <w:rsid w:val="00DA64D3"/>
    <w:rsid w:val="00DA708A"/>
    <w:rsid w:val="00DA75E1"/>
    <w:rsid w:val="00DB0DB9"/>
    <w:rsid w:val="00DB0FC2"/>
    <w:rsid w:val="00DB1B18"/>
    <w:rsid w:val="00DB2068"/>
    <w:rsid w:val="00DB29F3"/>
    <w:rsid w:val="00DB2A44"/>
    <w:rsid w:val="00DB2FA3"/>
    <w:rsid w:val="00DB3DC2"/>
    <w:rsid w:val="00DB485F"/>
    <w:rsid w:val="00DB4E50"/>
    <w:rsid w:val="00DB625B"/>
    <w:rsid w:val="00DB6462"/>
    <w:rsid w:val="00DB7485"/>
    <w:rsid w:val="00DB790D"/>
    <w:rsid w:val="00DB7CEF"/>
    <w:rsid w:val="00DBA92E"/>
    <w:rsid w:val="00DC02F7"/>
    <w:rsid w:val="00DC1590"/>
    <w:rsid w:val="00DC1D89"/>
    <w:rsid w:val="00DC1E1E"/>
    <w:rsid w:val="00DC1F71"/>
    <w:rsid w:val="00DC2B11"/>
    <w:rsid w:val="00DC44DD"/>
    <w:rsid w:val="00DC5565"/>
    <w:rsid w:val="00DC6F7C"/>
    <w:rsid w:val="00DC7930"/>
    <w:rsid w:val="00DC7960"/>
    <w:rsid w:val="00DD0212"/>
    <w:rsid w:val="00DD0AC5"/>
    <w:rsid w:val="00DD0BC1"/>
    <w:rsid w:val="00DD1AC5"/>
    <w:rsid w:val="00DD2724"/>
    <w:rsid w:val="00DD31D9"/>
    <w:rsid w:val="00DD36B6"/>
    <w:rsid w:val="00DD4200"/>
    <w:rsid w:val="00DD43BD"/>
    <w:rsid w:val="00DD51FA"/>
    <w:rsid w:val="00DD5ADE"/>
    <w:rsid w:val="00DD5FE1"/>
    <w:rsid w:val="00DD64EE"/>
    <w:rsid w:val="00DD7E45"/>
    <w:rsid w:val="00DE046B"/>
    <w:rsid w:val="00DE07F1"/>
    <w:rsid w:val="00DE10F3"/>
    <w:rsid w:val="00DE21D8"/>
    <w:rsid w:val="00DE2619"/>
    <w:rsid w:val="00DE2B56"/>
    <w:rsid w:val="00DE2F23"/>
    <w:rsid w:val="00DE3851"/>
    <w:rsid w:val="00DE3AAE"/>
    <w:rsid w:val="00DE7086"/>
    <w:rsid w:val="00DE7582"/>
    <w:rsid w:val="00DE7841"/>
    <w:rsid w:val="00DE7CD2"/>
    <w:rsid w:val="00DE7CF6"/>
    <w:rsid w:val="00DF03AF"/>
    <w:rsid w:val="00DF08C6"/>
    <w:rsid w:val="00DF22CA"/>
    <w:rsid w:val="00DF2A92"/>
    <w:rsid w:val="00DF3173"/>
    <w:rsid w:val="00DF3702"/>
    <w:rsid w:val="00DF3FA4"/>
    <w:rsid w:val="00DF4590"/>
    <w:rsid w:val="00DF4638"/>
    <w:rsid w:val="00DF4A77"/>
    <w:rsid w:val="00DF6028"/>
    <w:rsid w:val="00DF60AD"/>
    <w:rsid w:val="00E009DC"/>
    <w:rsid w:val="00E00A55"/>
    <w:rsid w:val="00E014F0"/>
    <w:rsid w:val="00E01E6E"/>
    <w:rsid w:val="00E02317"/>
    <w:rsid w:val="00E03603"/>
    <w:rsid w:val="00E03835"/>
    <w:rsid w:val="00E03F5B"/>
    <w:rsid w:val="00E041FD"/>
    <w:rsid w:val="00E047F2"/>
    <w:rsid w:val="00E05A2C"/>
    <w:rsid w:val="00E05D57"/>
    <w:rsid w:val="00E05E11"/>
    <w:rsid w:val="00E060A3"/>
    <w:rsid w:val="00E067AC"/>
    <w:rsid w:val="00E0694F"/>
    <w:rsid w:val="00E06BE7"/>
    <w:rsid w:val="00E06CBF"/>
    <w:rsid w:val="00E076B5"/>
    <w:rsid w:val="00E079D3"/>
    <w:rsid w:val="00E10350"/>
    <w:rsid w:val="00E110A5"/>
    <w:rsid w:val="00E115E6"/>
    <w:rsid w:val="00E1234B"/>
    <w:rsid w:val="00E12FF3"/>
    <w:rsid w:val="00E13A50"/>
    <w:rsid w:val="00E14B55"/>
    <w:rsid w:val="00E14F21"/>
    <w:rsid w:val="00E21868"/>
    <w:rsid w:val="00E21C96"/>
    <w:rsid w:val="00E2202E"/>
    <w:rsid w:val="00E22489"/>
    <w:rsid w:val="00E22A2B"/>
    <w:rsid w:val="00E22E6C"/>
    <w:rsid w:val="00E22F69"/>
    <w:rsid w:val="00E23126"/>
    <w:rsid w:val="00E23C17"/>
    <w:rsid w:val="00E23C32"/>
    <w:rsid w:val="00E251A2"/>
    <w:rsid w:val="00E2722B"/>
    <w:rsid w:val="00E27CBE"/>
    <w:rsid w:val="00E30847"/>
    <w:rsid w:val="00E3091C"/>
    <w:rsid w:val="00E31033"/>
    <w:rsid w:val="00E322DC"/>
    <w:rsid w:val="00E323BA"/>
    <w:rsid w:val="00E3355F"/>
    <w:rsid w:val="00E33ACE"/>
    <w:rsid w:val="00E3403B"/>
    <w:rsid w:val="00E34342"/>
    <w:rsid w:val="00E34CAD"/>
    <w:rsid w:val="00E3553A"/>
    <w:rsid w:val="00E35EE1"/>
    <w:rsid w:val="00E35F40"/>
    <w:rsid w:val="00E40CE2"/>
    <w:rsid w:val="00E40E93"/>
    <w:rsid w:val="00E40ED7"/>
    <w:rsid w:val="00E420EE"/>
    <w:rsid w:val="00E42375"/>
    <w:rsid w:val="00E432FA"/>
    <w:rsid w:val="00E433D1"/>
    <w:rsid w:val="00E44B1D"/>
    <w:rsid w:val="00E44D34"/>
    <w:rsid w:val="00E44DDA"/>
    <w:rsid w:val="00E457B9"/>
    <w:rsid w:val="00E465EF"/>
    <w:rsid w:val="00E466B2"/>
    <w:rsid w:val="00E46B3F"/>
    <w:rsid w:val="00E46F58"/>
    <w:rsid w:val="00E508E3"/>
    <w:rsid w:val="00E50C32"/>
    <w:rsid w:val="00E50D91"/>
    <w:rsid w:val="00E50F88"/>
    <w:rsid w:val="00E513DC"/>
    <w:rsid w:val="00E52851"/>
    <w:rsid w:val="00E52F6F"/>
    <w:rsid w:val="00E533BE"/>
    <w:rsid w:val="00E534BF"/>
    <w:rsid w:val="00E550EA"/>
    <w:rsid w:val="00E552B5"/>
    <w:rsid w:val="00E55BA3"/>
    <w:rsid w:val="00E55D69"/>
    <w:rsid w:val="00E563A9"/>
    <w:rsid w:val="00E56A95"/>
    <w:rsid w:val="00E56E48"/>
    <w:rsid w:val="00E56EFB"/>
    <w:rsid w:val="00E57CBB"/>
    <w:rsid w:val="00E60925"/>
    <w:rsid w:val="00E611AF"/>
    <w:rsid w:val="00E6191F"/>
    <w:rsid w:val="00E61970"/>
    <w:rsid w:val="00E61E89"/>
    <w:rsid w:val="00E62830"/>
    <w:rsid w:val="00E63345"/>
    <w:rsid w:val="00E63CEF"/>
    <w:rsid w:val="00E63E78"/>
    <w:rsid w:val="00E64713"/>
    <w:rsid w:val="00E65437"/>
    <w:rsid w:val="00E6597B"/>
    <w:rsid w:val="00E659EE"/>
    <w:rsid w:val="00E65A3B"/>
    <w:rsid w:val="00E66C95"/>
    <w:rsid w:val="00E70850"/>
    <w:rsid w:val="00E708EE"/>
    <w:rsid w:val="00E70A4F"/>
    <w:rsid w:val="00E70A67"/>
    <w:rsid w:val="00E735FA"/>
    <w:rsid w:val="00E7536F"/>
    <w:rsid w:val="00E756B6"/>
    <w:rsid w:val="00E76062"/>
    <w:rsid w:val="00E7691F"/>
    <w:rsid w:val="00E779F1"/>
    <w:rsid w:val="00E805E2"/>
    <w:rsid w:val="00E80DF5"/>
    <w:rsid w:val="00E81632"/>
    <w:rsid w:val="00E81C27"/>
    <w:rsid w:val="00E82199"/>
    <w:rsid w:val="00E8318F"/>
    <w:rsid w:val="00E84968"/>
    <w:rsid w:val="00E86556"/>
    <w:rsid w:val="00E867A8"/>
    <w:rsid w:val="00E87098"/>
    <w:rsid w:val="00E87823"/>
    <w:rsid w:val="00E900C9"/>
    <w:rsid w:val="00E91423"/>
    <w:rsid w:val="00E9175C"/>
    <w:rsid w:val="00E91AAA"/>
    <w:rsid w:val="00E92B3B"/>
    <w:rsid w:val="00E92C3A"/>
    <w:rsid w:val="00E96283"/>
    <w:rsid w:val="00E9697F"/>
    <w:rsid w:val="00E96B3E"/>
    <w:rsid w:val="00E975D9"/>
    <w:rsid w:val="00E97A62"/>
    <w:rsid w:val="00E97C10"/>
    <w:rsid w:val="00E97CD2"/>
    <w:rsid w:val="00EA1199"/>
    <w:rsid w:val="00EA1D03"/>
    <w:rsid w:val="00EA1D7C"/>
    <w:rsid w:val="00EA1DD3"/>
    <w:rsid w:val="00EA241E"/>
    <w:rsid w:val="00EA3517"/>
    <w:rsid w:val="00EA3BBF"/>
    <w:rsid w:val="00EA4D83"/>
    <w:rsid w:val="00EA6DB7"/>
    <w:rsid w:val="00EB0804"/>
    <w:rsid w:val="00EB29E4"/>
    <w:rsid w:val="00EB2C4E"/>
    <w:rsid w:val="00EB471F"/>
    <w:rsid w:val="00EB5C7D"/>
    <w:rsid w:val="00EB5D0E"/>
    <w:rsid w:val="00EB6318"/>
    <w:rsid w:val="00EB6D2B"/>
    <w:rsid w:val="00EB773A"/>
    <w:rsid w:val="00EC00CE"/>
    <w:rsid w:val="00EC0FD4"/>
    <w:rsid w:val="00EC1CDD"/>
    <w:rsid w:val="00EC293E"/>
    <w:rsid w:val="00EC45E3"/>
    <w:rsid w:val="00EC4702"/>
    <w:rsid w:val="00EC4C95"/>
    <w:rsid w:val="00EC5245"/>
    <w:rsid w:val="00EC5870"/>
    <w:rsid w:val="00EC6E73"/>
    <w:rsid w:val="00EC7506"/>
    <w:rsid w:val="00EC79F0"/>
    <w:rsid w:val="00EC7B30"/>
    <w:rsid w:val="00EC7CDD"/>
    <w:rsid w:val="00ED1187"/>
    <w:rsid w:val="00ED119E"/>
    <w:rsid w:val="00ED145C"/>
    <w:rsid w:val="00ED1C9B"/>
    <w:rsid w:val="00ED23AB"/>
    <w:rsid w:val="00ED2C2B"/>
    <w:rsid w:val="00ED3914"/>
    <w:rsid w:val="00ED3C18"/>
    <w:rsid w:val="00ED3F5B"/>
    <w:rsid w:val="00ED41F1"/>
    <w:rsid w:val="00ED4521"/>
    <w:rsid w:val="00ED467B"/>
    <w:rsid w:val="00ED4A9B"/>
    <w:rsid w:val="00ED5341"/>
    <w:rsid w:val="00ED5886"/>
    <w:rsid w:val="00ED6AD5"/>
    <w:rsid w:val="00ED6B23"/>
    <w:rsid w:val="00ED6D86"/>
    <w:rsid w:val="00ED7853"/>
    <w:rsid w:val="00ED7F29"/>
    <w:rsid w:val="00EE0E01"/>
    <w:rsid w:val="00EE1752"/>
    <w:rsid w:val="00EE231D"/>
    <w:rsid w:val="00EE28BB"/>
    <w:rsid w:val="00EE3D0B"/>
    <w:rsid w:val="00EE448C"/>
    <w:rsid w:val="00EE4748"/>
    <w:rsid w:val="00EE5DEE"/>
    <w:rsid w:val="00EE70E1"/>
    <w:rsid w:val="00EE77D4"/>
    <w:rsid w:val="00EE79CA"/>
    <w:rsid w:val="00EF20F4"/>
    <w:rsid w:val="00EF259B"/>
    <w:rsid w:val="00EF271B"/>
    <w:rsid w:val="00EF2C98"/>
    <w:rsid w:val="00EF2E03"/>
    <w:rsid w:val="00EF35C9"/>
    <w:rsid w:val="00EF3ACB"/>
    <w:rsid w:val="00EF49C8"/>
    <w:rsid w:val="00EF4FFF"/>
    <w:rsid w:val="00EF6D05"/>
    <w:rsid w:val="00EF6EAE"/>
    <w:rsid w:val="00F00D11"/>
    <w:rsid w:val="00F0138D"/>
    <w:rsid w:val="00F0201B"/>
    <w:rsid w:val="00F02AA4"/>
    <w:rsid w:val="00F02F9F"/>
    <w:rsid w:val="00F038A1"/>
    <w:rsid w:val="00F03937"/>
    <w:rsid w:val="00F03A1E"/>
    <w:rsid w:val="00F04398"/>
    <w:rsid w:val="00F05733"/>
    <w:rsid w:val="00F05942"/>
    <w:rsid w:val="00F05A65"/>
    <w:rsid w:val="00F05EA8"/>
    <w:rsid w:val="00F06C5E"/>
    <w:rsid w:val="00F07257"/>
    <w:rsid w:val="00F0C36E"/>
    <w:rsid w:val="00F107D0"/>
    <w:rsid w:val="00F11621"/>
    <w:rsid w:val="00F12477"/>
    <w:rsid w:val="00F1267E"/>
    <w:rsid w:val="00F129FF"/>
    <w:rsid w:val="00F13B91"/>
    <w:rsid w:val="00F13E26"/>
    <w:rsid w:val="00F13FAA"/>
    <w:rsid w:val="00F1505E"/>
    <w:rsid w:val="00F16869"/>
    <w:rsid w:val="00F16969"/>
    <w:rsid w:val="00F17764"/>
    <w:rsid w:val="00F17A95"/>
    <w:rsid w:val="00F2335D"/>
    <w:rsid w:val="00F235BD"/>
    <w:rsid w:val="00F240B2"/>
    <w:rsid w:val="00F242F4"/>
    <w:rsid w:val="00F24BF8"/>
    <w:rsid w:val="00F2588B"/>
    <w:rsid w:val="00F25C41"/>
    <w:rsid w:val="00F25DE9"/>
    <w:rsid w:val="00F26EC7"/>
    <w:rsid w:val="00F307E2"/>
    <w:rsid w:val="00F31A46"/>
    <w:rsid w:val="00F32B8B"/>
    <w:rsid w:val="00F330E5"/>
    <w:rsid w:val="00F33269"/>
    <w:rsid w:val="00F3402F"/>
    <w:rsid w:val="00F3599A"/>
    <w:rsid w:val="00F35C69"/>
    <w:rsid w:val="00F36B9A"/>
    <w:rsid w:val="00F4050F"/>
    <w:rsid w:val="00F40804"/>
    <w:rsid w:val="00F40E44"/>
    <w:rsid w:val="00F4109D"/>
    <w:rsid w:val="00F4176F"/>
    <w:rsid w:val="00F4301E"/>
    <w:rsid w:val="00F44195"/>
    <w:rsid w:val="00F445A4"/>
    <w:rsid w:val="00F448EF"/>
    <w:rsid w:val="00F45A7C"/>
    <w:rsid w:val="00F50DA1"/>
    <w:rsid w:val="00F5133A"/>
    <w:rsid w:val="00F520A9"/>
    <w:rsid w:val="00F53329"/>
    <w:rsid w:val="00F533EE"/>
    <w:rsid w:val="00F5454B"/>
    <w:rsid w:val="00F54DC2"/>
    <w:rsid w:val="00F5514D"/>
    <w:rsid w:val="00F55630"/>
    <w:rsid w:val="00F55D0F"/>
    <w:rsid w:val="00F55D5B"/>
    <w:rsid w:val="00F57AD4"/>
    <w:rsid w:val="00F57EFC"/>
    <w:rsid w:val="00F60396"/>
    <w:rsid w:val="00F60A96"/>
    <w:rsid w:val="00F61D81"/>
    <w:rsid w:val="00F62F3A"/>
    <w:rsid w:val="00F64359"/>
    <w:rsid w:val="00F66CD7"/>
    <w:rsid w:val="00F6719B"/>
    <w:rsid w:val="00F70267"/>
    <w:rsid w:val="00F702E9"/>
    <w:rsid w:val="00F70452"/>
    <w:rsid w:val="00F70F7F"/>
    <w:rsid w:val="00F71F40"/>
    <w:rsid w:val="00F72D9B"/>
    <w:rsid w:val="00F72F5C"/>
    <w:rsid w:val="00F73AA6"/>
    <w:rsid w:val="00F74FAC"/>
    <w:rsid w:val="00F754FC"/>
    <w:rsid w:val="00F75565"/>
    <w:rsid w:val="00F75DD6"/>
    <w:rsid w:val="00F765A9"/>
    <w:rsid w:val="00F771B1"/>
    <w:rsid w:val="00F77891"/>
    <w:rsid w:val="00F80155"/>
    <w:rsid w:val="00F812CA"/>
    <w:rsid w:val="00F81AE6"/>
    <w:rsid w:val="00F824A0"/>
    <w:rsid w:val="00F82874"/>
    <w:rsid w:val="00F83885"/>
    <w:rsid w:val="00F838AB"/>
    <w:rsid w:val="00F83E4B"/>
    <w:rsid w:val="00F848DC"/>
    <w:rsid w:val="00F84960"/>
    <w:rsid w:val="00F84999"/>
    <w:rsid w:val="00F8543B"/>
    <w:rsid w:val="00F86366"/>
    <w:rsid w:val="00F87607"/>
    <w:rsid w:val="00F902FC"/>
    <w:rsid w:val="00F903BE"/>
    <w:rsid w:val="00F91342"/>
    <w:rsid w:val="00F915E1"/>
    <w:rsid w:val="00F91AE3"/>
    <w:rsid w:val="00F92264"/>
    <w:rsid w:val="00F92914"/>
    <w:rsid w:val="00F92A10"/>
    <w:rsid w:val="00F92ADB"/>
    <w:rsid w:val="00F930B1"/>
    <w:rsid w:val="00F94070"/>
    <w:rsid w:val="00F94195"/>
    <w:rsid w:val="00F94CDD"/>
    <w:rsid w:val="00F9542A"/>
    <w:rsid w:val="00F96915"/>
    <w:rsid w:val="00F96A05"/>
    <w:rsid w:val="00F96CA9"/>
    <w:rsid w:val="00F97112"/>
    <w:rsid w:val="00FA0A33"/>
    <w:rsid w:val="00FA0B02"/>
    <w:rsid w:val="00FA1B41"/>
    <w:rsid w:val="00FA3479"/>
    <w:rsid w:val="00FA433C"/>
    <w:rsid w:val="00FA680F"/>
    <w:rsid w:val="00FA6854"/>
    <w:rsid w:val="00FA6E69"/>
    <w:rsid w:val="00FB0623"/>
    <w:rsid w:val="00FB0DD9"/>
    <w:rsid w:val="00FB1834"/>
    <w:rsid w:val="00FB2138"/>
    <w:rsid w:val="00FB2501"/>
    <w:rsid w:val="00FB4A31"/>
    <w:rsid w:val="00FB4EAB"/>
    <w:rsid w:val="00FB58A8"/>
    <w:rsid w:val="00FB5C08"/>
    <w:rsid w:val="00FB6AF8"/>
    <w:rsid w:val="00FB6D61"/>
    <w:rsid w:val="00FB7FAB"/>
    <w:rsid w:val="00FC0EC0"/>
    <w:rsid w:val="00FC1928"/>
    <w:rsid w:val="00FC2B67"/>
    <w:rsid w:val="00FC2D71"/>
    <w:rsid w:val="00FC321D"/>
    <w:rsid w:val="00FC4A41"/>
    <w:rsid w:val="00FC502D"/>
    <w:rsid w:val="00FC556C"/>
    <w:rsid w:val="00FC5806"/>
    <w:rsid w:val="00FC5BE9"/>
    <w:rsid w:val="00FC69FC"/>
    <w:rsid w:val="00FC6B33"/>
    <w:rsid w:val="00FC77CC"/>
    <w:rsid w:val="00FC7C33"/>
    <w:rsid w:val="00FD00F8"/>
    <w:rsid w:val="00FD05F9"/>
    <w:rsid w:val="00FD06F3"/>
    <w:rsid w:val="00FD10A4"/>
    <w:rsid w:val="00FD1C2F"/>
    <w:rsid w:val="00FD1D91"/>
    <w:rsid w:val="00FD1F4E"/>
    <w:rsid w:val="00FD309B"/>
    <w:rsid w:val="00FD31CE"/>
    <w:rsid w:val="00FD46BA"/>
    <w:rsid w:val="00FD6AEC"/>
    <w:rsid w:val="00FD6EA0"/>
    <w:rsid w:val="00FE032A"/>
    <w:rsid w:val="00FE0C3C"/>
    <w:rsid w:val="00FE115A"/>
    <w:rsid w:val="00FE1414"/>
    <w:rsid w:val="00FE22B1"/>
    <w:rsid w:val="00FE2881"/>
    <w:rsid w:val="00FE2D83"/>
    <w:rsid w:val="00FE3EC6"/>
    <w:rsid w:val="00FE4288"/>
    <w:rsid w:val="00FE4E5F"/>
    <w:rsid w:val="00FE502F"/>
    <w:rsid w:val="00FE5447"/>
    <w:rsid w:val="00FE59A4"/>
    <w:rsid w:val="00FE5F67"/>
    <w:rsid w:val="00FE64B0"/>
    <w:rsid w:val="00FE6984"/>
    <w:rsid w:val="00FF2270"/>
    <w:rsid w:val="00FF2C24"/>
    <w:rsid w:val="00FF3B2D"/>
    <w:rsid w:val="00FF4387"/>
    <w:rsid w:val="00FF51A2"/>
    <w:rsid w:val="00FF5DFE"/>
    <w:rsid w:val="00FF6870"/>
    <w:rsid w:val="00FF687D"/>
    <w:rsid w:val="00FF7003"/>
    <w:rsid w:val="00FF732A"/>
    <w:rsid w:val="0117F6E0"/>
    <w:rsid w:val="01551001"/>
    <w:rsid w:val="015B7E77"/>
    <w:rsid w:val="016D351B"/>
    <w:rsid w:val="017FD0B8"/>
    <w:rsid w:val="019A11DA"/>
    <w:rsid w:val="019E7D28"/>
    <w:rsid w:val="01E67E9F"/>
    <w:rsid w:val="01F42DA1"/>
    <w:rsid w:val="0218CE5E"/>
    <w:rsid w:val="0220F852"/>
    <w:rsid w:val="0231C3EA"/>
    <w:rsid w:val="023E60A2"/>
    <w:rsid w:val="025EE8AA"/>
    <w:rsid w:val="027A8417"/>
    <w:rsid w:val="027ECEA2"/>
    <w:rsid w:val="028121EA"/>
    <w:rsid w:val="02884FBF"/>
    <w:rsid w:val="02A0492C"/>
    <w:rsid w:val="02A78199"/>
    <w:rsid w:val="02B22613"/>
    <w:rsid w:val="02C8F090"/>
    <w:rsid w:val="02CA9A52"/>
    <w:rsid w:val="02D00386"/>
    <w:rsid w:val="02FEFEF5"/>
    <w:rsid w:val="0307347C"/>
    <w:rsid w:val="031D6781"/>
    <w:rsid w:val="031E9576"/>
    <w:rsid w:val="03487DD8"/>
    <w:rsid w:val="0349858A"/>
    <w:rsid w:val="035A6652"/>
    <w:rsid w:val="037CDA3F"/>
    <w:rsid w:val="0381ACF0"/>
    <w:rsid w:val="038DA798"/>
    <w:rsid w:val="0398179E"/>
    <w:rsid w:val="039F87B7"/>
    <w:rsid w:val="03A30CCC"/>
    <w:rsid w:val="03A749CC"/>
    <w:rsid w:val="03AAB8FB"/>
    <w:rsid w:val="03AD9BB7"/>
    <w:rsid w:val="03B5D847"/>
    <w:rsid w:val="03CB85E2"/>
    <w:rsid w:val="03D0B0E1"/>
    <w:rsid w:val="03DBCF32"/>
    <w:rsid w:val="03F1DAF9"/>
    <w:rsid w:val="03FB0207"/>
    <w:rsid w:val="0404E756"/>
    <w:rsid w:val="0407F8CE"/>
    <w:rsid w:val="041151B2"/>
    <w:rsid w:val="0420C621"/>
    <w:rsid w:val="0421FFA9"/>
    <w:rsid w:val="043C40CB"/>
    <w:rsid w:val="04472D46"/>
    <w:rsid w:val="0454FD0B"/>
    <w:rsid w:val="048C2ECD"/>
    <w:rsid w:val="048EBE83"/>
    <w:rsid w:val="04CF4D02"/>
    <w:rsid w:val="04D13BE7"/>
    <w:rsid w:val="04D17FCB"/>
    <w:rsid w:val="04DB5381"/>
    <w:rsid w:val="04E4963A"/>
    <w:rsid w:val="04EAEB18"/>
    <w:rsid w:val="050B138A"/>
    <w:rsid w:val="05251ADF"/>
    <w:rsid w:val="054D6498"/>
    <w:rsid w:val="054D8C50"/>
    <w:rsid w:val="05538BB6"/>
    <w:rsid w:val="05613AB8"/>
    <w:rsid w:val="0562B1A9"/>
    <w:rsid w:val="05760BFC"/>
    <w:rsid w:val="05848FDF"/>
    <w:rsid w:val="05A7A898"/>
    <w:rsid w:val="05ADE482"/>
    <w:rsid w:val="05BC79DC"/>
    <w:rsid w:val="05C0AF37"/>
    <w:rsid w:val="05DBFB2D"/>
    <w:rsid w:val="05E3F138"/>
    <w:rsid w:val="05E9AA2F"/>
    <w:rsid w:val="05F11150"/>
    <w:rsid w:val="060450D0"/>
    <w:rsid w:val="060781BE"/>
    <w:rsid w:val="060E4AEC"/>
    <w:rsid w:val="0612AE97"/>
    <w:rsid w:val="062EB231"/>
    <w:rsid w:val="064C8345"/>
    <w:rsid w:val="06546ADD"/>
    <w:rsid w:val="065ED7DC"/>
    <w:rsid w:val="06603E29"/>
    <w:rsid w:val="0663D00A"/>
    <w:rsid w:val="06697ECD"/>
    <w:rsid w:val="067F8722"/>
    <w:rsid w:val="069CFE27"/>
    <w:rsid w:val="06AF59FC"/>
    <w:rsid w:val="06B7874A"/>
    <w:rsid w:val="06E029DE"/>
    <w:rsid w:val="06E4B79D"/>
    <w:rsid w:val="06FBFC25"/>
    <w:rsid w:val="07271ED6"/>
    <w:rsid w:val="0730725A"/>
    <w:rsid w:val="073E6AA0"/>
    <w:rsid w:val="07414257"/>
    <w:rsid w:val="07415ED6"/>
    <w:rsid w:val="07518CA2"/>
    <w:rsid w:val="075C0FF0"/>
    <w:rsid w:val="07736AD8"/>
    <w:rsid w:val="078F7CFA"/>
    <w:rsid w:val="07C34E42"/>
    <w:rsid w:val="07D2EAEA"/>
    <w:rsid w:val="07E821D0"/>
    <w:rsid w:val="07E8A21F"/>
    <w:rsid w:val="07E90F93"/>
    <w:rsid w:val="07EA7EB5"/>
    <w:rsid w:val="07FA635E"/>
    <w:rsid w:val="08027822"/>
    <w:rsid w:val="081417A0"/>
    <w:rsid w:val="083F5A4D"/>
    <w:rsid w:val="084CF324"/>
    <w:rsid w:val="085A1641"/>
    <w:rsid w:val="087F75B4"/>
    <w:rsid w:val="08839901"/>
    <w:rsid w:val="0887B5D3"/>
    <w:rsid w:val="088F63F5"/>
    <w:rsid w:val="088FBF04"/>
    <w:rsid w:val="08DE9BB7"/>
    <w:rsid w:val="08EB5932"/>
    <w:rsid w:val="0902B08F"/>
    <w:rsid w:val="0903529F"/>
    <w:rsid w:val="0916E5AB"/>
    <w:rsid w:val="091781D3"/>
    <w:rsid w:val="0919E4A0"/>
    <w:rsid w:val="091DDBC2"/>
    <w:rsid w:val="0968DCED"/>
    <w:rsid w:val="099D0EFB"/>
    <w:rsid w:val="099FB2E9"/>
    <w:rsid w:val="09B04B09"/>
    <w:rsid w:val="09D6448E"/>
    <w:rsid w:val="09F030A7"/>
    <w:rsid w:val="0A1455A9"/>
    <w:rsid w:val="0A1B8E16"/>
    <w:rsid w:val="0A27988B"/>
    <w:rsid w:val="0A435B16"/>
    <w:rsid w:val="0A50ABEF"/>
    <w:rsid w:val="0A818F55"/>
    <w:rsid w:val="0AA08F59"/>
    <w:rsid w:val="0AA7E46C"/>
    <w:rsid w:val="0AB5CBE9"/>
    <w:rsid w:val="0AC3B6EC"/>
    <w:rsid w:val="0AC4FD45"/>
    <w:rsid w:val="0AD4E1EE"/>
    <w:rsid w:val="0ADA342B"/>
    <w:rsid w:val="0B01DF70"/>
    <w:rsid w:val="0B19D8DD"/>
    <w:rsid w:val="0B1CB80A"/>
    <w:rsid w:val="0B23F077"/>
    <w:rsid w:val="0B455F6E"/>
    <w:rsid w:val="0BB924DF"/>
    <w:rsid w:val="0BC064C2"/>
    <w:rsid w:val="0C02FDD1"/>
    <w:rsid w:val="0C0A9BE0"/>
    <w:rsid w:val="0C355923"/>
    <w:rsid w:val="0C42EAAC"/>
    <w:rsid w:val="0C5F44A7"/>
    <w:rsid w:val="0C678CC2"/>
    <w:rsid w:val="0C7C0AE7"/>
    <w:rsid w:val="0C86DABC"/>
    <w:rsid w:val="0C9EEFDB"/>
    <w:rsid w:val="0CA0B634"/>
    <w:rsid w:val="0CBE0C7E"/>
    <w:rsid w:val="0CC64C9D"/>
    <w:rsid w:val="0CD99D53"/>
    <w:rsid w:val="0CF29475"/>
    <w:rsid w:val="0D1F3652"/>
    <w:rsid w:val="0D2EB654"/>
    <w:rsid w:val="0D3BB254"/>
    <w:rsid w:val="0D46D6FF"/>
    <w:rsid w:val="0D4F4F6F"/>
    <w:rsid w:val="0D54FFD8"/>
    <w:rsid w:val="0D61857B"/>
    <w:rsid w:val="0D813B89"/>
    <w:rsid w:val="0D874F97"/>
    <w:rsid w:val="0D8CD4A5"/>
    <w:rsid w:val="0D9CA323"/>
    <w:rsid w:val="0DB0AC14"/>
    <w:rsid w:val="0DCB2908"/>
    <w:rsid w:val="0DE0F802"/>
    <w:rsid w:val="0DEC9CB8"/>
    <w:rsid w:val="0DF6D0F8"/>
    <w:rsid w:val="0DF719F4"/>
    <w:rsid w:val="0DFA73BF"/>
    <w:rsid w:val="0DFFA9A4"/>
    <w:rsid w:val="0E17FC91"/>
    <w:rsid w:val="0E202F96"/>
    <w:rsid w:val="0E308BF5"/>
    <w:rsid w:val="0E3771C9"/>
    <w:rsid w:val="0E4365F6"/>
    <w:rsid w:val="0E5B4B7C"/>
    <w:rsid w:val="0E5BC490"/>
    <w:rsid w:val="0EA575BE"/>
    <w:rsid w:val="0EBA2541"/>
    <w:rsid w:val="0EBA79D3"/>
    <w:rsid w:val="0ECD6CD7"/>
    <w:rsid w:val="0EE42F64"/>
    <w:rsid w:val="0F0CAF8A"/>
    <w:rsid w:val="0F0F883C"/>
    <w:rsid w:val="0F120CCC"/>
    <w:rsid w:val="0F3C52ED"/>
    <w:rsid w:val="0F3C85BE"/>
    <w:rsid w:val="0F5644FC"/>
    <w:rsid w:val="0F60F3AA"/>
    <w:rsid w:val="0F742F08"/>
    <w:rsid w:val="0F9CD136"/>
    <w:rsid w:val="0FA8DFF1"/>
    <w:rsid w:val="0FBB8721"/>
    <w:rsid w:val="0FC37E44"/>
    <w:rsid w:val="0FDB77B1"/>
    <w:rsid w:val="0FE2AC01"/>
    <w:rsid w:val="100238E5"/>
    <w:rsid w:val="100B7B9E"/>
    <w:rsid w:val="1012F26F"/>
    <w:rsid w:val="1034D0A5"/>
    <w:rsid w:val="103584C3"/>
    <w:rsid w:val="10458612"/>
    <w:rsid w:val="104C11D7"/>
    <w:rsid w:val="10503FBC"/>
    <w:rsid w:val="105580E6"/>
    <w:rsid w:val="1065B40B"/>
    <w:rsid w:val="1084E6E0"/>
    <w:rsid w:val="1086BAF6"/>
    <w:rsid w:val="10C0AC29"/>
    <w:rsid w:val="10C97DC4"/>
    <w:rsid w:val="10D5CCE4"/>
    <w:rsid w:val="10F6DB51"/>
    <w:rsid w:val="10FE76C1"/>
    <w:rsid w:val="112B2DE6"/>
    <w:rsid w:val="11309CC9"/>
    <w:rsid w:val="115CD57C"/>
    <w:rsid w:val="115F9289"/>
    <w:rsid w:val="1167C810"/>
    <w:rsid w:val="11917DA1"/>
    <w:rsid w:val="1194F863"/>
    <w:rsid w:val="11E51FB1"/>
    <w:rsid w:val="11EC6AFA"/>
    <w:rsid w:val="120C17D3"/>
    <w:rsid w:val="123E34C1"/>
    <w:rsid w:val="1250DBF1"/>
    <w:rsid w:val="12548F04"/>
    <w:rsid w:val="125ECED7"/>
    <w:rsid w:val="1295A00F"/>
    <w:rsid w:val="12C4DAAE"/>
    <w:rsid w:val="12C52D47"/>
    <w:rsid w:val="12FD4A15"/>
    <w:rsid w:val="1321F76B"/>
    <w:rsid w:val="132FCD2B"/>
    <w:rsid w:val="1337986D"/>
    <w:rsid w:val="1357BCC2"/>
    <w:rsid w:val="138695E3"/>
    <w:rsid w:val="13B83E0D"/>
    <w:rsid w:val="13C6246A"/>
    <w:rsid w:val="13CC3FF5"/>
    <w:rsid w:val="13E84B9C"/>
    <w:rsid w:val="140CD62E"/>
    <w:rsid w:val="142D0FBA"/>
    <w:rsid w:val="142F6C9F"/>
    <w:rsid w:val="1454BAFF"/>
    <w:rsid w:val="146C60D8"/>
    <w:rsid w:val="14870ABE"/>
    <w:rsid w:val="14899A74"/>
    <w:rsid w:val="14A6E61E"/>
    <w:rsid w:val="14D91ADD"/>
    <w:rsid w:val="1503499A"/>
    <w:rsid w:val="1515BDF9"/>
    <w:rsid w:val="1517FB16"/>
    <w:rsid w:val="15319D4A"/>
    <w:rsid w:val="1544F6C8"/>
    <w:rsid w:val="155E2CD6"/>
    <w:rsid w:val="15AB2532"/>
    <w:rsid w:val="15B4CC92"/>
    <w:rsid w:val="15B63C09"/>
    <w:rsid w:val="15D80EF7"/>
    <w:rsid w:val="15E2F904"/>
    <w:rsid w:val="1605D454"/>
    <w:rsid w:val="16083CCC"/>
    <w:rsid w:val="16491B06"/>
    <w:rsid w:val="16511229"/>
    <w:rsid w:val="16646D77"/>
    <w:rsid w:val="16659FD8"/>
    <w:rsid w:val="16798376"/>
    <w:rsid w:val="168DAC53"/>
    <w:rsid w:val="16933161"/>
    <w:rsid w:val="169599D9"/>
    <w:rsid w:val="16B2D786"/>
    <w:rsid w:val="16BC0C1C"/>
    <w:rsid w:val="16D2030C"/>
    <w:rsid w:val="16D95F99"/>
    <w:rsid w:val="16DD207E"/>
    <w:rsid w:val="16E57D43"/>
    <w:rsid w:val="1707FD89"/>
    <w:rsid w:val="170A1E00"/>
    <w:rsid w:val="1721B1CB"/>
    <w:rsid w:val="17455669"/>
    <w:rsid w:val="17634423"/>
    <w:rsid w:val="17653C61"/>
    <w:rsid w:val="17911686"/>
    <w:rsid w:val="1799734B"/>
    <w:rsid w:val="17B35A7B"/>
    <w:rsid w:val="17D60D75"/>
    <w:rsid w:val="17DC3A55"/>
    <w:rsid w:val="17F2CC3F"/>
    <w:rsid w:val="17F3FDD7"/>
    <w:rsid w:val="18225977"/>
    <w:rsid w:val="18527F22"/>
    <w:rsid w:val="185FFB53"/>
    <w:rsid w:val="187EA7C3"/>
    <w:rsid w:val="188ADFD4"/>
    <w:rsid w:val="18920DA9"/>
    <w:rsid w:val="18D4583C"/>
    <w:rsid w:val="18E6849A"/>
    <w:rsid w:val="190155BE"/>
    <w:rsid w:val="193A7526"/>
    <w:rsid w:val="193B4A07"/>
    <w:rsid w:val="1953F534"/>
    <w:rsid w:val="195F2C26"/>
    <w:rsid w:val="19687A5A"/>
    <w:rsid w:val="199298AF"/>
    <w:rsid w:val="19A56E75"/>
    <w:rsid w:val="19B476E5"/>
    <w:rsid w:val="19BF9631"/>
    <w:rsid w:val="19F3FAD4"/>
    <w:rsid w:val="19FA9F2F"/>
    <w:rsid w:val="19FC305B"/>
    <w:rsid w:val="1A0BCD03"/>
    <w:rsid w:val="1A65EF45"/>
    <w:rsid w:val="1AAAEBBF"/>
    <w:rsid w:val="1ACD4ACF"/>
    <w:rsid w:val="1ACFDA85"/>
    <w:rsid w:val="1ADAF9D1"/>
    <w:rsid w:val="1AF3AC77"/>
    <w:rsid w:val="1B17612A"/>
    <w:rsid w:val="1B18EA29"/>
    <w:rsid w:val="1B1ACBC5"/>
    <w:rsid w:val="1B1D9D99"/>
    <w:rsid w:val="1B27D2B3"/>
    <w:rsid w:val="1B6A7E91"/>
    <w:rsid w:val="1B6AF8A2"/>
    <w:rsid w:val="1B7FC9E6"/>
    <w:rsid w:val="1B80D6C5"/>
    <w:rsid w:val="1B996D15"/>
    <w:rsid w:val="1BBDDB01"/>
    <w:rsid w:val="1BF36819"/>
    <w:rsid w:val="1BFFAB48"/>
    <w:rsid w:val="1C031C21"/>
    <w:rsid w:val="1C243176"/>
    <w:rsid w:val="1C27FF8D"/>
    <w:rsid w:val="1C382C37"/>
    <w:rsid w:val="1C44B3BF"/>
    <w:rsid w:val="1C5507A7"/>
    <w:rsid w:val="1CBCEF9C"/>
    <w:rsid w:val="1CCD72AD"/>
    <w:rsid w:val="1CD3B993"/>
    <w:rsid w:val="1CDAC7A0"/>
    <w:rsid w:val="1CDF8265"/>
    <w:rsid w:val="1CE54E79"/>
    <w:rsid w:val="1CE60E2A"/>
    <w:rsid w:val="1CE9A5B7"/>
    <w:rsid w:val="1D060952"/>
    <w:rsid w:val="1D16CA6E"/>
    <w:rsid w:val="1D22DA49"/>
    <w:rsid w:val="1D4662EA"/>
    <w:rsid w:val="1D618851"/>
    <w:rsid w:val="1D74E8A3"/>
    <w:rsid w:val="1D7CF5F1"/>
    <w:rsid w:val="1D8AD3BA"/>
    <w:rsid w:val="1D9612B1"/>
    <w:rsid w:val="1D97B1E5"/>
    <w:rsid w:val="1D99C6C9"/>
    <w:rsid w:val="1D9B7BA9"/>
    <w:rsid w:val="1DAFAB52"/>
    <w:rsid w:val="1DC47C96"/>
    <w:rsid w:val="1DD960E3"/>
    <w:rsid w:val="1DDCA8D4"/>
    <w:rsid w:val="1DE5EB8D"/>
    <w:rsid w:val="1DF71A50"/>
    <w:rsid w:val="1DFA3C7F"/>
    <w:rsid w:val="1DFBAAF4"/>
    <w:rsid w:val="1E09A656"/>
    <w:rsid w:val="1E09D927"/>
    <w:rsid w:val="1E2A0D9B"/>
    <w:rsid w:val="1E2B22D9"/>
    <w:rsid w:val="1E61611B"/>
    <w:rsid w:val="1E62CC79"/>
    <w:rsid w:val="1E63D42B"/>
    <w:rsid w:val="1E947A28"/>
    <w:rsid w:val="1EC571E4"/>
    <w:rsid w:val="1EE6F8DB"/>
    <w:rsid w:val="1EEFF7B0"/>
    <w:rsid w:val="1EF5171C"/>
    <w:rsid w:val="1F4C9F10"/>
    <w:rsid w:val="1F56CCD5"/>
    <w:rsid w:val="1F8C812B"/>
    <w:rsid w:val="1F99587A"/>
    <w:rsid w:val="1F9E864B"/>
    <w:rsid w:val="1FA18593"/>
    <w:rsid w:val="1FA6C24D"/>
    <w:rsid w:val="1FA726F4"/>
    <w:rsid w:val="1FB2B57F"/>
    <w:rsid w:val="1FBA3D63"/>
    <w:rsid w:val="1FCB50FC"/>
    <w:rsid w:val="1FD739DB"/>
    <w:rsid w:val="201E1393"/>
    <w:rsid w:val="2045E616"/>
    <w:rsid w:val="204C1D8F"/>
    <w:rsid w:val="2066FAFE"/>
    <w:rsid w:val="206CAB67"/>
    <w:rsid w:val="206F1A5A"/>
    <w:rsid w:val="206F6DEE"/>
    <w:rsid w:val="207353D2"/>
    <w:rsid w:val="207A5A69"/>
    <w:rsid w:val="207CC16D"/>
    <w:rsid w:val="2089C440"/>
    <w:rsid w:val="208E66DF"/>
    <w:rsid w:val="209831F8"/>
    <w:rsid w:val="209AB879"/>
    <w:rsid w:val="20A59E16"/>
    <w:rsid w:val="20B464DD"/>
    <w:rsid w:val="20CEEE00"/>
    <w:rsid w:val="20D4B691"/>
    <w:rsid w:val="210B9D5A"/>
    <w:rsid w:val="210E7C87"/>
    <w:rsid w:val="212396C7"/>
    <w:rsid w:val="21407CCF"/>
    <w:rsid w:val="21483784"/>
    <w:rsid w:val="214F1D58"/>
    <w:rsid w:val="21507E1E"/>
    <w:rsid w:val="2176BE05"/>
    <w:rsid w:val="2192DA6F"/>
    <w:rsid w:val="21C61EA3"/>
    <w:rsid w:val="21D22562"/>
    <w:rsid w:val="21D818B7"/>
    <w:rsid w:val="21F9BA7C"/>
    <w:rsid w:val="21FCC5FF"/>
    <w:rsid w:val="2213D460"/>
    <w:rsid w:val="22245B19"/>
    <w:rsid w:val="2224C385"/>
    <w:rsid w:val="222733CB"/>
    <w:rsid w:val="2228C3F2"/>
    <w:rsid w:val="225415F6"/>
    <w:rsid w:val="226A80F8"/>
    <w:rsid w:val="229EBE5D"/>
    <w:rsid w:val="22C89341"/>
    <w:rsid w:val="22EAC67B"/>
    <w:rsid w:val="22EF18B1"/>
    <w:rsid w:val="22FF4526"/>
    <w:rsid w:val="2302BFE8"/>
    <w:rsid w:val="236475A1"/>
    <w:rsid w:val="237331D5"/>
    <w:rsid w:val="237BD69B"/>
    <w:rsid w:val="23A5BEFD"/>
    <w:rsid w:val="23A98A7E"/>
    <w:rsid w:val="23CA76F3"/>
    <w:rsid w:val="23D824E7"/>
    <w:rsid w:val="23DE6135"/>
    <w:rsid w:val="23EA831B"/>
    <w:rsid w:val="23ED28FC"/>
    <w:rsid w:val="2413737B"/>
    <w:rsid w:val="2417809D"/>
    <w:rsid w:val="2429D8B9"/>
    <w:rsid w:val="243A49DF"/>
    <w:rsid w:val="2442D975"/>
    <w:rsid w:val="244D23E0"/>
    <w:rsid w:val="24677A32"/>
    <w:rsid w:val="246A09E8"/>
    <w:rsid w:val="247E5D45"/>
    <w:rsid w:val="24820355"/>
    <w:rsid w:val="24AF33A8"/>
    <w:rsid w:val="24D6FB93"/>
    <w:rsid w:val="24EB7FA5"/>
    <w:rsid w:val="2503F915"/>
    <w:rsid w:val="25194626"/>
    <w:rsid w:val="2520F548"/>
    <w:rsid w:val="253DB412"/>
    <w:rsid w:val="254643A8"/>
    <w:rsid w:val="25674B9A"/>
    <w:rsid w:val="25B7ADAC"/>
    <w:rsid w:val="25BBC474"/>
    <w:rsid w:val="25C23988"/>
    <w:rsid w:val="25CC9A1E"/>
    <w:rsid w:val="25D337F1"/>
    <w:rsid w:val="25DA65C6"/>
    <w:rsid w:val="26065B96"/>
    <w:rsid w:val="26108CE8"/>
    <w:rsid w:val="26472F38"/>
    <w:rsid w:val="26497B0A"/>
    <w:rsid w:val="2655CFC1"/>
    <w:rsid w:val="265AA0B1"/>
    <w:rsid w:val="26829A72"/>
    <w:rsid w:val="269B9B91"/>
    <w:rsid w:val="269C8E21"/>
    <w:rsid w:val="26A0D128"/>
    <w:rsid w:val="26A9E110"/>
    <w:rsid w:val="26B0D277"/>
    <w:rsid w:val="26BBC0FE"/>
    <w:rsid w:val="271E70CA"/>
    <w:rsid w:val="274455A7"/>
    <w:rsid w:val="274D180E"/>
    <w:rsid w:val="275A0ED5"/>
    <w:rsid w:val="2761E952"/>
    <w:rsid w:val="2774FB1E"/>
    <w:rsid w:val="278B0866"/>
    <w:rsid w:val="279027D2"/>
    <w:rsid w:val="279E30E3"/>
    <w:rsid w:val="27B67CE9"/>
    <w:rsid w:val="27BE2906"/>
    <w:rsid w:val="27EEDD9B"/>
    <w:rsid w:val="27F2A6D9"/>
    <w:rsid w:val="27F33E51"/>
    <w:rsid w:val="27F8CDF7"/>
    <w:rsid w:val="2821061C"/>
    <w:rsid w:val="2830F47C"/>
    <w:rsid w:val="283C3373"/>
    <w:rsid w:val="2846D4E3"/>
    <w:rsid w:val="284948D9"/>
    <w:rsid w:val="285AE9D4"/>
    <w:rsid w:val="285D2991"/>
    <w:rsid w:val="28828904"/>
    <w:rsid w:val="28A91D8A"/>
    <w:rsid w:val="28B4C7B0"/>
    <w:rsid w:val="28B8C272"/>
    <w:rsid w:val="28B9123B"/>
    <w:rsid w:val="28F75627"/>
    <w:rsid w:val="291E2C8B"/>
    <w:rsid w:val="292420D8"/>
    <w:rsid w:val="293BC036"/>
    <w:rsid w:val="294C5977"/>
    <w:rsid w:val="298CD90B"/>
    <w:rsid w:val="29AF6726"/>
    <w:rsid w:val="29B5E97A"/>
    <w:rsid w:val="29FF004D"/>
    <w:rsid w:val="2A36CDA4"/>
    <w:rsid w:val="2A3C148C"/>
    <w:rsid w:val="2A420996"/>
    <w:rsid w:val="2A4EC711"/>
    <w:rsid w:val="2A5E78E9"/>
    <w:rsid w:val="2A6F2E56"/>
    <w:rsid w:val="2A7496BE"/>
    <w:rsid w:val="2A7934DD"/>
    <w:rsid w:val="2A79FE2B"/>
    <w:rsid w:val="2A90433E"/>
    <w:rsid w:val="2A9A63F5"/>
    <w:rsid w:val="2AA36FD8"/>
    <w:rsid w:val="2AAC37BF"/>
    <w:rsid w:val="2AB873ED"/>
    <w:rsid w:val="2ACE301A"/>
    <w:rsid w:val="2AF50E17"/>
    <w:rsid w:val="2AFEE200"/>
    <w:rsid w:val="2B000CA0"/>
    <w:rsid w:val="2B366758"/>
    <w:rsid w:val="2B3C94BC"/>
    <w:rsid w:val="2B4E83B1"/>
    <w:rsid w:val="2B5A8E09"/>
    <w:rsid w:val="2B60242A"/>
    <w:rsid w:val="2B61FFC2"/>
    <w:rsid w:val="2B749B5F"/>
    <w:rsid w:val="2B78282F"/>
    <w:rsid w:val="2B83E5BE"/>
    <w:rsid w:val="2BAC2C48"/>
    <w:rsid w:val="2BBBDE20"/>
    <w:rsid w:val="2BFB6DA2"/>
    <w:rsid w:val="2C0DD66E"/>
    <w:rsid w:val="2C1A7326"/>
    <w:rsid w:val="2C222DDB"/>
    <w:rsid w:val="2C6A9F8C"/>
    <w:rsid w:val="2C725A41"/>
    <w:rsid w:val="2C94F72D"/>
    <w:rsid w:val="2CA823C7"/>
    <w:rsid w:val="2CCE0478"/>
    <w:rsid w:val="2CCEB22A"/>
    <w:rsid w:val="2CEF2502"/>
    <w:rsid w:val="2D029580"/>
    <w:rsid w:val="2D06EB9E"/>
    <w:rsid w:val="2D4F1453"/>
    <w:rsid w:val="2D6140B1"/>
    <w:rsid w:val="2D7BF80B"/>
    <w:rsid w:val="2D95B504"/>
    <w:rsid w:val="2D986160"/>
    <w:rsid w:val="2DB03E27"/>
    <w:rsid w:val="2DD3A55C"/>
    <w:rsid w:val="2DF551BC"/>
    <w:rsid w:val="2E19D5D3"/>
    <w:rsid w:val="2E3CD861"/>
    <w:rsid w:val="2E40960C"/>
    <w:rsid w:val="2E53F577"/>
    <w:rsid w:val="2E628345"/>
    <w:rsid w:val="2E6DC65F"/>
    <w:rsid w:val="2E8865AD"/>
    <w:rsid w:val="2E949DBE"/>
    <w:rsid w:val="2EA6C2A6"/>
    <w:rsid w:val="2EAA394B"/>
    <w:rsid w:val="2ED84917"/>
    <w:rsid w:val="2EF42041"/>
    <w:rsid w:val="2EF5BC38"/>
    <w:rsid w:val="2EF65377"/>
    <w:rsid w:val="2EFD31D5"/>
    <w:rsid w:val="2F05796A"/>
    <w:rsid w:val="2F170D1A"/>
    <w:rsid w:val="2F28EB37"/>
    <w:rsid w:val="2F32114A"/>
    <w:rsid w:val="2F5513D8"/>
    <w:rsid w:val="2F5F419D"/>
    <w:rsid w:val="2F67E246"/>
    <w:rsid w:val="2F6969D2"/>
    <w:rsid w:val="2F6CB336"/>
    <w:rsid w:val="2F70FDC1"/>
    <w:rsid w:val="2F9C896A"/>
    <w:rsid w:val="2FF579B5"/>
    <w:rsid w:val="300E7DDB"/>
    <w:rsid w:val="30136A76"/>
    <w:rsid w:val="302DCC5B"/>
    <w:rsid w:val="3052662C"/>
    <w:rsid w:val="305374CA"/>
    <w:rsid w:val="305CA158"/>
    <w:rsid w:val="306B7F4A"/>
    <w:rsid w:val="3087C75F"/>
    <w:rsid w:val="30CD2A95"/>
    <w:rsid w:val="30D9659E"/>
    <w:rsid w:val="30D99337"/>
    <w:rsid w:val="30D9E9AF"/>
    <w:rsid w:val="30EEB92A"/>
    <w:rsid w:val="3102C21B"/>
    <w:rsid w:val="3122A813"/>
    <w:rsid w:val="3124FD67"/>
    <w:rsid w:val="3126B952"/>
    <w:rsid w:val="31271361"/>
    <w:rsid w:val="314B5A0F"/>
    <w:rsid w:val="314DDB8E"/>
    <w:rsid w:val="316A608E"/>
    <w:rsid w:val="317B7FBA"/>
    <w:rsid w:val="318987D0"/>
    <w:rsid w:val="318FFE65"/>
    <w:rsid w:val="3190A075"/>
    <w:rsid w:val="31957BFD"/>
    <w:rsid w:val="31DF9258"/>
    <w:rsid w:val="321AFD92"/>
    <w:rsid w:val="32313097"/>
    <w:rsid w:val="3238EB4C"/>
    <w:rsid w:val="3242681D"/>
    <w:rsid w:val="324F13B9"/>
    <w:rsid w:val="3272CEA0"/>
    <w:rsid w:val="32B309B1"/>
    <w:rsid w:val="32D35FE3"/>
    <w:rsid w:val="32F83371"/>
    <w:rsid w:val="32F9899F"/>
    <w:rsid w:val="32F99462"/>
    <w:rsid w:val="330A91A5"/>
    <w:rsid w:val="33189AB6"/>
    <w:rsid w:val="332530F3"/>
    <w:rsid w:val="33353CDA"/>
    <w:rsid w:val="333FECE7"/>
    <w:rsid w:val="3353F129"/>
    <w:rsid w:val="335FAB2C"/>
    <w:rsid w:val="3387D995"/>
    <w:rsid w:val="33A2F8CE"/>
    <w:rsid w:val="33B0E9AE"/>
    <w:rsid w:val="33B673E4"/>
    <w:rsid w:val="33B7CA12"/>
    <w:rsid w:val="33B9693C"/>
    <w:rsid w:val="33E3F3AE"/>
    <w:rsid w:val="33F2392D"/>
    <w:rsid w:val="33FB6AD3"/>
    <w:rsid w:val="3403FA69"/>
    <w:rsid w:val="3428CE7D"/>
    <w:rsid w:val="34351BD0"/>
    <w:rsid w:val="343AF95A"/>
    <w:rsid w:val="343EE039"/>
    <w:rsid w:val="345FE313"/>
    <w:rsid w:val="3460C907"/>
    <w:rsid w:val="346626D7"/>
    <w:rsid w:val="346EC9AB"/>
    <w:rsid w:val="347D43ED"/>
    <w:rsid w:val="348B4D84"/>
    <w:rsid w:val="3492F188"/>
    <w:rsid w:val="34B4DB51"/>
    <w:rsid w:val="34E68900"/>
    <w:rsid w:val="34F2719A"/>
    <w:rsid w:val="34F9B59A"/>
    <w:rsid w:val="35278533"/>
    <w:rsid w:val="355164CC"/>
    <w:rsid w:val="35537DCD"/>
    <w:rsid w:val="35861D03"/>
    <w:rsid w:val="35B18F14"/>
    <w:rsid w:val="35CC6A20"/>
    <w:rsid w:val="35CD242F"/>
    <w:rsid w:val="35D0224B"/>
    <w:rsid w:val="35D50EE6"/>
    <w:rsid w:val="35E9C062"/>
    <w:rsid w:val="35EB9BFA"/>
    <w:rsid w:val="360830F7"/>
    <w:rsid w:val="360AAD11"/>
    <w:rsid w:val="3617434E"/>
    <w:rsid w:val="361F1E44"/>
    <w:rsid w:val="361F30D4"/>
    <w:rsid w:val="3639F9FD"/>
    <w:rsid w:val="3654421F"/>
    <w:rsid w:val="366B9985"/>
    <w:rsid w:val="366C30F4"/>
    <w:rsid w:val="3677BD04"/>
    <w:rsid w:val="3683E582"/>
    <w:rsid w:val="36950B29"/>
    <w:rsid w:val="36C28974"/>
    <w:rsid w:val="36CE1AC0"/>
    <w:rsid w:val="36CEA563"/>
    <w:rsid w:val="36E0B51B"/>
    <w:rsid w:val="36E4A597"/>
    <w:rsid w:val="36E644C1"/>
    <w:rsid w:val="36EE0A0E"/>
    <w:rsid w:val="373300FD"/>
    <w:rsid w:val="3749CB7A"/>
    <w:rsid w:val="374A6D8A"/>
    <w:rsid w:val="375A8504"/>
    <w:rsid w:val="375EEC35"/>
    <w:rsid w:val="37634CEB"/>
    <w:rsid w:val="3775A625"/>
    <w:rsid w:val="377AC00F"/>
    <w:rsid w:val="377EF2F0"/>
    <w:rsid w:val="378182A6"/>
    <w:rsid w:val="37BACC01"/>
    <w:rsid w:val="37F976F7"/>
    <w:rsid w:val="380A7CBB"/>
    <w:rsid w:val="38147706"/>
    <w:rsid w:val="381CD394"/>
    <w:rsid w:val="3820A76A"/>
    <w:rsid w:val="3823710F"/>
    <w:rsid w:val="3843594E"/>
    <w:rsid w:val="385302BC"/>
    <w:rsid w:val="38555FA1"/>
    <w:rsid w:val="385DBC66"/>
    <w:rsid w:val="3873802C"/>
    <w:rsid w:val="38743EE2"/>
    <w:rsid w:val="38774957"/>
    <w:rsid w:val="38DC8AF8"/>
    <w:rsid w:val="38E0D583"/>
    <w:rsid w:val="38EF8C37"/>
    <w:rsid w:val="38FC6658"/>
    <w:rsid w:val="3906E299"/>
    <w:rsid w:val="393412EC"/>
    <w:rsid w:val="394655D3"/>
    <w:rsid w:val="395A52D3"/>
    <w:rsid w:val="39612699"/>
    <w:rsid w:val="3964CF14"/>
    <w:rsid w:val="3968C08B"/>
    <w:rsid w:val="39CD4DFB"/>
    <w:rsid w:val="39D8571C"/>
    <w:rsid w:val="39F6E6E6"/>
    <w:rsid w:val="39FD4BF3"/>
    <w:rsid w:val="3A031EF7"/>
    <w:rsid w:val="3A05F6AE"/>
    <w:rsid w:val="3A07EFE7"/>
    <w:rsid w:val="3A5A1390"/>
    <w:rsid w:val="3A615E91"/>
    <w:rsid w:val="3A6EA866"/>
    <w:rsid w:val="3A73C7D2"/>
    <w:rsid w:val="3A73FAA3"/>
    <w:rsid w:val="3A846C2C"/>
    <w:rsid w:val="3AA4AFB7"/>
    <w:rsid w:val="3AC1C50C"/>
    <w:rsid w:val="3B027393"/>
    <w:rsid w:val="3B3150F5"/>
    <w:rsid w:val="3B44E246"/>
    <w:rsid w:val="3B451517"/>
    <w:rsid w:val="3B7F789F"/>
    <w:rsid w:val="3BE3130A"/>
    <w:rsid w:val="3BE3EE9A"/>
    <w:rsid w:val="3BF93DF0"/>
    <w:rsid w:val="3C1F67AC"/>
    <w:rsid w:val="3C266E43"/>
    <w:rsid w:val="3C334864"/>
    <w:rsid w:val="3C3438F0"/>
    <w:rsid w:val="3C389AA1"/>
    <w:rsid w:val="3C4C652E"/>
    <w:rsid w:val="3C50B3EB"/>
    <w:rsid w:val="3C5AD2E6"/>
    <w:rsid w:val="3C659823"/>
    <w:rsid w:val="3C880A05"/>
    <w:rsid w:val="3C8D600E"/>
    <w:rsid w:val="3C91294C"/>
    <w:rsid w:val="3C9262D4"/>
    <w:rsid w:val="3CB2B906"/>
    <w:rsid w:val="3CBA1F05"/>
    <w:rsid w:val="3CBA9061"/>
    <w:rsid w:val="3CCD61D4"/>
    <w:rsid w:val="3CCF61A5"/>
    <w:rsid w:val="3CD286ED"/>
    <w:rsid w:val="3D298F7A"/>
    <w:rsid w:val="3D2A93D3"/>
    <w:rsid w:val="3D4FCF61"/>
    <w:rsid w:val="3D56D5F8"/>
    <w:rsid w:val="3D60BAC1"/>
    <w:rsid w:val="3D7AFBE3"/>
    <w:rsid w:val="3DA87437"/>
    <w:rsid w:val="3DC06DA4"/>
    <w:rsid w:val="3DD53EE8"/>
    <w:rsid w:val="3DDD2C6E"/>
    <w:rsid w:val="3DEFFA2C"/>
    <w:rsid w:val="3DF89B85"/>
    <w:rsid w:val="3E2CC6DC"/>
    <w:rsid w:val="3E51B095"/>
    <w:rsid w:val="3E67F5A8"/>
    <w:rsid w:val="3E6F324B"/>
    <w:rsid w:val="3E7B3355"/>
    <w:rsid w:val="3E8C46EE"/>
    <w:rsid w:val="3E9C0EF1"/>
    <w:rsid w:val="3EA93889"/>
    <w:rsid w:val="3EB70EC9"/>
    <w:rsid w:val="3ED1DFED"/>
    <w:rsid w:val="3EDE37FB"/>
    <w:rsid w:val="3EE105E0"/>
    <w:rsid w:val="3EF9809A"/>
    <w:rsid w:val="3EFB1FC4"/>
    <w:rsid w:val="3EFB6E40"/>
    <w:rsid w:val="3F03665E"/>
    <w:rsid w:val="3F14EE73"/>
    <w:rsid w:val="3F1B8709"/>
    <w:rsid w:val="3F833BA7"/>
    <w:rsid w:val="3F8C4C8A"/>
    <w:rsid w:val="4003BE93"/>
    <w:rsid w:val="402CDDA7"/>
    <w:rsid w:val="40558FA3"/>
    <w:rsid w:val="406EAC6D"/>
    <w:rsid w:val="4078EC40"/>
    <w:rsid w:val="407CDEC1"/>
    <w:rsid w:val="40881C08"/>
    <w:rsid w:val="408FA535"/>
    <w:rsid w:val="40AC8734"/>
    <w:rsid w:val="40D6E452"/>
    <w:rsid w:val="4101C159"/>
    <w:rsid w:val="411435B8"/>
    <w:rsid w:val="411F6617"/>
    <w:rsid w:val="41318162"/>
    <w:rsid w:val="4140393D"/>
    <w:rsid w:val="414C17F4"/>
    <w:rsid w:val="415B1A4D"/>
    <w:rsid w:val="416D7881"/>
    <w:rsid w:val="41706DD9"/>
    <w:rsid w:val="419E403C"/>
    <w:rsid w:val="41A52515"/>
    <w:rsid w:val="41A5AB7A"/>
    <w:rsid w:val="41D2A8FC"/>
    <w:rsid w:val="41E7AD11"/>
    <w:rsid w:val="41EB92F5"/>
    <w:rsid w:val="41F58EE4"/>
    <w:rsid w:val="421A7B77"/>
    <w:rsid w:val="423FD810"/>
    <w:rsid w:val="4249EFAA"/>
    <w:rsid w:val="42C484C4"/>
    <w:rsid w:val="42D87014"/>
    <w:rsid w:val="42DE4F31"/>
    <w:rsid w:val="42E3DED7"/>
    <w:rsid w:val="42F679A8"/>
    <w:rsid w:val="42F8E2EC"/>
    <w:rsid w:val="42F8F917"/>
    <w:rsid w:val="430AAAA3"/>
    <w:rsid w:val="430BA6C2"/>
    <w:rsid w:val="4333F417"/>
    <w:rsid w:val="433E33EA"/>
    <w:rsid w:val="4358D23D"/>
    <w:rsid w:val="43AFF58A"/>
    <w:rsid w:val="43B52089"/>
    <w:rsid w:val="43B943D6"/>
    <w:rsid w:val="43C183F5"/>
    <w:rsid w:val="43CC7070"/>
    <w:rsid w:val="43D8F6FD"/>
    <w:rsid w:val="43E2C01B"/>
    <w:rsid w:val="43E324B1"/>
    <w:rsid w:val="44210407"/>
    <w:rsid w:val="44419E1D"/>
    <w:rsid w:val="444502B4"/>
    <w:rsid w:val="4463059E"/>
    <w:rsid w:val="446AC053"/>
    <w:rsid w:val="4475ACCE"/>
    <w:rsid w:val="448FB087"/>
    <w:rsid w:val="4497BDD5"/>
    <w:rsid w:val="4499D7E7"/>
    <w:rsid w:val="449ADA6B"/>
    <w:rsid w:val="44A1335F"/>
    <w:rsid w:val="44A2AA50"/>
    <w:rsid w:val="44C4BB57"/>
    <w:rsid w:val="44D2B9D0"/>
    <w:rsid w:val="44DEB1C0"/>
    <w:rsid w:val="44F3EAA2"/>
    <w:rsid w:val="451C38B3"/>
    <w:rsid w:val="45342012"/>
    <w:rsid w:val="454EDC06"/>
    <w:rsid w:val="45767120"/>
    <w:rsid w:val="4589CC6E"/>
    <w:rsid w:val="459AF537"/>
    <w:rsid w:val="459B5AD9"/>
    <w:rsid w:val="45A5FE58"/>
    <w:rsid w:val="45AAE156"/>
    <w:rsid w:val="45B12D2D"/>
    <w:rsid w:val="45BFE56B"/>
    <w:rsid w:val="46223D34"/>
    <w:rsid w:val="46378A45"/>
    <w:rsid w:val="463A21D4"/>
    <w:rsid w:val="46422EBF"/>
    <w:rsid w:val="464F3AB6"/>
    <w:rsid w:val="4679E5EB"/>
    <w:rsid w:val="4696A4B5"/>
    <w:rsid w:val="469E923B"/>
    <w:rsid w:val="46A2AAF0"/>
    <w:rsid w:val="46D0AF29"/>
    <w:rsid w:val="472CEC17"/>
    <w:rsid w:val="474B7714"/>
    <w:rsid w:val="475517F9"/>
    <w:rsid w:val="478A0301"/>
    <w:rsid w:val="479345BA"/>
    <w:rsid w:val="479F39E7"/>
    <w:rsid w:val="47A71BDA"/>
    <w:rsid w:val="47AD2CCD"/>
    <w:rsid w:val="47B99039"/>
    <w:rsid w:val="47BAE667"/>
    <w:rsid w:val="47BCCD17"/>
    <w:rsid w:val="47E15824"/>
    <w:rsid w:val="47FEB9F9"/>
    <w:rsid w:val="4810D1E0"/>
    <w:rsid w:val="48116129"/>
    <w:rsid w:val="4819104B"/>
    <w:rsid w:val="4842A936"/>
    <w:rsid w:val="484C0DAD"/>
    <w:rsid w:val="4865DD8F"/>
    <w:rsid w:val="48833F6F"/>
    <w:rsid w:val="48A8A97A"/>
    <w:rsid w:val="48B5F3D5"/>
    <w:rsid w:val="48BCFA6C"/>
    <w:rsid w:val="490314B8"/>
    <w:rsid w:val="490ECEEA"/>
    <w:rsid w:val="49118270"/>
    <w:rsid w:val="491F5235"/>
    <w:rsid w:val="4973E652"/>
    <w:rsid w:val="4980F2BE"/>
    <w:rsid w:val="4994BD4B"/>
    <w:rsid w:val="499B9111"/>
    <w:rsid w:val="49D98169"/>
    <w:rsid w:val="49ECDCB7"/>
    <w:rsid w:val="4A0337CF"/>
    <w:rsid w:val="4A055B8E"/>
    <w:rsid w:val="4A23BE15"/>
    <w:rsid w:val="4A2AAD0E"/>
    <w:rsid w:val="4A2D06D3"/>
    <w:rsid w:val="4A31515E"/>
    <w:rsid w:val="4A57B883"/>
    <w:rsid w:val="4A5F2447"/>
    <w:rsid w:val="4A69A0FD"/>
    <w:rsid w:val="4A6A86F1"/>
    <w:rsid w:val="4A6B8310"/>
    <w:rsid w:val="4A6FB1F0"/>
    <w:rsid w:val="4A71E797"/>
    <w:rsid w:val="4A837C93"/>
    <w:rsid w:val="4A98277E"/>
    <w:rsid w:val="4A9F2E15"/>
    <w:rsid w:val="4ABB667A"/>
    <w:rsid w:val="4AC0213F"/>
    <w:rsid w:val="4AC9FA7E"/>
    <w:rsid w:val="4ADB956E"/>
    <w:rsid w:val="4AED5192"/>
    <w:rsid w:val="4AEDF3A2"/>
    <w:rsid w:val="4AF0CC54"/>
    <w:rsid w:val="4AF12A9D"/>
    <w:rsid w:val="4AF7A830"/>
    <w:rsid w:val="4B0239FC"/>
    <w:rsid w:val="4B482177"/>
    <w:rsid w:val="4B4FBE33"/>
    <w:rsid w:val="4B561975"/>
    <w:rsid w:val="4B8ABB81"/>
    <w:rsid w:val="4B9A08B2"/>
    <w:rsid w:val="4B9B5EE0"/>
    <w:rsid w:val="4BAF0CC7"/>
    <w:rsid w:val="4BB7698C"/>
    <w:rsid w:val="4BC240D7"/>
    <w:rsid w:val="4BE2137D"/>
    <w:rsid w:val="4BE7E8B2"/>
    <w:rsid w:val="4BFD0A01"/>
    <w:rsid w:val="4BFED5AF"/>
    <w:rsid w:val="4C06DDB7"/>
    <w:rsid w:val="4C072D3F"/>
    <w:rsid w:val="4C295DFD"/>
    <w:rsid w:val="4C67D59E"/>
    <w:rsid w:val="4C84D7E8"/>
    <w:rsid w:val="4C86CFA6"/>
    <w:rsid w:val="4C953D5E"/>
    <w:rsid w:val="4CB18404"/>
    <w:rsid w:val="4CC72876"/>
    <w:rsid w:val="4CF002AB"/>
    <w:rsid w:val="4D0303EA"/>
    <w:rsid w:val="4D2F9BCA"/>
    <w:rsid w:val="4D38EA16"/>
    <w:rsid w:val="4D41CE5F"/>
    <w:rsid w:val="4D49684D"/>
    <w:rsid w:val="4D5902D3"/>
    <w:rsid w:val="4D73ACC5"/>
    <w:rsid w:val="4D7535C4"/>
    <w:rsid w:val="4D7963A9"/>
    <w:rsid w:val="4D8653F5"/>
    <w:rsid w:val="4D914070"/>
    <w:rsid w:val="4DA8B378"/>
    <w:rsid w:val="4DB08EF0"/>
    <w:rsid w:val="4DF5B8B0"/>
    <w:rsid w:val="4DF7FF6A"/>
    <w:rsid w:val="4E0ED57A"/>
    <w:rsid w:val="4E37D6ED"/>
    <w:rsid w:val="4E4E6D19"/>
    <w:rsid w:val="4E5C5B04"/>
    <w:rsid w:val="4E8C1B0D"/>
    <w:rsid w:val="4EA4CE56"/>
    <w:rsid w:val="4EC94217"/>
    <w:rsid w:val="4ECBA1EB"/>
    <w:rsid w:val="4EFA94BC"/>
    <w:rsid w:val="4F0BA855"/>
    <w:rsid w:val="4F0C4371"/>
    <w:rsid w:val="4F0DF427"/>
    <w:rsid w:val="4F163BBC"/>
    <w:rsid w:val="4F33EB12"/>
    <w:rsid w:val="4F701008"/>
    <w:rsid w:val="4F8CDF5F"/>
    <w:rsid w:val="4FBA051A"/>
    <w:rsid w:val="4FBCB593"/>
    <w:rsid w:val="4FC47048"/>
    <w:rsid w:val="4FD73EB6"/>
    <w:rsid w:val="4FDB9D3A"/>
    <w:rsid w:val="4FE6074C"/>
    <w:rsid w:val="4FE98044"/>
    <w:rsid w:val="4FEC3878"/>
    <w:rsid w:val="4FEDCBCA"/>
    <w:rsid w:val="4FFED3D0"/>
    <w:rsid w:val="5002A8A1"/>
    <w:rsid w:val="501B5C7C"/>
    <w:rsid w:val="501B8342"/>
    <w:rsid w:val="503631E8"/>
    <w:rsid w:val="50413B09"/>
    <w:rsid w:val="50642B89"/>
    <w:rsid w:val="50C0939E"/>
    <w:rsid w:val="50C2AF7C"/>
    <w:rsid w:val="50F4D7FD"/>
    <w:rsid w:val="51104714"/>
    <w:rsid w:val="5150155D"/>
    <w:rsid w:val="5160BFF9"/>
    <w:rsid w:val="518ED1C2"/>
    <w:rsid w:val="51A60B7E"/>
    <w:rsid w:val="51B0E2C9"/>
    <w:rsid w:val="51E37A89"/>
    <w:rsid w:val="51EDE19A"/>
    <w:rsid w:val="52112C29"/>
    <w:rsid w:val="523DF6DA"/>
    <w:rsid w:val="523F589B"/>
    <w:rsid w:val="5243C46F"/>
    <w:rsid w:val="52549A19"/>
    <w:rsid w:val="5266563D"/>
    <w:rsid w:val="5278C004"/>
    <w:rsid w:val="527B013E"/>
    <w:rsid w:val="528F6DDB"/>
    <w:rsid w:val="52973423"/>
    <w:rsid w:val="529C538F"/>
    <w:rsid w:val="52AEC7EE"/>
    <w:rsid w:val="52B72481"/>
    <w:rsid w:val="52C7E4B8"/>
    <w:rsid w:val="52CF1E20"/>
    <w:rsid w:val="52DDE5E7"/>
    <w:rsid w:val="52EE9F71"/>
    <w:rsid w:val="52F0E62B"/>
    <w:rsid w:val="5300EB1A"/>
    <w:rsid w:val="5341610D"/>
    <w:rsid w:val="534B1F93"/>
    <w:rsid w:val="53548029"/>
    <w:rsid w:val="5358044C"/>
    <w:rsid w:val="5358371D"/>
    <w:rsid w:val="53694BBE"/>
    <w:rsid w:val="536A9551"/>
    <w:rsid w:val="536D0861"/>
    <w:rsid w:val="5372C458"/>
    <w:rsid w:val="53789E62"/>
    <w:rsid w:val="53886571"/>
    <w:rsid w:val="539423A4"/>
    <w:rsid w:val="539792D3"/>
    <w:rsid w:val="53A58AD1"/>
    <w:rsid w:val="53D92595"/>
    <w:rsid w:val="53D9DD66"/>
    <w:rsid w:val="5417CDBE"/>
    <w:rsid w:val="54291EC0"/>
    <w:rsid w:val="542C5086"/>
    <w:rsid w:val="543B184D"/>
    <w:rsid w:val="54488071"/>
    <w:rsid w:val="545BA150"/>
    <w:rsid w:val="545CC4AD"/>
    <w:rsid w:val="54701FFB"/>
    <w:rsid w:val="54B5C297"/>
    <w:rsid w:val="54D8C620"/>
    <w:rsid w:val="54E6587C"/>
    <w:rsid w:val="54EDE060"/>
    <w:rsid w:val="550393B0"/>
    <w:rsid w:val="550D2448"/>
    <w:rsid w:val="553A7BD9"/>
    <w:rsid w:val="5553A33B"/>
    <w:rsid w:val="5585358B"/>
    <w:rsid w:val="55885B72"/>
    <w:rsid w:val="55B0DB98"/>
    <w:rsid w:val="55CB978C"/>
    <w:rsid w:val="55E25676"/>
    <w:rsid w:val="55EE880C"/>
    <w:rsid w:val="5605855A"/>
    <w:rsid w:val="561B1E00"/>
    <w:rsid w:val="568CCD57"/>
    <w:rsid w:val="56A0C9BA"/>
    <w:rsid w:val="56B71E7D"/>
    <w:rsid w:val="56C67E92"/>
    <w:rsid w:val="56D200B4"/>
    <w:rsid w:val="56DA99A0"/>
    <w:rsid w:val="56E3D303"/>
    <w:rsid w:val="56F50ED5"/>
    <w:rsid w:val="570889EB"/>
    <w:rsid w:val="573D05B2"/>
    <w:rsid w:val="5760280A"/>
    <w:rsid w:val="5765AD18"/>
    <w:rsid w:val="579721B3"/>
    <w:rsid w:val="57BFA81C"/>
    <w:rsid w:val="57CF11F3"/>
    <w:rsid w:val="57DC3415"/>
    <w:rsid w:val="57DC66E6"/>
    <w:rsid w:val="580D4A4C"/>
    <w:rsid w:val="580EE976"/>
    <w:rsid w:val="5839A1DC"/>
    <w:rsid w:val="586E4BE7"/>
    <w:rsid w:val="5872533F"/>
    <w:rsid w:val="5876937C"/>
    <w:rsid w:val="587D13AE"/>
    <w:rsid w:val="5880AB16"/>
    <w:rsid w:val="58907994"/>
    <w:rsid w:val="58AA9378"/>
    <w:rsid w:val="58B2A0C6"/>
    <w:rsid w:val="58B2D397"/>
    <w:rsid w:val="58BDA9E7"/>
    <w:rsid w:val="58C7D7AC"/>
    <w:rsid w:val="58DAD8EB"/>
    <w:rsid w:val="58E1FD8F"/>
    <w:rsid w:val="5902FAE5"/>
    <w:rsid w:val="592FC596"/>
    <w:rsid w:val="593C5BD3"/>
    <w:rsid w:val="59629027"/>
    <w:rsid w:val="59695955"/>
    <w:rsid w:val="59A227C7"/>
    <w:rsid w:val="59A65826"/>
    <w:rsid w:val="59A6E506"/>
    <w:rsid w:val="59B60AF9"/>
    <w:rsid w:val="59D5DAC6"/>
    <w:rsid w:val="59D62E5A"/>
    <w:rsid w:val="59D90D87"/>
    <w:rsid w:val="59FF3053"/>
    <w:rsid w:val="5A0411E0"/>
    <w:rsid w:val="5A1295B3"/>
    <w:rsid w:val="5A551992"/>
    <w:rsid w:val="5A6A5078"/>
    <w:rsid w:val="5A6BA4EC"/>
    <w:rsid w:val="5AA40B75"/>
    <w:rsid w:val="5AAAF149"/>
    <w:rsid w:val="5AAC9B0B"/>
    <w:rsid w:val="5ACA7D32"/>
    <w:rsid w:val="5AE1BA88"/>
    <w:rsid w:val="5B18F53E"/>
    <w:rsid w:val="5B1A3C1F"/>
    <w:rsid w:val="5B1F8B9B"/>
    <w:rsid w:val="5B2DC682"/>
    <w:rsid w:val="5B4623D9"/>
    <w:rsid w:val="5B558E6D"/>
    <w:rsid w:val="5B5AF6D5"/>
    <w:rsid w:val="5B61B1A4"/>
    <w:rsid w:val="5B6D4AA3"/>
    <w:rsid w:val="5B802F0A"/>
    <w:rsid w:val="5B99B07B"/>
    <w:rsid w:val="5B9CA5D3"/>
    <w:rsid w:val="5BA4B321"/>
    <w:rsid w:val="5BA518C3"/>
    <w:rsid w:val="5BA775A8"/>
    <w:rsid w:val="5BB0053E"/>
    <w:rsid w:val="5BC28AB0"/>
    <w:rsid w:val="5BCD1E17"/>
    <w:rsid w:val="5BD5C958"/>
    <w:rsid w:val="5C3130B5"/>
    <w:rsid w:val="5C365BB4"/>
    <w:rsid w:val="5C5C2709"/>
    <w:rsid w:val="5C8349C6"/>
    <w:rsid w:val="5CC99F26"/>
    <w:rsid w:val="5CE42463"/>
    <w:rsid w:val="5CEFD6CA"/>
    <w:rsid w:val="5D2563E2"/>
    <w:rsid w:val="5D5C62D3"/>
    <w:rsid w:val="5D70FE49"/>
    <w:rsid w:val="5D745C40"/>
    <w:rsid w:val="5D7B4316"/>
    <w:rsid w:val="5D899326"/>
    <w:rsid w:val="5D9DACBC"/>
    <w:rsid w:val="5D9EFCDD"/>
    <w:rsid w:val="5DBB2D9B"/>
    <w:rsid w:val="5DBB4B6D"/>
    <w:rsid w:val="5DE98277"/>
    <w:rsid w:val="5E05D202"/>
    <w:rsid w:val="5E09686F"/>
    <w:rsid w:val="5E0AB88B"/>
    <w:rsid w:val="5E2B9111"/>
    <w:rsid w:val="5E3837EC"/>
    <w:rsid w:val="5E5AA207"/>
    <w:rsid w:val="5E64CFCC"/>
    <w:rsid w:val="5EA05131"/>
    <w:rsid w:val="5EB30A6F"/>
    <w:rsid w:val="5EBCBD62"/>
    <w:rsid w:val="5EC632EC"/>
    <w:rsid w:val="5ECC3D64"/>
    <w:rsid w:val="5F093C35"/>
    <w:rsid w:val="5F106DE0"/>
    <w:rsid w:val="5F2060C1"/>
    <w:rsid w:val="5F2F0BE2"/>
    <w:rsid w:val="5F3639B7"/>
    <w:rsid w:val="5F3E31D5"/>
    <w:rsid w:val="5F4B86C8"/>
    <w:rsid w:val="5F4E3324"/>
    <w:rsid w:val="5F6612A5"/>
    <w:rsid w:val="5F78844A"/>
    <w:rsid w:val="5FAC8446"/>
    <w:rsid w:val="5FAEAE5A"/>
    <w:rsid w:val="5FE178EB"/>
    <w:rsid w:val="5FE33F53"/>
    <w:rsid w:val="5FF76F82"/>
    <w:rsid w:val="602177AC"/>
    <w:rsid w:val="6036C4BD"/>
    <w:rsid w:val="60666E9B"/>
    <w:rsid w:val="606B2576"/>
    <w:rsid w:val="60709CE6"/>
    <w:rsid w:val="60796FDA"/>
    <w:rsid w:val="607BA581"/>
    <w:rsid w:val="607DB35B"/>
    <w:rsid w:val="60A771BB"/>
    <w:rsid w:val="60C52464"/>
    <w:rsid w:val="60DAD61C"/>
    <w:rsid w:val="60F7B18C"/>
    <w:rsid w:val="60F7C7B7"/>
    <w:rsid w:val="611F4E67"/>
    <w:rsid w:val="6133E93A"/>
    <w:rsid w:val="613A18C5"/>
    <w:rsid w:val="613C066B"/>
    <w:rsid w:val="6151DF61"/>
    <w:rsid w:val="61672C72"/>
    <w:rsid w:val="6172667F"/>
    <w:rsid w:val="6173D3C2"/>
    <w:rsid w:val="61743964"/>
    <w:rsid w:val="617F25DF"/>
    <w:rsid w:val="61893D79"/>
    <w:rsid w:val="618D235D"/>
    <w:rsid w:val="61A3F96D"/>
    <w:rsid w:val="61B4CEA2"/>
    <w:rsid w:val="61CC5A0D"/>
    <w:rsid w:val="61FB4E90"/>
    <w:rsid w:val="6200B6F8"/>
    <w:rsid w:val="620E4FCF"/>
    <w:rsid w:val="621775E2"/>
    <w:rsid w:val="622B7340"/>
    <w:rsid w:val="62557C65"/>
    <w:rsid w:val="6262070F"/>
    <w:rsid w:val="6262F300"/>
    <w:rsid w:val="6263900E"/>
    <w:rsid w:val="6275B379"/>
    <w:rsid w:val="629EFB48"/>
    <w:rsid w:val="62DC9C29"/>
    <w:rsid w:val="63248870"/>
    <w:rsid w:val="632BB645"/>
    <w:rsid w:val="63311EAD"/>
    <w:rsid w:val="6342A800"/>
    <w:rsid w:val="6363145D"/>
    <w:rsid w:val="636C5716"/>
    <w:rsid w:val="637D6AAF"/>
    <w:rsid w:val="63B308DA"/>
    <w:rsid w:val="63BDF356"/>
    <w:rsid w:val="63BF6C46"/>
    <w:rsid w:val="63E9EC20"/>
    <w:rsid w:val="64011B44"/>
    <w:rsid w:val="642154D0"/>
    <w:rsid w:val="6433B3FF"/>
    <w:rsid w:val="643D66F2"/>
    <w:rsid w:val="6442C3C7"/>
    <w:rsid w:val="64495A24"/>
    <w:rsid w:val="6450A8E2"/>
    <w:rsid w:val="64703183"/>
    <w:rsid w:val="649365E7"/>
    <w:rsid w:val="649C3DA1"/>
    <w:rsid w:val="64A82B9A"/>
    <w:rsid w:val="64AA57A2"/>
    <w:rsid w:val="64AB0FDD"/>
    <w:rsid w:val="64AE0535"/>
    <w:rsid w:val="64D3DF7A"/>
    <w:rsid w:val="65058D29"/>
    <w:rsid w:val="6506F887"/>
    <w:rsid w:val="6524BF03"/>
    <w:rsid w:val="65381147"/>
    <w:rsid w:val="653DA8FC"/>
    <w:rsid w:val="65478EC0"/>
    <w:rsid w:val="6550D179"/>
    <w:rsid w:val="6555A269"/>
    <w:rsid w:val="656C12D7"/>
    <w:rsid w:val="6580F724"/>
    <w:rsid w:val="658C85AF"/>
    <w:rsid w:val="659423BE"/>
    <w:rsid w:val="659F9B0A"/>
    <w:rsid w:val="65A77E11"/>
    <w:rsid w:val="65A78F24"/>
    <w:rsid w:val="65FE0823"/>
    <w:rsid w:val="6611552F"/>
    <w:rsid w:val="661B1C44"/>
    <w:rsid w:val="662A861B"/>
    <w:rsid w:val="663B2A75"/>
    <w:rsid w:val="664AF8F3"/>
    <w:rsid w:val="666CD61F"/>
    <w:rsid w:val="66860A1E"/>
    <w:rsid w:val="66B73680"/>
    <w:rsid w:val="66BF2624"/>
    <w:rsid w:val="66CB74CC"/>
    <w:rsid w:val="670B59DD"/>
    <w:rsid w:val="675675F3"/>
    <w:rsid w:val="67731A0E"/>
    <w:rsid w:val="6775A9C4"/>
    <w:rsid w:val="6782CBE6"/>
    <w:rsid w:val="67861407"/>
    <w:rsid w:val="67907AE8"/>
    <w:rsid w:val="679814DA"/>
    <w:rsid w:val="679FE4BF"/>
    <w:rsid w:val="67A3F60B"/>
    <w:rsid w:val="67A88568"/>
    <w:rsid w:val="67AFC968"/>
    <w:rsid w:val="67B1125E"/>
    <w:rsid w:val="67B51BA5"/>
    <w:rsid w:val="67CAA202"/>
    <w:rsid w:val="67E9D3DC"/>
    <w:rsid w:val="67F05509"/>
    <w:rsid w:val="680F98F1"/>
    <w:rsid w:val="6824CFD7"/>
    <w:rsid w:val="6829EE60"/>
    <w:rsid w:val="68863619"/>
    <w:rsid w:val="6893E51B"/>
    <w:rsid w:val="689C0DD5"/>
    <w:rsid w:val="68A4A520"/>
    <w:rsid w:val="68B3AA50"/>
    <w:rsid w:val="68BB158E"/>
    <w:rsid w:val="68CA3A34"/>
    <w:rsid w:val="68CEE793"/>
    <w:rsid w:val="68F0D577"/>
    <w:rsid w:val="69089C13"/>
    <w:rsid w:val="690D2E9F"/>
    <w:rsid w:val="690F4169"/>
    <w:rsid w:val="691DD781"/>
    <w:rsid w:val="69297EB0"/>
    <w:rsid w:val="692F3FA6"/>
    <w:rsid w:val="693251A4"/>
    <w:rsid w:val="6934C4B4"/>
    <w:rsid w:val="69454B35"/>
    <w:rsid w:val="6946FD7C"/>
    <w:rsid w:val="6954089C"/>
    <w:rsid w:val="6989A04C"/>
    <w:rsid w:val="6991A702"/>
    <w:rsid w:val="6999C8D9"/>
    <w:rsid w:val="69A150BD"/>
    <w:rsid w:val="69BF6A0B"/>
    <w:rsid w:val="69C3AAC0"/>
    <w:rsid w:val="69F4C0F7"/>
    <w:rsid w:val="69FB94BD"/>
    <w:rsid w:val="69FD3967"/>
    <w:rsid w:val="69FE2473"/>
    <w:rsid w:val="6A02E9D0"/>
    <w:rsid w:val="6A382EE7"/>
    <w:rsid w:val="6A56214F"/>
    <w:rsid w:val="6A5D779B"/>
    <w:rsid w:val="6A79466D"/>
    <w:rsid w:val="6A7B3474"/>
    <w:rsid w:val="6A901AD9"/>
    <w:rsid w:val="6A96EF48"/>
    <w:rsid w:val="6AA675C5"/>
    <w:rsid w:val="6AA72E00"/>
    <w:rsid w:val="6ADE75ED"/>
    <w:rsid w:val="6AE55BC1"/>
    <w:rsid w:val="6AFEFEF0"/>
    <w:rsid w:val="6B1B6A26"/>
    <w:rsid w:val="6B1EC161"/>
    <w:rsid w:val="6B20DD26"/>
    <w:rsid w:val="6B2FD7BE"/>
    <w:rsid w:val="6B3B6649"/>
    <w:rsid w:val="6B50C29B"/>
    <w:rsid w:val="6B50D000"/>
    <w:rsid w:val="6B5C3330"/>
    <w:rsid w:val="6B70F361"/>
    <w:rsid w:val="6BA3CF05"/>
    <w:rsid w:val="6BA55612"/>
    <w:rsid w:val="6BAAE7AA"/>
    <w:rsid w:val="6BBA9982"/>
    <w:rsid w:val="6BBD7234"/>
    <w:rsid w:val="6BE1B6C4"/>
    <w:rsid w:val="6C0BADC8"/>
    <w:rsid w:val="6C176D38"/>
    <w:rsid w:val="6C247A2A"/>
    <w:rsid w:val="6C44777C"/>
    <w:rsid w:val="6C7763FF"/>
    <w:rsid w:val="6C9095F9"/>
    <w:rsid w:val="6C9E9E2D"/>
    <w:rsid w:val="6CC0DC67"/>
    <w:rsid w:val="6CC1204B"/>
    <w:rsid w:val="6CE2BA9D"/>
    <w:rsid w:val="6CE54A53"/>
    <w:rsid w:val="6CF9FBCF"/>
    <w:rsid w:val="6CFD43C0"/>
    <w:rsid w:val="6D14D78B"/>
    <w:rsid w:val="6D2CD0F8"/>
    <w:rsid w:val="6D32D0D8"/>
    <w:rsid w:val="6D3321EE"/>
    <w:rsid w:val="6D7F84EC"/>
    <w:rsid w:val="6D836765"/>
    <w:rsid w:val="6DAED82A"/>
    <w:rsid w:val="6DBF3E42"/>
    <w:rsid w:val="6DC3FD9E"/>
    <w:rsid w:val="6DC6F2F6"/>
    <w:rsid w:val="6DE8B486"/>
    <w:rsid w:val="6DF1441C"/>
    <w:rsid w:val="6E00ADF3"/>
    <w:rsid w:val="6E022393"/>
    <w:rsid w:val="6E2C8E2A"/>
    <w:rsid w:val="6E2DAB75"/>
    <w:rsid w:val="6E425CF1"/>
    <w:rsid w:val="6E6D39FC"/>
    <w:rsid w:val="6E786275"/>
    <w:rsid w:val="6E82664A"/>
    <w:rsid w:val="6E9A377E"/>
    <w:rsid w:val="6EA56E18"/>
    <w:rsid w:val="6EAFDE9E"/>
    <w:rsid w:val="6EBC5EB0"/>
    <w:rsid w:val="6EDAD84F"/>
    <w:rsid w:val="6EDB7BE0"/>
    <w:rsid w:val="6EE83F50"/>
    <w:rsid w:val="6EEC1EB9"/>
    <w:rsid w:val="6EEE5B3C"/>
    <w:rsid w:val="6F03E555"/>
    <w:rsid w:val="6F0C74EB"/>
    <w:rsid w:val="6F58F3BE"/>
    <w:rsid w:val="6F5B3E37"/>
    <w:rsid w:val="6F5BE299"/>
    <w:rsid w:val="6F8FD609"/>
    <w:rsid w:val="6F9DD482"/>
    <w:rsid w:val="6FC51F11"/>
    <w:rsid w:val="6FCC8CD9"/>
    <w:rsid w:val="6FD3BF20"/>
    <w:rsid w:val="6FDFEC44"/>
    <w:rsid w:val="6FE75A19"/>
    <w:rsid w:val="6FECE2BC"/>
    <w:rsid w:val="6FFDC3D3"/>
    <w:rsid w:val="700DB546"/>
    <w:rsid w:val="7024B062"/>
    <w:rsid w:val="703EE5F1"/>
    <w:rsid w:val="705A4F88"/>
    <w:rsid w:val="705E356C"/>
    <w:rsid w:val="7068D270"/>
    <w:rsid w:val="70774C41"/>
    <w:rsid w:val="707792B9"/>
    <w:rsid w:val="70897989"/>
    <w:rsid w:val="7092000F"/>
    <w:rsid w:val="709901F3"/>
    <w:rsid w:val="70D869FC"/>
    <w:rsid w:val="70DAF9B2"/>
    <w:rsid w:val="70E35677"/>
    <w:rsid w:val="71346F4C"/>
    <w:rsid w:val="713C2EE6"/>
    <w:rsid w:val="7147CEB7"/>
    <w:rsid w:val="714A7B13"/>
    <w:rsid w:val="714CEE23"/>
    <w:rsid w:val="7169ACED"/>
    <w:rsid w:val="71731C94"/>
    <w:rsid w:val="717507F3"/>
    <w:rsid w:val="7195A64F"/>
    <w:rsid w:val="71A45971"/>
    <w:rsid w:val="71AAEE96"/>
    <w:rsid w:val="71B2BC91"/>
    <w:rsid w:val="71B99057"/>
    <w:rsid w:val="71BEAFC3"/>
    <w:rsid w:val="71DF8742"/>
    <w:rsid w:val="71E82DC0"/>
    <w:rsid w:val="72045063"/>
    <w:rsid w:val="7235AE70"/>
    <w:rsid w:val="723A7F60"/>
    <w:rsid w:val="72581B8C"/>
    <w:rsid w:val="7279DB16"/>
    <w:rsid w:val="7287A043"/>
    <w:rsid w:val="72AA7000"/>
    <w:rsid w:val="72B626C4"/>
    <w:rsid w:val="72D2D0A3"/>
    <w:rsid w:val="72DA4634"/>
    <w:rsid w:val="72FEFC21"/>
    <w:rsid w:val="73054A7D"/>
    <w:rsid w:val="730CEF07"/>
    <w:rsid w:val="73115B50"/>
    <w:rsid w:val="7326C507"/>
    <w:rsid w:val="732C1649"/>
    <w:rsid w:val="732F21CC"/>
    <w:rsid w:val="73348FB4"/>
    <w:rsid w:val="73585515"/>
    <w:rsid w:val="73A22B0F"/>
    <w:rsid w:val="73B807F8"/>
    <w:rsid w:val="73C064BD"/>
    <w:rsid w:val="73C92BE1"/>
    <w:rsid w:val="73D80233"/>
    <w:rsid w:val="73F34061"/>
    <w:rsid w:val="73F4B752"/>
    <w:rsid w:val="740E883A"/>
    <w:rsid w:val="744E928E"/>
    <w:rsid w:val="7477775B"/>
    <w:rsid w:val="748A6D07"/>
    <w:rsid w:val="74D0436F"/>
    <w:rsid w:val="74F0DD85"/>
    <w:rsid w:val="74F82185"/>
    <w:rsid w:val="751DC9F4"/>
    <w:rsid w:val="752A818F"/>
    <w:rsid w:val="753420FC"/>
    <w:rsid w:val="753FF7A1"/>
    <w:rsid w:val="755544B2"/>
    <w:rsid w:val="7562B790"/>
    <w:rsid w:val="75671157"/>
    <w:rsid w:val="75824234"/>
    <w:rsid w:val="7591AC0B"/>
    <w:rsid w:val="75A2625C"/>
    <w:rsid w:val="75C6F027"/>
    <w:rsid w:val="75CD1745"/>
    <w:rsid w:val="75CE8E36"/>
    <w:rsid w:val="75ECFD3D"/>
    <w:rsid w:val="75F21CA9"/>
    <w:rsid w:val="76263D68"/>
    <w:rsid w:val="76343511"/>
    <w:rsid w:val="7635962C"/>
    <w:rsid w:val="765DCE51"/>
    <w:rsid w:val="76857996"/>
    <w:rsid w:val="76937714"/>
    <w:rsid w:val="76AA1A53"/>
    <w:rsid w:val="76B2A9E9"/>
    <w:rsid w:val="76BCAB58"/>
    <w:rsid w:val="76D1F869"/>
    <w:rsid w:val="76D86E03"/>
    <w:rsid w:val="76DF9BD8"/>
    <w:rsid w:val="7700CD66"/>
    <w:rsid w:val="7717660D"/>
    <w:rsid w:val="771C4195"/>
    <w:rsid w:val="77249E5A"/>
    <w:rsid w:val="772E9FC9"/>
    <w:rsid w:val="775A249C"/>
    <w:rsid w:val="77ADB757"/>
    <w:rsid w:val="77BB8204"/>
    <w:rsid w:val="77C54B22"/>
    <w:rsid w:val="77C57DF3"/>
    <w:rsid w:val="77D73A17"/>
    <w:rsid w:val="77DA4F37"/>
    <w:rsid w:val="77E80939"/>
    <w:rsid w:val="77F53DB3"/>
    <w:rsid w:val="78019D4B"/>
    <w:rsid w:val="780AA688"/>
    <w:rsid w:val="781FABC8"/>
    <w:rsid w:val="783CCFBF"/>
    <w:rsid w:val="784C43A8"/>
    <w:rsid w:val="7879F548"/>
    <w:rsid w:val="7898C27B"/>
    <w:rsid w:val="78AB6E64"/>
    <w:rsid w:val="78C577FC"/>
    <w:rsid w:val="78C5F2CE"/>
    <w:rsid w:val="78C9F5E5"/>
    <w:rsid w:val="78D188CF"/>
    <w:rsid w:val="78D9B2C3"/>
    <w:rsid w:val="78DD175A"/>
    <w:rsid w:val="78E6162F"/>
    <w:rsid w:val="78FDE12D"/>
    <w:rsid w:val="7902F19F"/>
    <w:rsid w:val="791B77EC"/>
    <w:rsid w:val="791DAD93"/>
    <w:rsid w:val="79240687"/>
    <w:rsid w:val="7925AAB0"/>
    <w:rsid w:val="792E83D6"/>
    <w:rsid w:val="7937E73F"/>
    <w:rsid w:val="7947E88E"/>
    <w:rsid w:val="7966F9A5"/>
    <w:rsid w:val="79677345"/>
    <w:rsid w:val="79935517"/>
    <w:rsid w:val="79A7A609"/>
    <w:rsid w:val="79B16394"/>
    <w:rsid w:val="79BCC6C4"/>
    <w:rsid w:val="79CA805E"/>
    <w:rsid w:val="79EF9155"/>
    <w:rsid w:val="79FE9685"/>
    <w:rsid w:val="7A093484"/>
    <w:rsid w:val="7A0E211F"/>
    <w:rsid w:val="7A407B6E"/>
    <w:rsid w:val="7A4587C4"/>
    <w:rsid w:val="7A4E2B73"/>
    <w:rsid w:val="7A534ADF"/>
    <w:rsid w:val="7A5A8AC2"/>
    <w:rsid w:val="7A5A9FF2"/>
    <w:rsid w:val="7A776A54"/>
    <w:rsid w:val="7A7B28F5"/>
    <w:rsid w:val="7A80BF16"/>
    <w:rsid w:val="7AB7C31F"/>
    <w:rsid w:val="7AFBE52D"/>
    <w:rsid w:val="7B05D645"/>
    <w:rsid w:val="7B2E4A1C"/>
    <w:rsid w:val="7B3945E7"/>
    <w:rsid w:val="7B55D49E"/>
    <w:rsid w:val="7B5E0A25"/>
    <w:rsid w:val="7B668E28"/>
    <w:rsid w:val="7B913DC8"/>
    <w:rsid w:val="7BC39B2A"/>
    <w:rsid w:val="7BC3ED44"/>
    <w:rsid w:val="7BF39637"/>
    <w:rsid w:val="7C04B6CD"/>
    <w:rsid w:val="7C1420A4"/>
    <w:rsid w:val="7C38F05D"/>
    <w:rsid w:val="7C51D7B0"/>
    <w:rsid w:val="7C7AC3F3"/>
    <w:rsid w:val="7C7BFD7B"/>
    <w:rsid w:val="7C7D117E"/>
    <w:rsid w:val="7C913461"/>
    <w:rsid w:val="7CA3C566"/>
    <w:rsid w:val="7CF86E2D"/>
    <w:rsid w:val="7D1040E2"/>
    <w:rsid w:val="7D1D57E6"/>
    <w:rsid w:val="7D284461"/>
    <w:rsid w:val="7D2CE6FF"/>
    <w:rsid w:val="7D346647"/>
    <w:rsid w:val="7D37AE38"/>
    <w:rsid w:val="7D4A8839"/>
    <w:rsid w:val="7D4CE51E"/>
    <w:rsid w:val="7D61969A"/>
    <w:rsid w:val="7D6238AA"/>
    <w:rsid w:val="7D64DE8B"/>
    <w:rsid w:val="7D673B70"/>
    <w:rsid w:val="7D7CD7F8"/>
    <w:rsid w:val="7D8E516A"/>
    <w:rsid w:val="7DA72F99"/>
    <w:rsid w:val="7DAC325F"/>
    <w:rsid w:val="7DB291D8"/>
    <w:rsid w:val="7DE43902"/>
    <w:rsid w:val="7DEB8478"/>
    <w:rsid w:val="7DF391C6"/>
    <w:rsid w:val="7DF6217C"/>
    <w:rsid w:val="7E0F8C90"/>
    <w:rsid w:val="7E24A7FD"/>
    <w:rsid w:val="7E501C80"/>
    <w:rsid w:val="7E6848BE"/>
    <w:rsid w:val="7E8E7D12"/>
    <w:rsid w:val="7E97D5F6"/>
    <w:rsid w:val="7EC51E86"/>
    <w:rsid w:val="7ECAFA96"/>
    <w:rsid w:val="7ED51DC3"/>
    <w:rsid w:val="7EE0DFC7"/>
    <w:rsid w:val="7EEC9B63"/>
    <w:rsid w:val="7EECCE79"/>
    <w:rsid w:val="7EF72ECA"/>
    <w:rsid w:val="7F01BE15"/>
    <w:rsid w:val="7F7E1125"/>
    <w:rsid w:val="7F9502E0"/>
    <w:rsid w:val="7FAD2F1E"/>
    <w:rsid w:val="7FBDDD15"/>
    <w:rsid w:val="7FCD68AA"/>
    <w:rsid w:val="7FFAD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10FA4A"/>
  <w15:docId w15:val="{63233C75-1BF5-4BF6-99B9-DFA311EF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AF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0DB28-DC54-48BA-94DF-0AF09461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332</TotalTime>
  <Pages>14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GROUP 08</Company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MOVIE STREAMING WEBSITE</dc:subject>
  <dc:creator>Huy Nguyen</dc:creator>
  <cp:keywords/>
  <dc:description/>
  <cp:lastModifiedBy>NGUYỄN TRUNG NGUYÊN</cp:lastModifiedBy>
  <cp:revision>1051</cp:revision>
  <cp:lastPrinted>1900-12-31T17:00:00Z</cp:lastPrinted>
  <dcterms:created xsi:type="dcterms:W3CDTF">2015-04-06T09:23:00Z</dcterms:created>
  <dcterms:modified xsi:type="dcterms:W3CDTF">2022-06-20T14:37:00Z</dcterms:modified>
</cp:coreProperties>
</file>